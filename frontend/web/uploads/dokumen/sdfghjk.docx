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95C" w:rsidRPr="0077469C" w:rsidRDefault="00F95FB3" w:rsidP="0077469C">
      <w:pPr>
        <w:pStyle w:val="1aTitlePageTitle"/>
      </w:pPr>
      <w:r>
        <w:t>TAJUK</w:t>
      </w:r>
    </w:p>
    <w:p w:rsidR="0077469C" w:rsidRDefault="0077469C" w:rsidP="0077469C">
      <w:pPr>
        <w:jc w:val="center"/>
        <w:rPr>
          <w:sz w:val="36"/>
        </w:rPr>
      </w:pPr>
    </w:p>
    <w:p w:rsidR="0077469C" w:rsidRDefault="0077469C" w:rsidP="0077469C">
      <w:pPr>
        <w:jc w:val="center"/>
        <w:rPr>
          <w:sz w:val="36"/>
        </w:rPr>
      </w:pPr>
    </w:p>
    <w:p w:rsidR="0077469C" w:rsidRDefault="0077469C" w:rsidP="0077469C">
      <w:pPr>
        <w:jc w:val="center"/>
        <w:rPr>
          <w:sz w:val="36"/>
        </w:rPr>
      </w:pPr>
    </w:p>
    <w:p w:rsidR="0077469C" w:rsidRDefault="0077469C" w:rsidP="0077469C">
      <w:pPr>
        <w:jc w:val="center"/>
        <w:rPr>
          <w:sz w:val="36"/>
        </w:rPr>
      </w:pPr>
    </w:p>
    <w:p w:rsidR="0077469C" w:rsidRDefault="0077469C" w:rsidP="0077469C">
      <w:pPr>
        <w:jc w:val="center"/>
        <w:rPr>
          <w:sz w:val="36"/>
        </w:rPr>
      </w:pPr>
    </w:p>
    <w:p w:rsidR="0077469C" w:rsidRDefault="0077469C" w:rsidP="0077469C">
      <w:pPr>
        <w:jc w:val="center"/>
        <w:rPr>
          <w:sz w:val="36"/>
        </w:rPr>
      </w:pPr>
    </w:p>
    <w:p w:rsidR="00B50029" w:rsidRPr="0077469C" w:rsidRDefault="00F95FB3" w:rsidP="0077469C">
      <w:pPr>
        <w:jc w:val="center"/>
        <w:rPr>
          <w:sz w:val="36"/>
        </w:rPr>
      </w:pPr>
      <w:r>
        <w:rPr>
          <w:sz w:val="36"/>
        </w:rPr>
        <w:t>NAMA</w:t>
      </w:r>
      <w:r w:rsidR="0077469C" w:rsidRPr="0077469C">
        <w:rPr>
          <w:sz w:val="36"/>
        </w:rPr>
        <w:t xml:space="preserve"> 1</w:t>
      </w:r>
    </w:p>
    <w:p w:rsidR="0077469C" w:rsidRPr="0077469C" w:rsidRDefault="0077469C" w:rsidP="0077469C">
      <w:pPr>
        <w:jc w:val="center"/>
        <w:rPr>
          <w:sz w:val="36"/>
        </w:rPr>
      </w:pPr>
      <w:r w:rsidRPr="0077469C">
        <w:rPr>
          <w:sz w:val="36"/>
        </w:rPr>
        <w:t>NAM</w:t>
      </w:r>
      <w:r w:rsidR="00F95FB3">
        <w:rPr>
          <w:sz w:val="36"/>
        </w:rPr>
        <w:t>A</w:t>
      </w:r>
      <w:r w:rsidRPr="0077469C">
        <w:rPr>
          <w:sz w:val="36"/>
        </w:rPr>
        <w:t xml:space="preserve"> 2</w:t>
      </w:r>
    </w:p>
    <w:p w:rsidR="0077469C" w:rsidRPr="0077469C" w:rsidRDefault="00F95FB3" w:rsidP="0077469C">
      <w:pPr>
        <w:jc w:val="center"/>
        <w:rPr>
          <w:sz w:val="36"/>
        </w:rPr>
      </w:pPr>
      <w:r>
        <w:rPr>
          <w:sz w:val="36"/>
        </w:rPr>
        <w:t>NAMA</w:t>
      </w:r>
      <w:r w:rsidR="0077469C" w:rsidRPr="0077469C">
        <w:rPr>
          <w:sz w:val="36"/>
        </w:rPr>
        <w:t xml:space="preserve"> 3</w:t>
      </w:r>
    </w:p>
    <w:p w:rsidR="0077469C" w:rsidRDefault="0077469C" w:rsidP="0077469C">
      <w:pPr>
        <w:jc w:val="center"/>
        <w:rPr>
          <w:sz w:val="36"/>
        </w:rPr>
      </w:pPr>
    </w:p>
    <w:p w:rsidR="0077469C" w:rsidRDefault="0077469C" w:rsidP="0077469C">
      <w:pPr>
        <w:jc w:val="center"/>
        <w:rPr>
          <w:sz w:val="36"/>
        </w:rPr>
      </w:pPr>
    </w:p>
    <w:p w:rsidR="0077469C" w:rsidRDefault="0077469C" w:rsidP="0077469C">
      <w:pPr>
        <w:jc w:val="center"/>
        <w:rPr>
          <w:sz w:val="36"/>
        </w:rPr>
      </w:pPr>
    </w:p>
    <w:p w:rsidR="0077469C" w:rsidRDefault="0077469C" w:rsidP="0077469C">
      <w:pPr>
        <w:jc w:val="center"/>
        <w:rPr>
          <w:sz w:val="36"/>
        </w:rPr>
      </w:pPr>
    </w:p>
    <w:p w:rsidR="0077469C" w:rsidRDefault="0077469C" w:rsidP="0077469C">
      <w:pPr>
        <w:jc w:val="center"/>
        <w:rPr>
          <w:sz w:val="36"/>
        </w:rPr>
      </w:pPr>
    </w:p>
    <w:p w:rsidR="0077469C" w:rsidRDefault="0077469C" w:rsidP="0077469C">
      <w:pPr>
        <w:jc w:val="center"/>
        <w:rPr>
          <w:sz w:val="36"/>
        </w:rPr>
      </w:pPr>
    </w:p>
    <w:p w:rsidR="0077469C" w:rsidRPr="0077469C" w:rsidRDefault="0077469C" w:rsidP="0077469C">
      <w:pPr>
        <w:jc w:val="center"/>
        <w:rPr>
          <w:sz w:val="36"/>
        </w:rPr>
      </w:pPr>
      <w:r w:rsidRPr="0077469C">
        <w:rPr>
          <w:sz w:val="36"/>
        </w:rPr>
        <w:t>SEMESTER 2</w:t>
      </w:r>
    </w:p>
    <w:p w:rsidR="0077469C" w:rsidRDefault="0077469C" w:rsidP="0077469C">
      <w:pPr>
        <w:jc w:val="center"/>
        <w:rPr>
          <w:sz w:val="36"/>
        </w:rPr>
      </w:pPr>
      <w:r w:rsidRPr="0077469C">
        <w:rPr>
          <w:sz w:val="36"/>
        </w:rPr>
        <w:t>SESI 2019/2020</w:t>
      </w:r>
    </w:p>
    <w:p w:rsidR="0077469C" w:rsidRDefault="0077469C" w:rsidP="0077469C">
      <w:pPr>
        <w:jc w:val="center"/>
        <w:rPr>
          <w:sz w:val="36"/>
        </w:rPr>
      </w:pPr>
    </w:p>
    <w:p w:rsidR="0077469C" w:rsidRDefault="0077469C" w:rsidP="0077469C">
      <w:pPr>
        <w:jc w:val="center"/>
        <w:rPr>
          <w:sz w:val="36"/>
        </w:rPr>
      </w:pPr>
    </w:p>
    <w:p w:rsidR="0077469C" w:rsidRDefault="0077469C" w:rsidP="0077469C">
      <w:pPr>
        <w:jc w:val="center"/>
        <w:rPr>
          <w:sz w:val="36"/>
        </w:rPr>
      </w:pPr>
    </w:p>
    <w:p w:rsidR="0077469C" w:rsidRDefault="0077469C" w:rsidP="0077469C">
      <w:pPr>
        <w:jc w:val="center"/>
        <w:rPr>
          <w:sz w:val="36"/>
        </w:rPr>
      </w:pPr>
    </w:p>
    <w:p w:rsidR="0077469C" w:rsidRDefault="0077469C" w:rsidP="0077469C">
      <w:pPr>
        <w:jc w:val="center"/>
        <w:rPr>
          <w:sz w:val="36"/>
        </w:rPr>
      </w:pPr>
    </w:p>
    <w:p w:rsidR="00F95FB3" w:rsidRDefault="00F95FB3" w:rsidP="0077469C">
      <w:pPr>
        <w:jc w:val="center"/>
        <w:rPr>
          <w:sz w:val="36"/>
        </w:rPr>
      </w:pPr>
    </w:p>
    <w:p w:rsidR="0077469C" w:rsidRPr="0077469C" w:rsidRDefault="0077469C" w:rsidP="0077469C">
      <w:pPr>
        <w:jc w:val="center"/>
        <w:rPr>
          <w:sz w:val="36"/>
        </w:rPr>
      </w:pPr>
    </w:p>
    <w:p w:rsidR="0077469C" w:rsidRDefault="0077469C" w:rsidP="0077469C">
      <w:pPr>
        <w:pStyle w:val="1cTitlePageUniversity"/>
        <w:spacing w:after="0"/>
        <w:outlineLvl w:val="0"/>
        <w:rPr>
          <w:szCs w:val="36"/>
          <w:lang w:val="de-DE"/>
        </w:rPr>
      </w:pPr>
      <w:r>
        <w:rPr>
          <w:szCs w:val="36"/>
          <w:lang w:val="de-DE"/>
        </w:rPr>
        <w:t>JABATAN TEKNOLOGI MAKLUMAT</w:t>
      </w:r>
    </w:p>
    <w:p w:rsidR="001D6798" w:rsidRPr="00560EC4" w:rsidRDefault="00B50029" w:rsidP="00560EC4">
      <w:pPr>
        <w:pStyle w:val="1cTitlePageUniversity"/>
        <w:outlineLvl w:val="0"/>
        <w:sectPr w:rsidR="001D6798" w:rsidRPr="00560EC4" w:rsidSect="00D84B5C">
          <w:headerReference w:type="first" r:id="rId7"/>
          <w:footerReference w:type="first" r:id="rId8"/>
          <w:pgSz w:w="11907" w:h="16839" w:code="9"/>
          <w:pgMar w:top="1418" w:right="1418" w:bottom="1418" w:left="2268" w:header="850" w:footer="720" w:gutter="0"/>
          <w:cols w:space="720"/>
          <w:docGrid w:linePitch="360"/>
        </w:sectPr>
      </w:pPr>
      <w:r w:rsidRPr="00CE698D">
        <w:rPr>
          <w:szCs w:val="36"/>
          <w:lang w:val="de-DE"/>
        </w:rPr>
        <w:t>UNIVERSITI TUN HUSSEIN ONN MALAYSI</w:t>
      </w:r>
      <w:r w:rsidR="00C544DA">
        <w:rPr>
          <w:szCs w:val="36"/>
          <w:lang w:val="de-DE"/>
        </w:rPr>
        <w:t>A</w:t>
      </w:r>
    </w:p>
    <w:p w:rsidR="00C544DA" w:rsidRPr="00C544DA" w:rsidRDefault="00C544DA" w:rsidP="00C544DA"/>
    <w:p w:rsidR="001D6798" w:rsidRPr="00AE7052" w:rsidRDefault="00AA347E" w:rsidP="00C544DA">
      <w:pPr>
        <w:pStyle w:val="4aTitleTitle"/>
      </w:pPr>
      <w:r w:rsidRPr="00AE7052">
        <w:t>TAJUK</w:t>
      </w:r>
    </w:p>
    <w:p w:rsidR="001D6798" w:rsidRPr="00AA347E" w:rsidRDefault="00AA347E" w:rsidP="00AA347E">
      <w:pPr>
        <w:pStyle w:val="4bTitleName"/>
        <w:spacing w:before="1680"/>
      </w:pPr>
      <w:r w:rsidRPr="00AA347E">
        <w:t>NAMA 1</w:t>
      </w:r>
    </w:p>
    <w:p w:rsidR="00AA347E" w:rsidRPr="00AA347E" w:rsidRDefault="00AA347E" w:rsidP="00AA347E">
      <w:pPr>
        <w:spacing w:line="360" w:lineRule="auto"/>
        <w:jc w:val="center"/>
      </w:pPr>
      <w:r w:rsidRPr="00AA347E">
        <w:t>NAMA 2</w:t>
      </w:r>
    </w:p>
    <w:p w:rsidR="00AA347E" w:rsidRDefault="00AA347E" w:rsidP="00AA347E">
      <w:pPr>
        <w:spacing w:line="360" w:lineRule="auto"/>
        <w:jc w:val="center"/>
      </w:pPr>
      <w:r>
        <w:t>NAMA 3</w:t>
      </w:r>
    </w:p>
    <w:p w:rsidR="00AA347E" w:rsidRDefault="00AA347E" w:rsidP="00AA347E">
      <w:pPr>
        <w:spacing w:line="360" w:lineRule="auto"/>
        <w:jc w:val="center"/>
      </w:pPr>
    </w:p>
    <w:p w:rsidR="00AA347E" w:rsidRDefault="00AA347E" w:rsidP="00AA347E">
      <w:pPr>
        <w:spacing w:line="360" w:lineRule="auto"/>
        <w:jc w:val="center"/>
      </w:pPr>
    </w:p>
    <w:p w:rsidR="00AA347E" w:rsidRDefault="00AA347E" w:rsidP="00560EC4">
      <w:pPr>
        <w:spacing w:line="360" w:lineRule="auto"/>
        <w:jc w:val="center"/>
      </w:pPr>
    </w:p>
    <w:p w:rsidR="00AA347E" w:rsidRPr="00AA347E" w:rsidRDefault="00AA347E" w:rsidP="00560EC4">
      <w:pPr>
        <w:spacing w:line="360" w:lineRule="auto"/>
        <w:jc w:val="center"/>
      </w:pPr>
    </w:p>
    <w:p w:rsidR="00AA347E" w:rsidRDefault="00AA347E" w:rsidP="00C72407">
      <w:pPr>
        <w:pStyle w:val="4cTitleFullfilment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dikemukakan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</w:p>
    <w:p w:rsidR="00560EC4" w:rsidRDefault="00560EC4" w:rsidP="00C72407">
      <w:pPr>
        <w:pStyle w:val="4cTitleFullfilment"/>
      </w:pPr>
      <w:proofErr w:type="spellStart"/>
      <w:r>
        <w:t>memenuhi</w:t>
      </w:r>
      <w:proofErr w:type="spellEnd"/>
      <w:r>
        <w:t xml:space="preserve"> </w:t>
      </w:r>
      <w:proofErr w:type="spellStart"/>
      <w:r w:rsidR="00AA347E">
        <w:t>keperluan</w:t>
      </w:r>
      <w:proofErr w:type="spellEnd"/>
      <w:r w:rsidR="00AA347E">
        <w:t xml:space="preserve"> </w:t>
      </w:r>
      <w:proofErr w:type="spellStart"/>
      <w:r w:rsidR="00AA347E">
        <w:t>untuk</w:t>
      </w:r>
      <w:proofErr w:type="spellEnd"/>
      <w:r w:rsidR="00AA347E">
        <w:t xml:space="preserve"> </w:t>
      </w:r>
      <w:proofErr w:type="spellStart"/>
      <w:r w:rsidR="00AA347E">
        <w:t>penganugerahan</w:t>
      </w:r>
      <w:proofErr w:type="spellEnd"/>
      <w:r>
        <w:t xml:space="preserve"> </w:t>
      </w:r>
    </w:p>
    <w:p w:rsidR="00AA347E" w:rsidRDefault="00560EC4" w:rsidP="00560EC4">
      <w:pPr>
        <w:pStyle w:val="4cTitleFullfilment"/>
      </w:pPr>
      <w:r>
        <w:t xml:space="preserve">Diploma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Maklumat</w:t>
      </w:r>
      <w:proofErr w:type="spellEnd"/>
    </w:p>
    <w:p w:rsidR="00560EC4" w:rsidRDefault="00560EC4" w:rsidP="00560EC4">
      <w:pPr>
        <w:pStyle w:val="4cTitleFullfilment"/>
      </w:pPr>
    </w:p>
    <w:p w:rsidR="00560EC4" w:rsidRDefault="00560EC4" w:rsidP="00560EC4">
      <w:pPr>
        <w:pStyle w:val="4cTitleFullfilment"/>
      </w:pPr>
    </w:p>
    <w:p w:rsidR="00560EC4" w:rsidRDefault="00560EC4" w:rsidP="00560EC4">
      <w:pPr>
        <w:pStyle w:val="4cTitleFullfilment"/>
      </w:pPr>
    </w:p>
    <w:p w:rsidR="00560EC4" w:rsidRPr="00DE7F55" w:rsidRDefault="00560EC4" w:rsidP="00560EC4">
      <w:pPr>
        <w:pStyle w:val="4cTitleFullfilment"/>
      </w:pPr>
    </w:p>
    <w:p w:rsidR="00AA347E" w:rsidRDefault="00AA347E" w:rsidP="00C72407">
      <w:pPr>
        <w:pStyle w:val="4cTitleFullfilment"/>
      </w:pPr>
      <w:proofErr w:type="spellStart"/>
      <w:r>
        <w:t>Jabatan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Maklumat</w:t>
      </w:r>
      <w:proofErr w:type="spellEnd"/>
      <w:r>
        <w:t>,</w:t>
      </w:r>
    </w:p>
    <w:p w:rsidR="001D6798" w:rsidRPr="00E5474F" w:rsidRDefault="00AA347E" w:rsidP="00C72407">
      <w:pPr>
        <w:pStyle w:val="4cTitleFullfilment"/>
      </w:pPr>
      <w:proofErr w:type="spellStart"/>
      <w:r>
        <w:t>Pusat</w:t>
      </w:r>
      <w:proofErr w:type="spellEnd"/>
      <w:r>
        <w:t xml:space="preserve"> </w:t>
      </w:r>
      <w:proofErr w:type="spellStart"/>
      <w:r>
        <w:t>Pengajian</w:t>
      </w:r>
      <w:proofErr w:type="spellEnd"/>
      <w:r>
        <w:t xml:space="preserve"> Diploma</w:t>
      </w:r>
    </w:p>
    <w:p w:rsidR="001D6798" w:rsidRPr="00E5474F" w:rsidRDefault="001D6798" w:rsidP="00C72407">
      <w:pPr>
        <w:pStyle w:val="4dTitleMIT"/>
        <w:spacing w:after="1920"/>
        <w:rPr>
          <w:lang w:val="de-DE"/>
        </w:rPr>
      </w:pPr>
      <w:r w:rsidRPr="00E5474F">
        <w:rPr>
          <w:lang w:val="de-DE"/>
        </w:rPr>
        <w:t>Universiti Tun Hussein Onn Malaysia</w:t>
      </w:r>
    </w:p>
    <w:p w:rsidR="00D27A1A" w:rsidRPr="00CB271A" w:rsidRDefault="00AA347E" w:rsidP="00CB271A">
      <w:pPr>
        <w:pStyle w:val="4eTitleDate"/>
      </w:pPr>
      <w:r>
        <w:t>JUN</w:t>
      </w:r>
      <w:r w:rsidR="00812CB9" w:rsidRPr="00F614B5">
        <w:t>, 20</w:t>
      </w:r>
      <w:r>
        <w:t>20</w:t>
      </w:r>
    </w:p>
    <w:p w:rsidR="008475ED" w:rsidRPr="00CB271A" w:rsidRDefault="008475ED" w:rsidP="00CB271A">
      <w:pPr>
        <w:spacing w:line="360" w:lineRule="auto"/>
        <w:sectPr w:rsidR="008475ED" w:rsidRPr="00CB271A" w:rsidSect="00D84B5C">
          <w:headerReference w:type="first" r:id="rId9"/>
          <w:pgSz w:w="11907" w:h="16839" w:code="9"/>
          <w:pgMar w:top="1418" w:right="1418" w:bottom="1418" w:left="2268" w:header="850" w:footer="720" w:gutter="0"/>
          <w:pgNumType w:fmt="lowerRoman"/>
          <w:cols w:space="720"/>
          <w:titlePg/>
          <w:docGrid w:linePitch="360"/>
        </w:sectPr>
      </w:pPr>
    </w:p>
    <w:p w:rsidR="00CB271A" w:rsidRPr="00D27A1A" w:rsidRDefault="00CB271A" w:rsidP="00CB271A">
      <w:pPr>
        <w:pStyle w:val="5aDeclaration"/>
      </w:pPr>
      <w:r w:rsidRPr="00D27A1A">
        <w:lastRenderedPageBreak/>
        <w:t>PENGAKUAN PENGARANG</w:t>
      </w:r>
    </w:p>
    <w:p w:rsidR="00CB271A" w:rsidRDefault="00CB271A" w:rsidP="00CB271A">
      <w:pPr>
        <w:spacing w:before="240" w:after="240" w:line="360" w:lineRule="auto"/>
      </w:pPr>
      <w:proofErr w:type="spellStart"/>
      <w:r w:rsidRPr="00A46CB6">
        <w:t>Dengan</w:t>
      </w:r>
      <w:proofErr w:type="spellEnd"/>
      <w:r w:rsidRPr="00A46CB6">
        <w:t xml:space="preserve"> </w:t>
      </w:r>
      <w:proofErr w:type="spellStart"/>
      <w:r w:rsidRPr="00A46CB6">
        <w:t>ini</w:t>
      </w:r>
      <w:proofErr w:type="spellEnd"/>
      <w:r w:rsidRPr="00A46CB6">
        <w:t xml:space="preserve"> </w:t>
      </w:r>
      <w:proofErr w:type="spellStart"/>
      <w:r w:rsidRPr="00A46CB6">
        <w:t>saya</w:t>
      </w:r>
      <w:proofErr w:type="spellEnd"/>
      <w:r w:rsidRPr="00A46CB6">
        <w:t xml:space="preserve"> </w:t>
      </w:r>
      <w:proofErr w:type="spellStart"/>
      <w:r w:rsidRPr="00A46CB6">
        <w:t>akui</w:t>
      </w:r>
      <w:proofErr w:type="spellEnd"/>
      <w:r w:rsidRPr="00A46CB6">
        <w:t xml:space="preserve"> </w:t>
      </w:r>
      <w:proofErr w:type="spellStart"/>
      <w:r w:rsidRPr="00A46CB6">
        <w:t>bahawa</w:t>
      </w:r>
      <w:proofErr w:type="spellEnd"/>
      <w:r w:rsidRPr="00A46CB6">
        <w:t xml:space="preserve"> </w:t>
      </w:r>
      <w:proofErr w:type="spellStart"/>
      <w:r w:rsidRPr="00A46CB6">
        <w:t>laporan</w:t>
      </w:r>
      <w:proofErr w:type="spellEnd"/>
      <w:r w:rsidRPr="00A46CB6">
        <w:t xml:space="preserve"> </w:t>
      </w:r>
      <w:proofErr w:type="spellStart"/>
      <w:r w:rsidRPr="00A46CB6">
        <w:t>ini</w:t>
      </w:r>
      <w:proofErr w:type="spellEnd"/>
      <w:r w:rsidRPr="00A46CB6">
        <w:t xml:space="preserve"> </w:t>
      </w:r>
      <w:proofErr w:type="spellStart"/>
      <w:r w:rsidRPr="00A46CB6">
        <w:t>adalah</w:t>
      </w:r>
      <w:proofErr w:type="spellEnd"/>
      <w:r w:rsidRPr="00A46CB6">
        <w:t xml:space="preserve"> </w:t>
      </w:r>
      <w:proofErr w:type="spellStart"/>
      <w:r w:rsidRPr="00A46CB6">
        <w:t>hasil</w:t>
      </w:r>
      <w:proofErr w:type="spellEnd"/>
      <w:r w:rsidRPr="00A46CB6">
        <w:t xml:space="preserve"> </w:t>
      </w:r>
      <w:proofErr w:type="spellStart"/>
      <w:r w:rsidRPr="00A46CB6">
        <w:t>kerja</w:t>
      </w:r>
      <w:proofErr w:type="spellEnd"/>
      <w:r w:rsidRPr="00A46CB6">
        <w:t xml:space="preserve"> </w:t>
      </w:r>
      <w:proofErr w:type="spellStart"/>
      <w:r w:rsidRPr="00A46CB6">
        <w:t>saya</w:t>
      </w:r>
      <w:proofErr w:type="spellEnd"/>
      <w:r w:rsidRPr="00A46CB6">
        <w:t xml:space="preserve"> </w:t>
      </w:r>
      <w:proofErr w:type="spellStart"/>
      <w:r w:rsidRPr="00A46CB6">
        <w:t>sendiri</w:t>
      </w:r>
      <w:proofErr w:type="spellEnd"/>
      <w:r w:rsidRPr="00A46CB6">
        <w:t xml:space="preserve"> </w:t>
      </w:r>
      <w:proofErr w:type="spellStart"/>
      <w:r w:rsidRPr="00A46CB6">
        <w:t>dan</w:t>
      </w:r>
      <w:proofErr w:type="spellEnd"/>
      <w:r w:rsidRPr="00A46CB6">
        <w:t xml:space="preserve"> </w:t>
      </w:r>
      <w:proofErr w:type="spellStart"/>
      <w:r w:rsidRPr="00A46CB6">
        <w:t>dibuat</w:t>
      </w:r>
      <w:proofErr w:type="spellEnd"/>
      <w:r w:rsidRPr="00A46CB6">
        <w:t xml:space="preserve"> </w:t>
      </w:r>
      <w:proofErr w:type="spellStart"/>
      <w:r w:rsidRPr="00A46CB6">
        <w:t>berdasarkan</w:t>
      </w:r>
      <w:proofErr w:type="spellEnd"/>
      <w:r w:rsidRPr="00A46CB6">
        <w:t xml:space="preserve"> </w:t>
      </w:r>
      <w:proofErr w:type="spellStart"/>
      <w:r w:rsidRPr="00A46CB6">
        <w:t>peraturan</w:t>
      </w:r>
      <w:proofErr w:type="spellEnd"/>
      <w:r w:rsidRPr="00A46CB6">
        <w:t xml:space="preserve"> yang </w:t>
      </w:r>
      <w:proofErr w:type="spellStart"/>
      <w:r w:rsidRPr="00A46CB6">
        <w:t>termaktub</w:t>
      </w:r>
      <w:proofErr w:type="spellEnd"/>
      <w:r w:rsidRPr="00A46CB6">
        <w:t xml:space="preserve"> di </w:t>
      </w:r>
      <w:proofErr w:type="spellStart"/>
      <w:r w:rsidRPr="00A46CB6">
        <w:t>bawah</w:t>
      </w:r>
      <w:proofErr w:type="spellEnd"/>
      <w:r w:rsidRPr="00A46CB6">
        <w:t xml:space="preserve"> </w:t>
      </w:r>
      <w:proofErr w:type="spellStart"/>
      <w:r w:rsidRPr="00A46CB6">
        <w:t>Projek</w:t>
      </w:r>
      <w:proofErr w:type="spellEnd"/>
      <w:r w:rsidRPr="00A46CB6">
        <w:t xml:space="preserve"> </w:t>
      </w:r>
      <w:proofErr w:type="spellStart"/>
      <w:r w:rsidRPr="00A46CB6">
        <w:t>Tahun</w:t>
      </w:r>
      <w:proofErr w:type="spellEnd"/>
      <w:r w:rsidRPr="00A46CB6">
        <w:t xml:space="preserve"> </w:t>
      </w:r>
      <w:proofErr w:type="spellStart"/>
      <w:r w:rsidRPr="00A46CB6">
        <w:t>Akhir</w:t>
      </w:r>
      <w:proofErr w:type="spellEnd"/>
      <w:r w:rsidRPr="00A46CB6">
        <w:t xml:space="preserve"> </w:t>
      </w:r>
      <w:proofErr w:type="spellStart"/>
      <w:r w:rsidRPr="00A46CB6">
        <w:t>Jabatan</w:t>
      </w:r>
      <w:proofErr w:type="spellEnd"/>
      <w:r w:rsidRPr="00A46CB6">
        <w:t xml:space="preserve"> </w:t>
      </w:r>
      <w:proofErr w:type="spellStart"/>
      <w:r w:rsidRPr="00A46CB6">
        <w:t>Teknologi</w:t>
      </w:r>
      <w:proofErr w:type="spellEnd"/>
      <w:r w:rsidRPr="00A46CB6">
        <w:t xml:space="preserve"> </w:t>
      </w:r>
      <w:proofErr w:type="spellStart"/>
      <w:r w:rsidRPr="00A46CB6">
        <w:t>Maklumat</w:t>
      </w:r>
      <w:proofErr w:type="spellEnd"/>
      <w:r w:rsidRPr="00A46CB6">
        <w:t xml:space="preserve">, </w:t>
      </w:r>
      <w:proofErr w:type="spellStart"/>
      <w:r w:rsidRPr="00A46CB6">
        <w:t>Pusat</w:t>
      </w:r>
      <w:proofErr w:type="spellEnd"/>
      <w:r w:rsidRPr="00A46CB6">
        <w:t xml:space="preserve"> </w:t>
      </w:r>
      <w:proofErr w:type="spellStart"/>
      <w:r w:rsidRPr="00A46CB6">
        <w:t>Pengajian</w:t>
      </w:r>
      <w:proofErr w:type="spellEnd"/>
      <w:r w:rsidRPr="00A46CB6">
        <w:t xml:space="preserve"> Diploma, UTHM. </w:t>
      </w:r>
      <w:proofErr w:type="spellStart"/>
      <w:r w:rsidRPr="00A46CB6">
        <w:t>Ia</w:t>
      </w:r>
      <w:proofErr w:type="spellEnd"/>
      <w:r w:rsidRPr="00A46CB6">
        <w:t xml:space="preserve"> </w:t>
      </w:r>
      <w:proofErr w:type="spellStart"/>
      <w:r w:rsidRPr="00A46CB6">
        <w:t>adalah</w:t>
      </w:r>
      <w:proofErr w:type="spellEnd"/>
      <w:r w:rsidRPr="00A46CB6">
        <w:t xml:space="preserve"> </w:t>
      </w:r>
      <w:proofErr w:type="spellStart"/>
      <w:r w:rsidRPr="00A46CB6">
        <w:t>asli</w:t>
      </w:r>
      <w:proofErr w:type="spellEnd"/>
      <w:r w:rsidRPr="00A46CB6">
        <w:t xml:space="preserve"> </w:t>
      </w:r>
      <w:proofErr w:type="spellStart"/>
      <w:r w:rsidRPr="00A46CB6">
        <w:t>berpandukan</w:t>
      </w:r>
      <w:proofErr w:type="spellEnd"/>
      <w:r w:rsidRPr="00A46CB6">
        <w:t xml:space="preserve"> </w:t>
      </w:r>
      <w:proofErr w:type="spellStart"/>
      <w:r w:rsidRPr="00A46CB6">
        <w:t>daripada</w:t>
      </w:r>
      <w:proofErr w:type="spellEnd"/>
      <w:r w:rsidRPr="00A46CB6">
        <w:t xml:space="preserve"> </w:t>
      </w:r>
      <w:proofErr w:type="spellStart"/>
      <w:r w:rsidRPr="00A46CB6">
        <w:t>kajian</w:t>
      </w:r>
      <w:proofErr w:type="spellEnd"/>
      <w:r w:rsidRPr="00A46CB6">
        <w:t xml:space="preserve"> yang </w:t>
      </w:r>
      <w:proofErr w:type="spellStart"/>
      <w:r w:rsidRPr="00A46CB6">
        <w:t>telah</w:t>
      </w:r>
      <w:proofErr w:type="spellEnd"/>
      <w:r w:rsidRPr="00A46CB6">
        <w:t xml:space="preserve"> </w:t>
      </w:r>
      <w:proofErr w:type="spellStart"/>
      <w:r w:rsidRPr="00A46CB6">
        <w:t>dilakukan</w:t>
      </w:r>
      <w:proofErr w:type="spellEnd"/>
      <w:r w:rsidRPr="00A46CB6">
        <w:t xml:space="preserve"> </w:t>
      </w:r>
      <w:proofErr w:type="spellStart"/>
      <w:r w:rsidRPr="00A46CB6">
        <w:t>oleh</w:t>
      </w:r>
      <w:proofErr w:type="spellEnd"/>
      <w:r w:rsidRPr="00A46CB6">
        <w:t xml:space="preserve"> </w:t>
      </w:r>
      <w:proofErr w:type="spellStart"/>
      <w:r w:rsidRPr="00A46CB6">
        <w:t>saya</w:t>
      </w:r>
      <w:proofErr w:type="spellEnd"/>
      <w:r w:rsidRPr="00A46CB6">
        <w:t xml:space="preserve">. </w:t>
      </w:r>
      <w:proofErr w:type="spellStart"/>
      <w:r w:rsidRPr="00A46CB6">
        <w:t>Projek</w:t>
      </w:r>
      <w:proofErr w:type="spellEnd"/>
      <w:r w:rsidRPr="00A46CB6">
        <w:t xml:space="preserve"> </w:t>
      </w:r>
      <w:proofErr w:type="spellStart"/>
      <w:r w:rsidRPr="00A46CB6">
        <w:t>ini</w:t>
      </w:r>
      <w:proofErr w:type="spellEnd"/>
      <w:r w:rsidRPr="00A46CB6">
        <w:t xml:space="preserve"> </w:t>
      </w:r>
      <w:proofErr w:type="spellStart"/>
      <w:r w:rsidRPr="00A46CB6">
        <w:t>masih</w:t>
      </w:r>
      <w:proofErr w:type="spellEnd"/>
      <w:r w:rsidRPr="00A46CB6">
        <w:t xml:space="preserve"> </w:t>
      </w:r>
      <w:proofErr w:type="spellStart"/>
      <w:r w:rsidRPr="00A46CB6">
        <w:t>belum</w:t>
      </w:r>
      <w:proofErr w:type="spellEnd"/>
      <w:r w:rsidRPr="00A46CB6">
        <w:t xml:space="preserve"> </w:t>
      </w:r>
      <w:proofErr w:type="spellStart"/>
      <w:r w:rsidRPr="00A46CB6">
        <w:t>dihasilkan</w:t>
      </w:r>
      <w:proofErr w:type="spellEnd"/>
      <w:r w:rsidRPr="00A46CB6">
        <w:t xml:space="preserve"> olehmana-manapihakatauinstitutuntukmana-manadiplomaataukelayakan. </w:t>
      </w:r>
    </w:p>
    <w:p w:rsidR="00CB271A" w:rsidRDefault="00CB271A" w:rsidP="00CB271A">
      <w:pPr>
        <w:spacing w:line="360" w:lineRule="auto"/>
      </w:pPr>
      <w:proofErr w:type="spellStart"/>
      <w:r w:rsidRPr="00A46CB6">
        <w:t>Saya</w:t>
      </w:r>
      <w:proofErr w:type="spellEnd"/>
      <w:r w:rsidRPr="00A46CB6">
        <w:t xml:space="preserve"> </w:t>
      </w:r>
      <w:proofErr w:type="spellStart"/>
      <w:r w:rsidRPr="00A46CB6">
        <w:t>dengan</w:t>
      </w:r>
      <w:proofErr w:type="spellEnd"/>
      <w:r w:rsidRPr="00A46CB6">
        <w:t xml:space="preserve"> </w:t>
      </w:r>
      <w:proofErr w:type="spellStart"/>
      <w:r w:rsidRPr="00A46CB6">
        <w:t>ini</w:t>
      </w:r>
      <w:proofErr w:type="spellEnd"/>
      <w:r w:rsidRPr="00A46CB6">
        <w:t xml:space="preserve"> </w:t>
      </w:r>
      <w:proofErr w:type="spellStart"/>
      <w:r w:rsidRPr="00A46CB6">
        <w:t>berjanji</w:t>
      </w:r>
      <w:proofErr w:type="spellEnd"/>
      <w:r w:rsidRPr="00A46CB6">
        <w:t xml:space="preserve"> </w:t>
      </w:r>
      <w:proofErr w:type="spellStart"/>
      <w:r w:rsidRPr="00A46CB6">
        <w:t>sekiranya</w:t>
      </w:r>
      <w:proofErr w:type="spellEnd"/>
      <w:r w:rsidRPr="00A46CB6">
        <w:t xml:space="preserve"> </w:t>
      </w:r>
      <w:proofErr w:type="spellStart"/>
      <w:r w:rsidRPr="00A46CB6">
        <w:t>projek</w:t>
      </w:r>
      <w:proofErr w:type="spellEnd"/>
      <w:r w:rsidRPr="00A46CB6">
        <w:t xml:space="preserve"> yang </w:t>
      </w:r>
      <w:proofErr w:type="spellStart"/>
      <w:r w:rsidRPr="00A46CB6">
        <w:t>dilaksanakan</w:t>
      </w:r>
      <w:proofErr w:type="spellEnd"/>
      <w:r w:rsidRPr="00A46CB6">
        <w:t xml:space="preserve"> </w:t>
      </w:r>
      <w:proofErr w:type="spellStart"/>
      <w:r w:rsidRPr="00A46CB6">
        <w:t>oleh</w:t>
      </w:r>
      <w:proofErr w:type="spellEnd"/>
      <w:r w:rsidRPr="00A46CB6">
        <w:t xml:space="preserve"> </w:t>
      </w:r>
      <w:proofErr w:type="spellStart"/>
      <w:r w:rsidRPr="00A46CB6">
        <w:t>saya</w:t>
      </w:r>
      <w:proofErr w:type="spellEnd"/>
      <w:r w:rsidRPr="00A46CB6">
        <w:t xml:space="preserve"> </w:t>
      </w:r>
      <w:proofErr w:type="spellStart"/>
      <w:r w:rsidRPr="00A46CB6">
        <w:t>melanggar</w:t>
      </w:r>
      <w:proofErr w:type="spellEnd"/>
      <w:r w:rsidRPr="00A46CB6">
        <w:t xml:space="preserve"> mana-mana </w:t>
      </w:r>
      <w:proofErr w:type="spellStart"/>
      <w:r w:rsidRPr="00A46CB6">
        <w:t>syarat</w:t>
      </w:r>
      <w:proofErr w:type="spellEnd"/>
      <w:r w:rsidRPr="00A46CB6">
        <w:t xml:space="preserve"> yang </w:t>
      </w:r>
      <w:proofErr w:type="spellStart"/>
      <w:r w:rsidRPr="00A46CB6">
        <w:t>tertera</w:t>
      </w:r>
      <w:proofErr w:type="spellEnd"/>
      <w:r w:rsidRPr="00A46CB6">
        <w:t xml:space="preserve"> di </w:t>
      </w:r>
      <w:proofErr w:type="spellStart"/>
      <w:r w:rsidRPr="00A46CB6">
        <w:t>atas</w:t>
      </w:r>
      <w:proofErr w:type="spellEnd"/>
      <w:r w:rsidRPr="00A46CB6">
        <w:t xml:space="preserve">, </w:t>
      </w:r>
      <w:proofErr w:type="spellStart"/>
      <w:r w:rsidRPr="00A46CB6">
        <w:t>segala</w:t>
      </w:r>
      <w:proofErr w:type="spellEnd"/>
      <w:r w:rsidRPr="00A46CB6">
        <w:t xml:space="preserve"> </w:t>
      </w:r>
      <w:proofErr w:type="spellStart"/>
      <w:r w:rsidRPr="00A46CB6">
        <w:t>hasil</w:t>
      </w:r>
      <w:proofErr w:type="spellEnd"/>
      <w:r w:rsidRPr="00A46CB6">
        <w:t xml:space="preserve"> </w:t>
      </w:r>
      <w:proofErr w:type="spellStart"/>
      <w:r w:rsidRPr="00A46CB6">
        <w:t>kerja</w:t>
      </w:r>
      <w:proofErr w:type="spellEnd"/>
      <w:r w:rsidRPr="00A46CB6">
        <w:t xml:space="preserve"> </w:t>
      </w:r>
      <w:proofErr w:type="spellStart"/>
      <w:r w:rsidRPr="00A46CB6">
        <w:t>saya</w:t>
      </w:r>
      <w:proofErr w:type="spellEnd"/>
      <w:r w:rsidRPr="00A46CB6">
        <w:t xml:space="preserve"> </w:t>
      </w:r>
      <w:proofErr w:type="spellStart"/>
      <w:r w:rsidRPr="00A46CB6">
        <w:t>akan</w:t>
      </w:r>
      <w:proofErr w:type="spellEnd"/>
      <w:r w:rsidRPr="00A46CB6">
        <w:t xml:space="preserve"> </w:t>
      </w:r>
      <w:proofErr w:type="spellStart"/>
      <w:r w:rsidRPr="00A46CB6">
        <w:t>digagalkan</w:t>
      </w:r>
      <w:proofErr w:type="spellEnd"/>
      <w:r w:rsidRPr="00A46CB6">
        <w:t xml:space="preserve"> </w:t>
      </w:r>
      <w:proofErr w:type="spellStart"/>
      <w:r w:rsidRPr="00A46CB6">
        <w:t>dan</w:t>
      </w:r>
      <w:proofErr w:type="spellEnd"/>
      <w:r w:rsidRPr="00A46CB6">
        <w:t xml:space="preserve"> </w:t>
      </w:r>
      <w:proofErr w:type="spellStart"/>
      <w:r w:rsidRPr="00A46CB6">
        <w:t>didapati</w:t>
      </w:r>
      <w:proofErr w:type="spellEnd"/>
      <w:r w:rsidRPr="00A46CB6">
        <w:t xml:space="preserve"> </w:t>
      </w:r>
      <w:proofErr w:type="spellStart"/>
      <w:r w:rsidRPr="00A46CB6">
        <w:t>sebagai</w:t>
      </w:r>
      <w:proofErr w:type="spellEnd"/>
      <w:r w:rsidRPr="00A46CB6">
        <w:t xml:space="preserve"> </w:t>
      </w:r>
      <w:proofErr w:type="spellStart"/>
      <w:r w:rsidRPr="00A46CB6">
        <w:t>tidak</w:t>
      </w:r>
      <w:proofErr w:type="spellEnd"/>
      <w:r w:rsidRPr="00A46CB6">
        <w:t xml:space="preserve"> </w:t>
      </w:r>
      <w:proofErr w:type="spellStart"/>
      <w:r w:rsidRPr="00A46CB6">
        <w:t>melengkapkan</w:t>
      </w:r>
      <w:proofErr w:type="spellEnd"/>
      <w:r w:rsidRPr="00A46CB6">
        <w:t xml:space="preserve"> diploma </w:t>
      </w:r>
      <w:proofErr w:type="spellStart"/>
      <w:r w:rsidRPr="00A46CB6">
        <w:t>dan</w:t>
      </w:r>
      <w:proofErr w:type="spellEnd"/>
      <w:r w:rsidRPr="00A46CB6">
        <w:t xml:space="preserve"> </w:t>
      </w:r>
      <w:proofErr w:type="spellStart"/>
      <w:r w:rsidRPr="00A46CB6">
        <w:t>bersetuju</w:t>
      </w:r>
      <w:proofErr w:type="spellEnd"/>
      <w:r w:rsidRPr="00A46CB6">
        <w:t xml:space="preserve"> </w:t>
      </w:r>
      <w:proofErr w:type="spellStart"/>
      <w:r w:rsidRPr="00A46CB6">
        <w:t>untuk</w:t>
      </w:r>
      <w:proofErr w:type="spellEnd"/>
      <w:r w:rsidRPr="00A46CB6">
        <w:t xml:space="preserve"> </w:t>
      </w:r>
      <w:proofErr w:type="spellStart"/>
      <w:r w:rsidRPr="00A46CB6">
        <w:t>dikenakan</w:t>
      </w:r>
      <w:proofErr w:type="spellEnd"/>
      <w:r w:rsidRPr="00A46CB6">
        <w:t xml:space="preserve"> sebarangtindakansepertiyangditetapkandidalamperaturanProjekTahunAkhir.</w:t>
      </w:r>
    </w:p>
    <w:p w:rsidR="00CB271A" w:rsidRDefault="00CB271A" w:rsidP="00CB271A">
      <w:pPr>
        <w:spacing w:line="360" w:lineRule="auto"/>
      </w:pPr>
    </w:p>
    <w:p w:rsidR="00CB271A" w:rsidRPr="00A46CB6" w:rsidRDefault="00CB271A" w:rsidP="00CB271A">
      <w:pPr>
        <w:spacing w:line="360" w:lineRule="auto"/>
      </w:pPr>
      <w:r>
        <w:t xml:space="preserve">Nama </w:t>
      </w:r>
      <w:proofErr w:type="spellStart"/>
      <w:r>
        <w:t>Penulis</w:t>
      </w:r>
      <w:proofErr w:type="spellEnd"/>
      <w:r>
        <w:tab/>
        <w:t>: NAMA 1</w:t>
      </w:r>
    </w:p>
    <w:p w:rsidR="00CB271A" w:rsidRDefault="00CB271A" w:rsidP="00CB271A">
      <w:pPr>
        <w:spacing w:line="360" w:lineRule="auto"/>
      </w:pPr>
      <w:proofErr w:type="spellStart"/>
      <w:r w:rsidRPr="00A46CB6">
        <w:t>Tandatangan</w:t>
      </w:r>
      <w:proofErr w:type="spellEnd"/>
      <w:r>
        <w:tab/>
      </w:r>
      <w:r w:rsidRPr="00A46CB6">
        <w:t>:</w:t>
      </w:r>
    </w:p>
    <w:p w:rsidR="00CB271A" w:rsidRDefault="00CB271A" w:rsidP="00CB271A">
      <w:pPr>
        <w:spacing w:line="360" w:lineRule="auto"/>
      </w:pPr>
    </w:p>
    <w:p w:rsidR="00CB271A" w:rsidRPr="00A46CB6" w:rsidRDefault="00CB271A" w:rsidP="00CB271A">
      <w:pPr>
        <w:spacing w:line="360" w:lineRule="auto"/>
      </w:pPr>
      <w:r>
        <w:t xml:space="preserve">Nama </w:t>
      </w:r>
      <w:proofErr w:type="spellStart"/>
      <w:r>
        <w:t>Penulis</w:t>
      </w:r>
      <w:proofErr w:type="spellEnd"/>
      <w:r>
        <w:tab/>
        <w:t>: NAMA 2</w:t>
      </w:r>
    </w:p>
    <w:p w:rsidR="00CB271A" w:rsidRDefault="00CB271A" w:rsidP="00CB271A">
      <w:pPr>
        <w:spacing w:line="360" w:lineRule="auto"/>
      </w:pPr>
      <w:proofErr w:type="spellStart"/>
      <w:r w:rsidRPr="00A46CB6">
        <w:t>Tandatangan</w:t>
      </w:r>
      <w:proofErr w:type="spellEnd"/>
      <w:r>
        <w:tab/>
      </w:r>
      <w:r w:rsidRPr="00A46CB6">
        <w:t>:</w:t>
      </w:r>
    </w:p>
    <w:p w:rsidR="00CB271A" w:rsidRDefault="00CB271A" w:rsidP="00CB271A">
      <w:pPr>
        <w:spacing w:line="360" w:lineRule="auto"/>
      </w:pPr>
    </w:p>
    <w:p w:rsidR="00CB271A" w:rsidRPr="00A46CB6" w:rsidRDefault="00CB271A" w:rsidP="00CB271A">
      <w:pPr>
        <w:spacing w:line="360" w:lineRule="auto"/>
      </w:pPr>
      <w:r>
        <w:t xml:space="preserve">Nama </w:t>
      </w:r>
      <w:proofErr w:type="spellStart"/>
      <w:r>
        <w:t>Penulis</w:t>
      </w:r>
      <w:proofErr w:type="spellEnd"/>
      <w:r>
        <w:tab/>
        <w:t>: NAMA 3</w:t>
      </w:r>
    </w:p>
    <w:p w:rsidR="00CB271A" w:rsidRDefault="00CB271A" w:rsidP="00CB271A">
      <w:pPr>
        <w:spacing w:line="360" w:lineRule="auto"/>
      </w:pPr>
      <w:proofErr w:type="spellStart"/>
      <w:r w:rsidRPr="00A46CB6">
        <w:t>Tandatangan</w:t>
      </w:r>
      <w:proofErr w:type="spellEnd"/>
      <w:r>
        <w:tab/>
      </w:r>
      <w:r w:rsidRPr="00A46CB6">
        <w:t>:</w:t>
      </w:r>
    </w:p>
    <w:p w:rsidR="00CB271A" w:rsidRDefault="00CB271A" w:rsidP="00CB271A">
      <w:pPr>
        <w:spacing w:line="360" w:lineRule="auto"/>
      </w:pPr>
    </w:p>
    <w:p w:rsidR="00CB271A" w:rsidRDefault="00CB271A" w:rsidP="00CB271A">
      <w:pPr>
        <w:spacing w:line="360" w:lineRule="auto"/>
      </w:pPr>
    </w:p>
    <w:p w:rsidR="00CB271A" w:rsidRDefault="00CB271A" w:rsidP="00CB271A">
      <w:pPr>
        <w:spacing w:line="360" w:lineRule="auto"/>
      </w:pPr>
    </w:p>
    <w:p w:rsidR="00CB271A" w:rsidRPr="00A46CB6" w:rsidRDefault="00CB271A" w:rsidP="00CB271A">
      <w:pPr>
        <w:spacing w:line="360" w:lineRule="auto"/>
      </w:pPr>
      <w:proofErr w:type="spellStart"/>
      <w:r w:rsidRPr="00A46CB6">
        <w:t>Kursus</w:t>
      </w:r>
      <w:proofErr w:type="spellEnd"/>
      <w:r w:rsidRPr="00A46CB6">
        <w:tab/>
      </w:r>
      <w:r w:rsidRPr="00A46CB6">
        <w:tab/>
        <w:t xml:space="preserve">: PROJEK TAHUN AKHIR DIPLOMA </w:t>
      </w:r>
    </w:p>
    <w:p w:rsidR="00CB271A" w:rsidRDefault="00CB271A" w:rsidP="00CB271A">
      <w:pPr>
        <w:spacing w:line="360" w:lineRule="auto"/>
      </w:pPr>
      <w:proofErr w:type="spellStart"/>
      <w:r w:rsidRPr="00A46CB6">
        <w:t>Jabatan</w:t>
      </w:r>
      <w:proofErr w:type="spellEnd"/>
      <w:r w:rsidRPr="00A46CB6">
        <w:tab/>
      </w:r>
      <w:r w:rsidRPr="00A46CB6">
        <w:tab/>
        <w:t>: JABATAN</w:t>
      </w:r>
      <w:r>
        <w:t xml:space="preserve"> </w:t>
      </w:r>
      <w:r w:rsidRPr="00A46CB6">
        <w:t>TEKNOLOGI</w:t>
      </w:r>
      <w:r>
        <w:t xml:space="preserve"> </w:t>
      </w:r>
      <w:r w:rsidRPr="00A46CB6">
        <w:t>MAKLUMAT</w:t>
      </w:r>
    </w:p>
    <w:p w:rsidR="00CB271A" w:rsidRDefault="00CB271A" w:rsidP="00CB271A">
      <w:pPr>
        <w:spacing w:line="360" w:lineRule="auto"/>
      </w:pPr>
      <w:proofErr w:type="spellStart"/>
      <w:r>
        <w:t>Fakulti</w:t>
      </w:r>
      <w:proofErr w:type="spellEnd"/>
      <w:r>
        <w:tab/>
      </w:r>
      <w:r>
        <w:tab/>
        <w:t>: PUSAT PENGAJIAN DIPLOMA</w:t>
      </w:r>
      <w:r w:rsidRPr="00A46CB6">
        <w:t xml:space="preserve"> </w:t>
      </w:r>
    </w:p>
    <w:p w:rsidR="00CB271A" w:rsidRDefault="00CB271A" w:rsidP="00CB271A">
      <w:pPr>
        <w:spacing w:line="360" w:lineRule="auto"/>
      </w:pPr>
      <w:proofErr w:type="spellStart"/>
      <w:r w:rsidRPr="00A46CB6">
        <w:t>Tajuk</w:t>
      </w:r>
      <w:proofErr w:type="spellEnd"/>
      <w:r>
        <w:t xml:space="preserve"> </w:t>
      </w:r>
      <w:proofErr w:type="spellStart"/>
      <w:r w:rsidRPr="00A46CB6">
        <w:t>Projek</w:t>
      </w:r>
      <w:proofErr w:type="spellEnd"/>
      <w:r>
        <w:tab/>
        <w:t>: TAJUK</w:t>
      </w:r>
    </w:p>
    <w:p w:rsidR="009934D5" w:rsidRPr="00402E8D" w:rsidRDefault="00CB271A" w:rsidP="00CB271A">
      <w:pPr>
        <w:spacing w:line="360" w:lineRule="auto"/>
      </w:pPr>
      <w:proofErr w:type="spellStart"/>
      <w:r w:rsidRPr="00A46CB6">
        <w:t>Tarikh</w:t>
      </w:r>
      <w:proofErr w:type="spellEnd"/>
      <w:r>
        <w:tab/>
      </w:r>
      <w:r>
        <w:tab/>
        <w:t xml:space="preserve">: </w:t>
      </w:r>
      <w:r w:rsidR="00C73AA2">
        <w:t xml:space="preserve"> </w:t>
      </w:r>
    </w:p>
    <w:p w:rsidR="009934D5" w:rsidRPr="00402E8D" w:rsidRDefault="009934D5" w:rsidP="009934D5">
      <w:pPr>
        <w:pStyle w:val="8bTextParagraph"/>
        <w:sectPr w:rsidR="009934D5" w:rsidRPr="00402E8D" w:rsidSect="008E562D">
          <w:headerReference w:type="even" r:id="rId10"/>
          <w:pgSz w:w="11907" w:h="16839" w:code="9"/>
          <w:pgMar w:top="1418" w:right="1418" w:bottom="1418" w:left="2268" w:header="720" w:footer="720" w:gutter="0"/>
          <w:pgNumType w:fmt="lowerRoman"/>
          <w:cols w:space="720"/>
          <w:docGrid w:linePitch="360"/>
        </w:sectPr>
      </w:pPr>
    </w:p>
    <w:p w:rsidR="00CB271A" w:rsidRPr="00C544DA" w:rsidRDefault="00CB271A" w:rsidP="00CB271A">
      <w:pPr>
        <w:pStyle w:val="5aDeclaration"/>
      </w:pPr>
      <w:r w:rsidRPr="00C544DA">
        <w:lastRenderedPageBreak/>
        <w:t>PENGAKUAN PEN</w:t>
      </w:r>
      <w:r>
        <w:t>YELIA</w:t>
      </w:r>
    </w:p>
    <w:p w:rsidR="00CB271A" w:rsidRDefault="00CB271A" w:rsidP="00CB271A">
      <w:pPr>
        <w:pStyle w:val="7HeadingTitle"/>
        <w:spacing w:before="0" w:after="960"/>
        <w:jc w:val="both"/>
        <w:rPr>
          <w:b w:val="0"/>
        </w:rPr>
      </w:pPr>
      <w:bookmarkStart w:id="0" w:name="_Toc30077666"/>
      <w:bookmarkStart w:id="1" w:name="_Toc30335548"/>
      <w:proofErr w:type="spellStart"/>
      <w:r w:rsidRPr="00D27A1A">
        <w:rPr>
          <w:b w:val="0"/>
        </w:rPr>
        <w:t>Saya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dengan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ini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memperakui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bahawa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telah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membaca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laporan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ini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dan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segala</w:t>
      </w:r>
      <w:proofErr w:type="spellEnd"/>
      <w:r w:rsidRPr="00D27A1A">
        <w:rPr>
          <w:b w:val="0"/>
        </w:rPr>
        <w:t xml:space="preserve"> yang </w:t>
      </w:r>
      <w:proofErr w:type="spellStart"/>
      <w:r w:rsidRPr="00D27A1A">
        <w:rPr>
          <w:b w:val="0"/>
        </w:rPr>
        <w:t>terkandung</w:t>
      </w:r>
      <w:proofErr w:type="spellEnd"/>
      <w:r w:rsidRPr="00D27A1A">
        <w:rPr>
          <w:b w:val="0"/>
        </w:rPr>
        <w:t xml:space="preserve"> di </w:t>
      </w:r>
      <w:proofErr w:type="spellStart"/>
      <w:r w:rsidRPr="00D27A1A">
        <w:rPr>
          <w:b w:val="0"/>
        </w:rPr>
        <w:t>dalam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adalah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benar</w:t>
      </w:r>
      <w:proofErr w:type="spellEnd"/>
      <w:r w:rsidRPr="00D27A1A">
        <w:rPr>
          <w:b w:val="0"/>
        </w:rPr>
        <w:t xml:space="preserve">. </w:t>
      </w:r>
      <w:proofErr w:type="spellStart"/>
      <w:r w:rsidRPr="00D27A1A">
        <w:rPr>
          <w:b w:val="0"/>
        </w:rPr>
        <w:t>Projek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ini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adalah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mema</w:t>
      </w:r>
      <w:r w:rsidR="00667546">
        <w:rPr>
          <w:b w:val="0"/>
        </w:rPr>
        <w:t>dai</w:t>
      </w:r>
      <w:proofErr w:type="spellEnd"/>
      <w:r w:rsidR="00667546">
        <w:rPr>
          <w:b w:val="0"/>
        </w:rPr>
        <w:t xml:space="preserve"> </w:t>
      </w:r>
      <w:proofErr w:type="spellStart"/>
      <w:r w:rsidR="00667546">
        <w:rPr>
          <w:b w:val="0"/>
        </w:rPr>
        <w:t>dengan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skop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dan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kualiti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serta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telah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memenuhi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segala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syarat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dan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undang-undang</w:t>
      </w:r>
      <w:proofErr w:type="spellEnd"/>
      <w:r w:rsidRPr="00D27A1A">
        <w:rPr>
          <w:b w:val="0"/>
        </w:rPr>
        <w:t xml:space="preserve"> di </w:t>
      </w:r>
      <w:proofErr w:type="spellStart"/>
      <w:r w:rsidRPr="00D27A1A">
        <w:rPr>
          <w:b w:val="0"/>
        </w:rPr>
        <w:t>bawah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peraturan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Projek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Tahun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Akhir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Jabatan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Teknologi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Maklumat</w:t>
      </w:r>
      <w:proofErr w:type="spellEnd"/>
      <w:r w:rsidRPr="00D27A1A">
        <w:rPr>
          <w:b w:val="0"/>
        </w:rPr>
        <w:t xml:space="preserve">, </w:t>
      </w:r>
      <w:proofErr w:type="spellStart"/>
      <w:r w:rsidRPr="00D27A1A">
        <w:rPr>
          <w:b w:val="0"/>
        </w:rPr>
        <w:t>Pusat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Pengajian</w:t>
      </w:r>
      <w:proofErr w:type="spellEnd"/>
      <w:r w:rsidRPr="00D27A1A">
        <w:rPr>
          <w:b w:val="0"/>
        </w:rPr>
        <w:t xml:space="preserve"> Diploma, UTHM </w:t>
      </w:r>
      <w:proofErr w:type="spellStart"/>
      <w:r w:rsidRPr="00D27A1A">
        <w:rPr>
          <w:b w:val="0"/>
        </w:rPr>
        <w:t>bagi</w:t>
      </w:r>
      <w:proofErr w:type="spellEnd"/>
      <w:r w:rsidRPr="00D27A1A">
        <w:rPr>
          <w:b w:val="0"/>
        </w:rPr>
        <w:t xml:space="preserve"> </w:t>
      </w:r>
      <w:proofErr w:type="spellStart"/>
      <w:r w:rsidRPr="00D27A1A">
        <w:rPr>
          <w:b w:val="0"/>
        </w:rPr>
        <w:t>tujuan</w:t>
      </w:r>
      <w:proofErr w:type="spellEnd"/>
      <w:r w:rsidR="00667546">
        <w:rPr>
          <w:b w:val="0"/>
        </w:rPr>
        <w:t xml:space="preserve"> </w:t>
      </w:r>
      <w:proofErr w:type="spellStart"/>
      <w:r w:rsidRPr="00D27A1A">
        <w:rPr>
          <w:b w:val="0"/>
        </w:rPr>
        <w:t>penganugerahan</w:t>
      </w:r>
      <w:proofErr w:type="spellEnd"/>
      <w:r w:rsidR="00667546">
        <w:rPr>
          <w:b w:val="0"/>
        </w:rPr>
        <w:t xml:space="preserve"> </w:t>
      </w:r>
      <w:r w:rsidRPr="00D27A1A">
        <w:rPr>
          <w:b w:val="0"/>
        </w:rPr>
        <w:t>Diploma</w:t>
      </w:r>
      <w:r w:rsidR="00667546">
        <w:rPr>
          <w:b w:val="0"/>
        </w:rPr>
        <w:t xml:space="preserve"> </w:t>
      </w:r>
      <w:proofErr w:type="spellStart"/>
      <w:r w:rsidRPr="00D27A1A">
        <w:rPr>
          <w:b w:val="0"/>
        </w:rPr>
        <w:t>Teknologi</w:t>
      </w:r>
      <w:proofErr w:type="spellEnd"/>
      <w:r w:rsidR="00667546">
        <w:rPr>
          <w:b w:val="0"/>
        </w:rPr>
        <w:t xml:space="preserve"> </w:t>
      </w:r>
      <w:proofErr w:type="spellStart"/>
      <w:r w:rsidRPr="00D27A1A">
        <w:rPr>
          <w:b w:val="0"/>
        </w:rPr>
        <w:t>Maklumat</w:t>
      </w:r>
      <w:proofErr w:type="spellEnd"/>
      <w:r w:rsidRPr="00D27A1A">
        <w:rPr>
          <w:b w:val="0"/>
        </w:rPr>
        <w:t>.</w:t>
      </w:r>
      <w:bookmarkEnd w:id="0"/>
      <w:bookmarkEnd w:id="1"/>
    </w:p>
    <w:p w:rsidR="00CB271A" w:rsidRDefault="00CB271A" w:rsidP="00CB271A">
      <w:pPr>
        <w:spacing w:line="360" w:lineRule="auto"/>
      </w:pPr>
    </w:p>
    <w:p w:rsidR="00CB271A" w:rsidRDefault="00CB271A" w:rsidP="00CB271A">
      <w:pPr>
        <w:spacing w:line="360" w:lineRule="auto"/>
      </w:pPr>
    </w:p>
    <w:p w:rsidR="00CB271A" w:rsidRDefault="00CB271A" w:rsidP="00CB271A">
      <w:pPr>
        <w:spacing w:line="360" w:lineRule="auto"/>
      </w:pPr>
    </w:p>
    <w:p w:rsidR="00CB271A" w:rsidRDefault="00CB271A" w:rsidP="00CB271A">
      <w:pPr>
        <w:spacing w:line="360" w:lineRule="auto"/>
      </w:pPr>
      <w:r w:rsidRPr="00CB271A">
        <w:t>Nama</w:t>
      </w:r>
      <w:r>
        <w:t xml:space="preserve"> </w:t>
      </w:r>
      <w:proofErr w:type="spellStart"/>
      <w:r w:rsidRPr="00CB271A">
        <w:t>Penyelia</w:t>
      </w:r>
      <w:proofErr w:type="spellEnd"/>
      <w:r>
        <w:tab/>
      </w:r>
      <w:r w:rsidRPr="00CB271A">
        <w:t>:</w:t>
      </w:r>
      <w:r>
        <w:t xml:space="preserve"> </w:t>
      </w:r>
      <w:r w:rsidR="00667546">
        <w:t>NAMA PENYELIA (</w:t>
      </w:r>
      <w:proofErr w:type="spellStart"/>
      <w:r w:rsidR="00667546">
        <w:t>cth</w:t>
      </w:r>
      <w:proofErr w:type="spellEnd"/>
      <w:r w:rsidR="00667546">
        <w:t xml:space="preserve">. </w:t>
      </w:r>
      <w:r>
        <w:t>DR ZURAIDA IBRAHIM</w:t>
      </w:r>
      <w:r w:rsidR="00667546">
        <w:t>)</w:t>
      </w:r>
    </w:p>
    <w:p w:rsidR="00CB271A" w:rsidRPr="00CB271A" w:rsidRDefault="00CB271A" w:rsidP="00CB271A">
      <w:pPr>
        <w:spacing w:line="360" w:lineRule="auto"/>
      </w:pPr>
      <w:proofErr w:type="spellStart"/>
      <w:r w:rsidRPr="00CB271A">
        <w:t>Tandatangan</w:t>
      </w:r>
      <w:proofErr w:type="spellEnd"/>
      <w:r>
        <w:tab/>
      </w:r>
      <w:r>
        <w:tab/>
      </w:r>
      <w:r w:rsidRPr="00CB271A">
        <w:t>:</w:t>
      </w:r>
    </w:p>
    <w:p w:rsidR="00CB271A" w:rsidRDefault="00CB271A" w:rsidP="00CB271A">
      <w:pPr>
        <w:spacing w:line="360" w:lineRule="auto"/>
      </w:pPr>
      <w:proofErr w:type="spellStart"/>
      <w:r w:rsidRPr="00CB271A">
        <w:t>Tarikh</w:t>
      </w:r>
      <w:proofErr w:type="spellEnd"/>
      <w:r w:rsidRPr="00CB271A">
        <w:t xml:space="preserve"> </w:t>
      </w:r>
      <w:r>
        <w:tab/>
      </w:r>
      <w:r>
        <w:tab/>
      </w:r>
      <w:r>
        <w:tab/>
        <w:t xml:space="preserve">: </w:t>
      </w:r>
    </w:p>
    <w:p w:rsidR="00CB271A" w:rsidRDefault="00CB271A" w:rsidP="00CB271A">
      <w:pPr>
        <w:spacing w:line="360" w:lineRule="auto"/>
      </w:pPr>
    </w:p>
    <w:p w:rsidR="00CB271A" w:rsidRPr="00CB271A" w:rsidRDefault="00CB271A" w:rsidP="00CB271A">
      <w:pPr>
        <w:spacing w:line="360" w:lineRule="auto"/>
        <w:sectPr w:rsidR="00CB271A" w:rsidRPr="00CB271A" w:rsidSect="00D84B5C">
          <w:headerReference w:type="first" r:id="rId11"/>
          <w:pgSz w:w="11907" w:h="16839" w:code="9"/>
          <w:pgMar w:top="1418" w:right="1418" w:bottom="1418" w:left="2268" w:header="850" w:footer="720" w:gutter="0"/>
          <w:pgNumType w:fmt="lowerRoman"/>
          <w:cols w:space="720"/>
          <w:titlePg/>
          <w:docGrid w:linePitch="360"/>
        </w:sectPr>
      </w:pPr>
    </w:p>
    <w:p w:rsidR="00B339D7" w:rsidRPr="00C73AA2" w:rsidRDefault="00B339D7" w:rsidP="00B339D7">
      <w:pPr>
        <w:pStyle w:val="7HeadingTitle"/>
        <w:spacing w:after="960"/>
        <w:outlineLvl w:val="0"/>
      </w:pPr>
      <w:bookmarkStart w:id="2" w:name="_Toc301186870"/>
      <w:bookmarkStart w:id="3" w:name="_Toc301433752"/>
      <w:bookmarkStart w:id="4" w:name="_Toc30335549"/>
      <w:r>
        <w:lastRenderedPageBreak/>
        <w:t>PENGHARGAAN</w:t>
      </w:r>
      <w:bookmarkEnd w:id="2"/>
      <w:bookmarkEnd w:id="3"/>
      <w:bookmarkEnd w:id="4"/>
    </w:p>
    <w:p w:rsidR="00B339D7" w:rsidRPr="00402E8D" w:rsidRDefault="00B339D7" w:rsidP="00B339D7">
      <w:pPr>
        <w:pStyle w:val="8bTextParagraph"/>
      </w:pPr>
      <w:proofErr w:type="spellStart"/>
      <w:r>
        <w:t>Tulis</w:t>
      </w:r>
      <w:proofErr w:type="spellEnd"/>
      <w:r>
        <w:t xml:space="preserve"> </w:t>
      </w:r>
      <w:proofErr w:type="spellStart"/>
      <w:r>
        <w:t>penghargaan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disini</w:t>
      </w:r>
      <w:proofErr w:type="spellEnd"/>
      <w:r w:rsidR="009F4271">
        <w:t xml:space="preserve"> (</w:t>
      </w:r>
      <w:proofErr w:type="spellStart"/>
      <w:r w:rsidR="009F4271">
        <w:t>tidak</w:t>
      </w:r>
      <w:proofErr w:type="spellEnd"/>
      <w:r w:rsidR="009F4271">
        <w:t xml:space="preserve"> </w:t>
      </w:r>
      <w:proofErr w:type="spellStart"/>
      <w:r w:rsidR="009F4271">
        <w:t>melebihi</w:t>
      </w:r>
      <w:proofErr w:type="spellEnd"/>
      <w:r w:rsidR="009F4271">
        <w:t xml:space="preserve"> </w:t>
      </w:r>
      <w:proofErr w:type="spellStart"/>
      <w:r w:rsidR="009F4271">
        <w:t>satu</w:t>
      </w:r>
      <w:proofErr w:type="spellEnd"/>
      <w:r w:rsidR="009F4271">
        <w:t xml:space="preserve"> </w:t>
      </w:r>
      <w:proofErr w:type="spellStart"/>
      <w:r w:rsidR="009F4271">
        <w:t>mukasurat</w:t>
      </w:r>
      <w:proofErr w:type="spellEnd"/>
      <w:r w:rsidR="009F4271">
        <w:t>).</w:t>
      </w:r>
    </w:p>
    <w:p w:rsidR="00B339D7" w:rsidRPr="00402E8D" w:rsidRDefault="00B339D7" w:rsidP="00B339D7">
      <w:pPr>
        <w:pStyle w:val="8bTextParagraph"/>
        <w:sectPr w:rsidR="00B339D7" w:rsidRPr="00402E8D" w:rsidSect="008E562D">
          <w:headerReference w:type="even" r:id="rId12"/>
          <w:pgSz w:w="11907" w:h="16839" w:code="9"/>
          <w:pgMar w:top="1418" w:right="1418" w:bottom="1418" w:left="2268" w:header="720" w:footer="720" w:gutter="0"/>
          <w:pgNumType w:fmt="lowerRoman"/>
          <w:cols w:space="720"/>
          <w:docGrid w:linePitch="360"/>
        </w:sectPr>
      </w:pPr>
    </w:p>
    <w:p w:rsidR="00B339D7" w:rsidRPr="00402E8D" w:rsidRDefault="00B339D7" w:rsidP="00B339D7">
      <w:pPr>
        <w:pStyle w:val="7HeadingTitle"/>
        <w:spacing w:after="960"/>
        <w:outlineLvl w:val="0"/>
      </w:pPr>
      <w:bookmarkStart w:id="5" w:name="_Toc301186871"/>
      <w:bookmarkStart w:id="6" w:name="_Toc301433753"/>
      <w:bookmarkStart w:id="7" w:name="_Toc30335550"/>
      <w:r w:rsidRPr="00402E8D">
        <w:lastRenderedPageBreak/>
        <w:t>ABSTRA</w:t>
      </w:r>
      <w:bookmarkEnd w:id="5"/>
      <w:bookmarkEnd w:id="6"/>
      <w:r>
        <w:t>K</w:t>
      </w:r>
      <w:bookmarkEnd w:id="7"/>
    </w:p>
    <w:p w:rsidR="00B339D7" w:rsidRPr="00402E8D" w:rsidRDefault="00B339D7" w:rsidP="00B339D7">
      <w:pPr>
        <w:pStyle w:val="8aText1stParagraph"/>
        <w:outlineLvl w:val="0"/>
      </w:pPr>
      <w:proofErr w:type="spellStart"/>
      <w:r>
        <w:t>Abstrak</w:t>
      </w:r>
      <w:proofErr w:type="spellEnd"/>
      <w:r>
        <w:t xml:space="preserve"> Bahasa Malaysia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2</w:t>
      </w:r>
      <w:r w:rsidR="002046D1">
        <w:t>0</w:t>
      </w:r>
      <w:r>
        <w:t xml:space="preserve">0 </w:t>
      </w:r>
      <w:proofErr w:type="spellStart"/>
      <w:r>
        <w:t>patah</w:t>
      </w:r>
      <w:proofErr w:type="spellEnd"/>
      <w:r>
        <w:t xml:space="preserve"> </w:t>
      </w:r>
      <w:proofErr w:type="spellStart"/>
      <w:r>
        <w:t>perkataan</w:t>
      </w:r>
      <w:proofErr w:type="spellEnd"/>
      <w:r>
        <w:t>)</w:t>
      </w:r>
      <w:r w:rsidRPr="00402E8D">
        <w:t>.</w:t>
      </w:r>
    </w:p>
    <w:p w:rsidR="00B339D7" w:rsidRPr="00402E8D" w:rsidRDefault="00B339D7" w:rsidP="00B339D7">
      <w:pPr>
        <w:pStyle w:val="8aText1stParagraph"/>
        <w:sectPr w:rsidR="00B339D7" w:rsidRPr="00402E8D" w:rsidSect="008E562D">
          <w:headerReference w:type="even" r:id="rId13"/>
          <w:headerReference w:type="default" r:id="rId14"/>
          <w:pgSz w:w="11907" w:h="16839" w:code="9"/>
          <w:pgMar w:top="1418" w:right="1418" w:bottom="1418" w:left="2268" w:header="720" w:footer="720" w:gutter="0"/>
          <w:pgNumType w:fmt="lowerRoman"/>
          <w:cols w:space="720"/>
          <w:docGrid w:linePitch="360"/>
        </w:sectPr>
      </w:pPr>
    </w:p>
    <w:p w:rsidR="00B339D7" w:rsidRPr="00402E8D" w:rsidRDefault="00B339D7" w:rsidP="00B339D7">
      <w:pPr>
        <w:pStyle w:val="7HeadingTitle"/>
        <w:spacing w:after="960"/>
        <w:outlineLvl w:val="0"/>
      </w:pPr>
      <w:bookmarkStart w:id="8" w:name="_Toc30335551"/>
      <w:r w:rsidRPr="00402E8D">
        <w:lastRenderedPageBreak/>
        <w:t>ABSTRA</w:t>
      </w:r>
      <w:r>
        <w:t>CT</w:t>
      </w:r>
      <w:bookmarkEnd w:id="8"/>
    </w:p>
    <w:p w:rsidR="009934D5" w:rsidRPr="00402E8D" w:rsidRDefault="00B339D7" w:rsidP="00A03B14">
      <w:pPr>
        <w:pStyle w:val="8aText1stParagraph"/>
        <w:outlineLvl w:val="0"/>
      </w:pPr>
      <w:r>
        <w:t>Abstract in English (not more than 2</w:t>
      </w:r>
      <w:r w:rsidR="00C43674">
        <w:t>0</w:t>
      </w:r>
      <w:r>
        <w:t>0 words).</w:t>
      </w:r>
    </w:p>
    <w:p w:rsidR="001222C2" w:rsidRPr="00402E8D" w:rsidRDefault="001222C2" w:rsidP="001222C2"/>
    <w:p w:rsidR="001222C2" w:rsidRPr="00402E8D" w:rsidRDefault="001222C2" w:rsidP="001222C2">
      <w:pPr>
        <w:sectPr w:rsidR="001222C2" w:rsidRPr="00402E8D" w:rsidSect="008E562D">
          <w:headerReference w:type="even" r:id="rId15"/>
          <w:headerReference w:type="default" r:id="rId16"/>
          <w:pgSz w:w="11907" w:h="16839" w:code="9"/>
          <w:pgMar w:top="1418" w:right="1418" w:bottom="1418" w:left="2268" w:header="720" w:footer="720" w:gutter="0"/>
          <w:pgNumType w:fmt="lowerRoman"/>
          <w:cols w:space="720"/>
          <w:docGrid w:linePitch="360"/>
        </w:sectPr>
      </w:pPr>
    </w:p>
    <w:p w:rsidR="001222C2" w:rsidRPr="00402E8D" w:rsidRDefault="00B339D7" w:rsidP="00A03B14">
      <w:pPr>
        <w:pStyle w:val="7HeadingTitle"/>
        <w:spacing w:after="960"/>
        <w:outlineLvl w:val="0"/>
      </w:pPr>
      <w:bookmarkStart w:id="9" w:name="_Toc301186873"/>
      <w:bookmarkStart w:id="10" w:name="_Toc301433755"/>
      <w:bookmarkStart w:id="11" w:name="_Toc30335552"/>
      <w:r>
        <w:lastRenderedPageBreak/>
        <w:t>ISI KANDUNGAN</w:t>
      </w:r>
      <w:bookmarkEnd w:id="9"/>
      <w:bookmarkEnd w:id="10"/>
      <w:bookmarkEnd w:id="11"/>
    </w:p>
    <w:bookmarkStart w:id="12" w:name="_Toc301186874"/>
    <w:bookmarkStart w:id="13" w:name="_Toc301433756"/>
    <w:p w:rsidR="00224F80" w:rsidRPr="0009599C" w:rsidRDefault="00EC7ED2" w:rsidP="0009599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fldChar w:fldCharType="begin"/>
      </w:r>
      <w:r w:rsidR="00630689">
        <w:instrText xml:space="preserve"> TOC \h \z \t "Heading 1,2,Heading 2,3,Heading 3,4,7 Heading_Title,1" </w:instrText>
      </w:r>
      <w:r>
        <w:fldChar w:fldCharType="separate"/>
      </w:r>
      <w:hyperlink w:anchor="_Toc30335548" w:history="1">
        <w:r w:rsidR="0009599C" w:rsidRPr="0009599C">
          <w:rPr>
            <w:rStyle w:val="Hyperlink"/>
          </w:rPr>
          <w:t>PENGAKUAN</w:t>
        </w:r>
        <w:r w:rsidR="00224F80" w:rsidRPr="0009599C">
          <w:rPr>
            <w:webHidden/>
          </w:rPr>
          <w:tab/>
        </w:r>
        <w:r w:rsidR="00224F80" w:rsidRPr="0009599C">
          <w:rPr>
            <w:webHidden/>
          </w:rPr>
          <w:fldChar w:fldCharType="begin"/>
        </w:r>
        <w:r w:rsidR="00224F80" w:rsidRPr="0009599C">
          <w:rPr>
            <w:webHidden/>
          </w:rPr>
          <w:instrText xml:space="preserve"> PAGEREF _Toc30335548 \h </w:instrText>
        </w:r>
        <w:r w:rsidR="00224F80" w:rsidRPr="0009599C">
          <w:rPr>
            <w:webHidden/>
          </w:rPr>
        </w:r>
        <w:r w:rsidR="00224F80" w:rsidRPr="0009599C">
          <w:rPr>
            <w:webHidden/>
          </w:rPr>
          <w:fldChar w:fldCharType="separate"/>
        </w:r>
        <w:r w:rsidR="00224F80" w:rsidRPr="0009599C">
          <w:rPr>
            <w:webHidden/>
          </w:rPr>
          <w:t>i</w:t>
        </w:r>
        <w:r w:rsidR="00224F80" w:rsidRPr="0009599C">
          <w:rPr>
            <w:webHidden/>
          </w:rPr>
          <w:fldChar w:fldCharType="end"/>
        </w:r>
      </w:hyperlink>
      <w:r w:rsidR="0009599C" w:rsidRPr="0009599C">
        <w:rPr>
          <w:rStyle w:val="Hyperlink"/>
          <w:color w:val="auto"/>
          <w:u w:val="none"/>
        </w:rPr>
        <w:t>i</w:t>
      </w:r>
    </w:p>
    <w:p w:rsidR="00224F80" w:rsidRDefault="00FA04E7" w:rsidP="0009599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49" w:history="1">
        <w:r w:rsidR="00224F80" w:rsidRPr="00F14F5F">
          <w:rPr>
            <w:rStyle w:val="Hyperlink"/>
          </w:rPr>
          <w:t>PENGHARGAAN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_Toc30335549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v</w:t>
        </w:r>
        <w:r w:rsidR="00224F80">
          <w:rPr>
            <w:webHidden/>
          </w:rPr>
          <w:fldChar w:fldCharType="end"/>
        </w:r>
      </w:hyperlink>
    </w:p>
    <w:p w:rsidR="00224F80" w:rsidRDefault="00FA04E7" w:rsidP="0009599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50" w:history="1">
        <w:r w:rsidR="00224F80" w:rsidRPr="00F14F5F">
          <w:rPr>
            <w:rStyle w:val="Hyperlink"/>
          </w:rPr>
          <w:t>ABSTRAK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_Toc30335550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vi</w:t>
        </w:r>
        <w:r w:rsidR="00224F80">
          <w:rPr>
            <w:webHidden/>
          </w:rPr>
          <w:fldChar w:fldCharType="end"/>
        </w:r>
      </w:hyperlink>
    </w:p>
    <w:p w:rsidR="00224F80" w:rsidRDefault="00FA04E7" w:rsidP="0009599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51" w:history="1">
        <w:r w:rsidR="00224F80" w:rsidRPr="00F14F5F">
          <w:rPr>
            <w:rStyle w:val="Hyperlink"/>
          </w:rPr>
          <w:t>ABSTRACT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_Toc30335551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vii</w:t>
        </w:r>
        <w:r w:rsidR="00224F80">
          <w:rPr>
            <w:webHidden/>
          </w:rPr>
          <w:fldChar w:fldCharType="end"/>
        </w:r>
      </w:hyperlink>
    </w:p>
    <w:p w:rsidR="00224F80" w:rsidRDefault="00FA04E7" w:rsidP="0009599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52" w:history="1">
        <w:r w:rsidR="00224F80" w:rsidRPr="00F14F5F">
          <w:rPr>
            <w:rStyle w:val="Hyperlink"/>
          </w:rPr>
          <w:t>ISI KANDUNGAN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_Toc30335552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viii</w:t>
        </w:r>
        <w:r w:rsidR="00224F80">
          <w:rPr>
            <w:webHidden/>
          </w:rPr>
          <w:fldChar w:fldCharType="end"/>
        </w:r>
      </w:hyperlink>
    </w:p>
    <w:p w:rsidR="00224F80" w:rsidRDefault="00FA04E7" w:rsidP="0009599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53" w:history="1">
        <w:r w:rsidR="00224F80" w:rsidRPr="00F14F5F">
          <w:rPr>
            <w:rStyle w:val="Hyperlink"/>
          </w:rPr>
          <w:t>SENARAI JADUAL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_Toc30335553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xi</w:t>
        </w:r>
        <w:r w:rsidR="00224F80">
          <w:rPr>
            <w:webHidden/>
          </w:rPr>
          <w:fldChar w:fldCharType="end"/>
        </w:r>
      </w:hyperlink>
    </w:p>
    <w:p w:rsidR="00224F80" w:rsidRDefault="00FA04E7" w:rsidP="0009599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54" w:history="1">
        <w:r w:rsidR="00224F80" w:rsidRPr="00F14F5F">
          <w:rPr>
            <w:rStyle w:val="Hyperlink"/>
          </w:rPr>
          <w:t>SENARAI RAJAH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_Toc30335554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xii</w:t>
        </w:r>
        <w:r w:rsidR="00224F80">
          <w:rPr>
            <w:webHidden/>
          </w:rPr>
          <w:fldChar w:fldCharType="end"/>
        </w:r>
      </w:hyperlink>
    </w:p>
    <w:p w:rsidR="00224F80" w:rsidRDefault="00FA04E7" w:rsidP="0009599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55" w:history="1">
        <w:r w:rsidR="00224F80" w:rsidRPr="00F14F5F">
          <w:rPr>
            <w:rStyle w:val="Hyperlink"/>
          </w:rPr>
          <w:t>SENARAI ALGORITHM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_Toc30335555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xiii</w:t>
        </w:r>
        <w:r w:rsidR="00224F80">
          <w:rPr>
            <w:webHidden/>
          </w:rPr>
          <w:fldChar w:fldCharType="end"/>
        </w:r>
      </w:hyperlink>
    </w:p>
    <w:p w:rsidR="00224F80" w:rsidRDefault="00FA04E7" w:rsidP="0009599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56" w:history="1">
        <w:r w:rsidR="00224F80" w:rsidRPr="00F14F5F">
          <w:rPr>
            <w:rStyle w:val="Hyperlink"/>
          </w:rPr>
          <w:t>SENARAI SIMBOL DAN AKRONIM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_Toc30335556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xiv</w:t>
        </w:r>
        <w:r w:rsidR="00224F80">
          <w:rPr>
            <w:webHidden/>
          </w:rPr>
          <w:fldChar w:fldCharType="end"/>
        </w:r>
      </w:hyperlink>
    </w:p>
    <w:p w:rsidR="00224F80" w:rsidRDefault="00FA04E7" w:rsidP="0009599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57" w:history="1">
        <w:r w:rsidR="00224F80" w:rsidRPr="00F14F5F">
          <w:rPr>
            <w:rStyle w:val="Hyperlink"/>
          </w:rPr>
          <w:t>SENARAI LAMPIRAN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_Toc30335557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xv</w:t>
        </w:r>
        <w:r w:rsidR="00224F80">
          <w:rPr>
            <w:webHidden/>
          </w:rPr>
          <w:fldChar w:fldCharType="end"/>
        </w:r>
      </w:hyperlink>
    </w:p>
    <w:p w:rsidR="00224F80" w:rsidRDefault="00FA04E7" w:rsidP="0009599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58" w:history="1">
        <w:r w:rsidR="00224F80" w:rsidRPr="00F14F5F">
          <w:rPr>
            <w:rStyle w:val="Hyperlink"/>
          </w:rPr>
          <w:t>SENARAI PENERBITAN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_Toc30335558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xvi</w:t>
        </w:r>
        <w:r w:rsidR="00224F80">
          <w:rPr>
            <w:webHidden/>
          </w:rPr>
          <w:fldChar w:fldCharType="end"/>
        </w:r>
      </w:hyperlink>
    </w:p>
    <w:p w:rsidR="00224F80" w:rsidRDefault="00FA04E7" w:rsidP="0009599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59" w:history="1">
        <w:r w:rsidR="00224F80" w:rsidRPr="00F14F5F">
          <w:rPr>
            <w:rStyle w:val="Hyperlink"/>
          </w:rPr>
          <w:t>PENGANUGERAHAN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_Toc30335559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xvii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2"/>
        <w:spacing w:before="240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hyperlink w:anchor="_Toc30335560" w:history="1">
        <w:r w:rsidR="00224F80" w:rsidRPr="00F14F5F">
          <w:rPr>
            <w:rStyle w:val="Hyperlink"/>
          </w:rPr>
          <w:t>BAB 1</w:t>
        </w:r>
        <w:r w:rsidR="00224F80">
          <w:rPr>
            <w:webHidden/>
          </w:rPr>
          <w:tab/>
        </w:r>
        <w:r w:rsidR="00E02C86">
          <w:rPr>
            <w:webHidden/>
          </w:rPr>
          <w:t>PENGENALAN</w:t>
        </w:r>
        <w:r w:rsidR="00E02C86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_Toc30335560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1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61" w:history="1">
        <w:r w:rsidR="00224F80" w:rsidRPr="00F14F5F">
          <w:rPr>
            <w:rStyle w:val="Hyperlink"/>
          </w:rPr>
          <w:t>1.1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Pengenalan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_Toc30335561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1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62" w:history="1">
        <w:r w:rsidR="00224F80" w:rsidRPr="00F14F5F">
          <w:rPr>
            <w:rStyle w:val="Hyperlink"/>
          </w:rPr>
          <w:t>1.2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Latar Belakang Projek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_Toc30335562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1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63" w:history="1">
        <w:r w:rsidR="00224F80" w:rsidRPr="00F14F5F">
          <w:rPr>
            <w:rStyle w:val="Hyperlink"/>
          </w:rPr>
          <w:t>1.3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Penyataan Masalah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_Toc30335563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1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64" w:history="1">
        <w:r w:rsidR="00224F80" w:rsidRPr="00F14F5F">
          <w:rPr>
            <w:rStyle w:val="Hyperlink"/>
          </w:rPr>
          <w:t>1.4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Objektif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_Toc30335564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1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65" w:history="1">
        <w:r w:rsidR="00224F80" w:rsidRPr="00F14F5F">
          <w:rPr>
            <w:rStyle w:val="Hyperlink"/>
          </w:rPr>
          <w:t>1.5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Kepentingan Projek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_Toc30335565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1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66" w:history="1">
        <w:r w:rsidR="00224F80" w:rsidRPr="00F14F5F">
          <w:rPr>
            <w:rStyle w:val="Hyperlink"/>
          </w:rPr>
          <w:t>1.6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Skop Kajian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_Toc30335566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2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67" w:history="1">
        <w:r w:rsidR="00224F80" w:rsidRPr="00F14F5F">
          <w:rPr>
            <w:rStyle w:val="Hyperlink"/>
          </w:rPr>
          <w:t>1.7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Kekangan Projek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_Toc30335567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2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68" w:history="1">
        <w:r w:rsidR="00224F80" w:rsidRPr="00F14F5F">
          <w:rPr>
            <w:rStyle w:val="Hyperlink"/>
          </w:rPr>
          <w:t>1.8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Tajuk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_Toc30335568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2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69" w:history="1">
        <w:r w:rsidR="00224F80" w:rsidRPr="00F14F5F">
          <w:rPr>
            <w:rStyle w:val="Hyperlink"/>
          </w:rPr>
          <w:t>1.9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Kesimpulan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_Toc30335569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2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2"/>
        <w:spacing w:before="240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hyperlink w:anchor="_Toc30335570" w:history="1">
        <w:r w:rsidR="00224F80" w:rsidRPr="00F14F5F">
          <w:rPr>
            <w:rStyle w:val="Hyperlink"/>
          </w:rPr>
          <w:t>BAB 2</w:t>
        </w:r>
        <w:r w:rsidR="00224F80">
          <w:rPr>
            <w:webHidden/>
          </w:rPr>
          <w:tab/>
        </w:r>
        <w:r w:rsidR="00E02C86">
          <w:rPr>
            <w:webHidden/>
          </w:rPr>
          <w:t>KAJIAN LITERASI</w:t>
        </w:r>
        <w:r w:rsidR="00E02C86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_Toc30335570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3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71" w:history="1">
        <w:r w:rsidR="00224F80" w:rsidRPr="00F14F5F">
          <w:rPr>
            <w:rStyle w:val="Hyperlink"/>
          </w:rPr>
          <w:t>2.1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Pengenalan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_Toc30335571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3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72" w:history="1">
        <w:r w:rsidR="00224F80" w:rsidRPr="00F14F5F">
          <w:rPr>
            <w:rStyle w:val="Hyperlink"/>
          </w:rPr>
          <w:t>2.2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Tajuk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_Toc30335572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3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30335573" w:history="1">
        <w:r w:rsidR="00224F80" w:rsidRPr="00F14F5F">
          <w:rPr>
            <w:rStyle w:val="Hyperlink"/>
            <w:noProof/>
          </w:rPr>
          <w:t>2.2.1</w:t>
        </w:r>
        <w:r w:rsidR="00224F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24F80" w:rsidRPr="00F14F5F">
          <w:rPr>
            <w:rStyle w:val="Hyperlink"/>
            <w:noProof/>
          </w:rPr>
          <w:t>Tajuk</w:t>
        </w:r>
        <w:r w:rsidR="00224F80">
          <w:rPr>
            <w:noProof/>
            <w:webHidden/>
          </w:rPr>
          <w:tab/>
        </w:r>
        <w:r w:rsidR="00224F80">
          <w:rPr>
            <w:noProof/>
            <w:webHidden/>
          </w:rPr>
          <w:fldChar w:fldCharType="begin"/>
        </w:r>
        <w:r w:rsidR="00224F80">
          <w:rPr>
            <w:noProof/>
            <w:webHidden/>
          </w:rPr>
          <w:instrText xml:space="preserve"> PAGEREF _Toc30335573 \h </w:instrText>
        </w:r>
        <w:r w:rsidR="00224F80">
          <w:rPr>
            <w:noProof/>
            <w:webHidden/>
          </w:rPr>
        </w:r>
        <w:r w:rsidR="00224F80">
          <w:rPr>
            <w:noProof/>
            <w:webHidden/>
          </w:rPr>
          <w:fldChar w:fldCharType="separate"/>
        </w:r>
        <w:r w:rsidR="00224F80">
          <w:rPr>
            <w:noProof/>
            <w:webHidden/>
          </w:rPr>
          <w:t>3</w:t>
        </w:r>
        <w:r w:rsidR="00224F80">
          <w:rPr>
            <w:noProof/>
            <w:webHidden/>
          </w:rPr>
          <w:fldChar w:fldCharType="end"/>
        </w:r>
      </w:hyperlink>
    </w:p>
    <w:p w:rsidR="00224F80" w:rsidRDefault="00FA04E7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30335574" w:history="1">
        <w:r w:rsidR="00224F80" w:rsidRPr="00F14F5F">
          <w:rPr>
            <w:rStyle w:val="Hyperlink"/>
            <w:noProof/>
          </w:rPr>
          <w:t>2.2.2</w:t>
        </w:r>
        <w:r w:rsidR="00224F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24F80" w:rsidRPr="00F14F5F">
          <w:rPr>
            <w:rStyle w:val="Hyperlink"/>
            <w:noProof/>
          </w:rPr>
          <w:t>Tajuk</w:t>
        </w:r>
        <w:r w:rsidR="00224F80">
          <w:rPr>
            <w:noProof/>
            <w:webHidden/>
          </w:rPr>
          <w:tab/>
        </w:r>
        <w:r w:rsidR="00224F80">
          <w:rPr>
            <w:noProof/>
            <w:webHidden/>
          </w:rPr>
          <w:fldChar w:fldCharType="begin"/>
        </w:r>
        <w:r w:rsidR="00224F80">
          <w:rPr>
            <w:noProof/>
            <w:webHidden/>
          </w:rPr>
          <w:instrText xml:space="preserve"> PAGEREF _Toc30335574 \h </w:instrText>
        </w:r>
        <w:r w:rsidR="00224F80">
          <w:rPr>
            <w:noProof/>
            <w:webHidden/>
          </w:rPr>
        </w:r>
        <w:r w:rsidR="00224F80">
          <w:rPr>
            <w:noProof/>
            <w:webHidden/>
          </w:rPr>
          <w:fldChar w:fldCharType="separate"/>
        </w:r>
        <w:r w:rsidR="00224F80">
          <w:rPr>
            <w:noProof/>
            <w:webHidden/>
          </w:rPr>
          <w:t>4</w:t>
        </w:r>
        <w:r w:rsidR="00224F80">
          <w:rPr>
            <w:noProof/>
            <w:webHidden/>
          </w:rPr>
          <w:fldChar w:fldCharType="end"/>
        </w:r>
      </w:hyperlink>
    </w:p>
    <w:p w:rsidR="00224F80" w:rsidRDefault="00FA04E7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30335575" w:history="1">
        <w:r w:rsidR="00224F80" w:rsidRPr="00F14F5F">
          <w:rPr>
            <w:rStyle w:val="Hyperlink"/>
            <w:noProof/>
          </w:rPr>
          <w:t>2.2.3</w:t>
        </w:r>
        <w:r w:rsidR="00224F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24F80" w:rsidRPr="00F14F5F">
          <w:rPr>
            <w:rStyle w:val="Hyperlink"/>
            <w:noProof/>
          </w:rPr>
          <w:t>Tajuk</w:t>
        </w:r>
        <w:r w:rsidR="00224F80">
          <w:rPr>
            <w:noProof/>
            <w:webHidden/>
          </w:rPr>
          <w:tab/>
        </w:r>
        <w:r w:rsidR="00224F80">
          <w:rPr>
            <w:noProof/>
            <w:webHidden/>
          </w:rPr>
          <w:fldChar w:fldCharType="begin"/>
        </w:r>
        <w:r w:rsidR="00224F80">
          <w:rPr>
            <w:noProof/>
            <w:webHidden/>
          </w:rPr>
          <w:instrText xml:space="preserve"> PAGEREF _Toc30335575 \h </w:instrText>
        </w:r>
        <w:r w:rsidR="00224F80">
          <w:rPr>
            <w:noProof/>
            <w:webHidden/>
          </w:rPr>
        </w:r>
        <w:r w:rsidR="00224F80">
          <w:rPr>
            <w:noProof/>
            <w:webHidden/>
          </w:rPr>
          <w:fldChar w:fldCharType="separate"/>
        </w:r>
        <w:r w:rsidR="00224F80">
          <w:rPr>
            <w:noProof/>
            <w:webHidden/>
          </w:rPr>
          <w:t>4</w:t>
        </w:r>
        <w:r w:rsidR="00224F80">
          <w:rPr>
            <w:noProof/>
            <w:webHidden/>
          </w:rPr>
          <w:fldChar w:fldCharType="end"/>
        </w:r>
      </w:hyperlink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76" w:history="1">
        <w:r w:rsidR="00224F80" w:rsidRPr="00F14F5F">
          <w:rPr>
            <w:rStyle w:val="Hyperlink"/>
          </w:rPr>
          <w:t>2.3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Tajuk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_Toc30335576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4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30335577" w:history="1">
        <w:r w:rsidR="00224F80" w:rsidRPr="00F14F5F">
          <w:rPr>
            <w:rStyle w:val="Hyperlink"/>
            <w:noProof/>
          </w:rPr>
          <w:t>2.3.1</w:t>
        </w:r>
        <w:r w:rsidR="00224F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24F80" w:rsidRPr="00F14F5F">
          <w:rPr>
            <w:rStyle w:val="Hyperlink"/>
            <w:noProof/>
          </w:rPr>
          <w:t>Tajuk</w:t>
        </w:r>
        <w:r w:rsidR="00224F80">
          <w:rPr>
            <w:noProof/>
            <w:webHidden/>
          </w:rPr>
          <w:tab/>
        </w:r>
        <w:r w:rsidR="00224F80">
          <w:rPr>
            <w:noProof/>
            <w:webHidden/>
          </w:rPr>
          <w:fldChar w:fldCharType="begin"/>
        </w:r>
        <w:r w:rsidR="00224F80">
          <w:rPr>
            <w:noProof/>
            <w:webHidden/>
          </w:rPr>
          <w:instrText xml:space="preserve"> PAGEREF _Toc30335577 \h </w:instrText>
        </w:r>
        <w:r w:rsidR="00224F80">
          <w:rPr>
            <w:noProof/>
            <w:webHidden/>
          </w:rPr>
        </w:r>
        <w:r w:rsidR="00224F80">
          <w:rPr>
            <w:noProof/>
            <w:webHidden/>
          </w:rPr>
          <w:fldChar w:fldCharType="separate"/>
        </w:r>
        <w:r w:rsidR="00224F80">
          <w:rPr>
            <w:noProof/>
            <w:webHidden/>
          </w:rPr>
          <w:t>4</w:t>
        </w:r>
        <w:r w:rsidR="00224F80">
          <w:rPr>
            <w:noProof/>
            <w:webHidden/>
          </w:rPr>
          <w:fldChar w:fldCharType="end"/>
        </w:r>
      </w:hyperlink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78" w:history="1">
        <w:r w:rsidR="00224F80" w:rsidRPr="00F14F5F">
          <w:rPr>
            <w:rStyle w:val="Hyperlink"/>
          </w:rPr>
          <w:t>2.4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Tajuk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_Toc30335578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4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79" w:history="1">
        <w:r w:rsidR="00224F80" w:rsidRPr="00F14F5F">
          <w:rPr>
            <w:rStyle w:val="Hyperlink"/>
          </w:rPr>
          <w:t>2.5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Tajuk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_Toc30335579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5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30335580" w:history="1">
        <w:r w:rsidR="00224F80" w:rsidRPr="00F14F5F">
          <w:rPr>
            <w:rStyle w:val="Hyperlink"/>
            <w:noProof/>
          </w:rPr>
          <w:t>2.5.1</w:t>
        </w:r>
        <w:r w:rsidR="00224F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24F80" w:rsidRPr="00F14F5F">
          <w:rPr>
            <w:rStyle w:val="Hyperlink"/>
            <w:noProof/>
          </w:rPr>
          <w:t>Tajuk</w:t>
        </w:r>
        <w:r w:rsidR="00224F80">
          <w:rPr>
            <w:noProof/>
            <w:webHidden/>
          </w:rPr>
          <w:tab/>
        </w:r>
        <w:r w:rsidR="00224F80">
          <w:rPr>
            <w:noProof/>
            <w:webHidden/>
          </w:rPr>
          <w:fldChar w:fldCharType="begin"/>
        </w:r>
        <w:r w:rsidR="00224F80">
          <w:rPr>
            <w:noProof/>
            <w:webHidden/>
          </w:rPr>
          <w:instrText xml:space="preserve"> PAGEREF _Toc30335580 \h </w:instrText>
        </w:r>
        <w:r w:rsidR="00224F80">
          <w:rPr>
            <w:noProof/>
            <w:webHidden/>
          </w:rPr>
        </w:r>
        <w:r w:rsidR="00224F80">
          <w:rPr>
            <w:noProof/>
            <w:webHidden/>
          </w:rPr>
          <w:fldChar w:fldCharType="separate"/>
        </w:r>
        <w:r w:rsidR="00224F80">
          <w:rPr>
            <w:noProof/>
            <w:webHidden/>
          </w:rPr>
          <w:t>5</w:t>
        </w:r>
        <w:r w:rsidR="00224F80">
          <w:rPr>
            <w:noProof/>
            <w:webHidden/>
          </w:rPr>
          <w:fldChar w:fldCharType="end"/>
        </w:r>
      </w:hyperlink>
    </w:p>
    <w:p w:rsidR="00224F80" w:rsidRDefault="00FA04E7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30335581" w:history="1">
        <w:r w:rsidR="00224F80" w:rsidRPr="00F14F5F">
          <w:rPr>
            <w:rStyle w:val="Hyperlink"/>
            <w:noProof/>
          </w:rPr>
          <w:t>2.5.2</w:t>
        </w:r>
        <w:r w:rsidR="00224F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24F80" w:rsidRPr="00F14F5F">
          <w:rPr>
            <w:rStyle w:val="Hyperlink"/>
            <w:noProof/>
          </w:rPr>
          <w:t>Tajuk</w:t>
        </w:r>
        <w:r w:rsidR="00224F80">
          <w:rPr>
            <w:noProof/>
            <w:webHidden/>
          </w:rPr>
          <w:tab/>
        </w:r>
        <w:r w:rsidR="00224F80">
          <w:rPr>
            <w:noProof/>
            <w:webHidden/>
          </w:rPr>
          <w:fldChar w:fldCharType="begin"/>
        </w:r>
        <w:r w:rsidR="00224F80">
          <w:rPr>
            <w:noProof/>
            <w:webHidden/>
          </w:rPr>
          <w:instrText xml:space="preserve"> PAGEREF _Toc30335581 \h </w:instrText>
        </w:r>
        <w:r w:rsidR="00224F80">
          <w:rPr>
            <w:noProof/>
            <w:webHidden/>
          </w:rPr>
        </w:r>
        <w:r w:rsidR="00224F80">
          <w:rPr>
            <w:noProof/>
            <w:webHidden/>
          </w:rPr>
          <w:fldChar w:fldCharType="separate"/>
        </w:r>
        <w:r w:rsidR="00224F80">
          <w:rPr>
            <w:noProof/>
            <w:webHidden/>
          </w:rPr>
          <w:t>5</w:t>
        </w:r>
        <w:r w:rsidR="00224F80">
          <w:rPr>
            <w:noProof/>
            <w:webHidden/>
          </w:rPr>
          <w:fldChar w:fldCharType="end"/>
        </w:r>
      </w:hyperlink>
    </w:p>
    <w:p w:rsidR="00224F80" w:rsidRDefault="00FA04E7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30335582" w:history="1">
        <w:r w:rsidR="00224F80" w:rsidRPr="00F14F5F">
          <w:rPr>
            <w:rStyle w:val="Hyperlink"/>
            <w:noProof/>
          </w:rPr>
          <w:t>2.5.3</w:t>
        </w:r>
        <w:r w:rsidR="00224F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24F80" w:rsidRPr="00F14F5F">
          <w:rPr>
            <w:rStyle w:val="Hyperlink"/>
            <w:noProof/>
          </w:rPr>
          <w:t>Tajuk</w:t>
        </w:r>
        <w:r w:rsidR="00224F80">
          <w:rPr>
            <w:noProof/>
            <w:webHidden/>
          </w:rPr>
          <w:tab/>
        </w:r>
        <w:r w:rsidR="00224F80">
          <w:rPr>
            <w:noProof/>
            <w:webHidden/>
          </w:rPr>
          <w:fldChar w:fldCharType="begin"/>
        </w:r>
        <w:r w:rsidR="00224F80">
          <w:rPr>
            <w:noProof/>
            <w:webHidden/>
          </w:rPr>
          <w:instrText xml:space="preserve"> PAGEREF _Toc30335582 \h </w:instrText>
        </w:r>
        <w:r w:rsidR="00224F80">
          <w:rPr>
            <w:noProof/>
            <w:webHidden/>
          </w:rPr>
        </w:r>
        <w:r w:rsidR="00224F80">
          <w:rPr>
            <w:noProof/>
            <w:webHidden/>
          </w:rPr>
          <w:fldChar w:fldCharType="separate"/>
        </w:r>
        <w:r w:rsidR="00224F80">
          <w:rPr>
            <w:noProof/>
            <w:webHidden/>
          </w:rPr>
          <w:t>5</w:t>
        </w:r>
        <w:r w:rsidR="00224F80">
          <w:rPr>
            <w:noProof/>
            <w:webHidden/>
          </w:rPr>
          <w:fldChar w:fldCharType="end"/>
        </w:r>
      </w:hyperlink>
    </w:p>
    <w:p w:rsidR="00224F80" w:rsidRDefault="00FA04E7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30335583" w:history="1">
        <w:r w:rsidR="00224F80" w:rsidRPr="00F14F5F">
          <w:rPr>
            <w:rStyle w:val="Hyperlink"/>
            <w:noProof/>
          </w:rPr>
          <w:t>2.5.4</w:t>
        </w:r>
        <w:r w:rsidR="00224F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24F80" w:rsidRPr="00F14F5F">
          <w:rPr>
            <w:rStyle w:val="Hyperlink"/>
            <w:noProof/>
          </w:rPr>
          <w:t>Tajuk</w:t>
        </w:r>
        <w:r w:rsidR="00224F80">
          <w:rPr>
            <w:noProof/>
            <w:webHidden/>
          </w:rPr>
          <w:tab/>
        </w:r>
        <w:r w:rsidR="00224F80">
          <w:rPr>
            <w:noProof/>
            <w:webHidden/>
          </w:rPr>
          <w:fldChar w:fldCharType="begin"/>
        </w:r>
        <w:r w:rsidR="00224F80">
          <w:rPr>
            <w:noProof/>
            <w:webHidden/>
          </w:rPr>
          <w:instrText xml:space="preserve"> PAGEREF _Toc30335583 \h </w:instrText>
        </w:r>
        <w:r w:rsidR="00224F80">
          <w:rPr>
            <w:noProof/>
            <w:webHidden/>
          </w:rPr>
        </w:r>
        <w:r w:rsidR="00224F80">
          <w:rPr>
            <w:noProof/>
            <w:webHidden/>
          </w:rPr>
          <w:fldChar w:fldCharType="separate"/>
        </w:r>
        <w:r w:rsidR="00224F80">
          <w:rPr>
            <w:noProof/>
            <w:webHidden/>
          </w:rPr>
          <w:t>5</w:t>
        </w:r>
        <w:r w:rsidR="00224F80">
          <w:rPr>
            <w:noProof/>
            <w:webHidden/>
          </w:rPr>
          <w:fldChar w:fldCharType="end"/>
        </w:r>
      </w:hyperlink>
    </w:p>
    <w:p w:rsidR="00224F80" w:rsidRDefault="00FA04E7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30335584" w:history="1">
        <w:r w:rsidR="00224F80" w:rsidRPr="00F14F5F">
          <w:rPr>
            <w:rStyle w:val="Hyperlink"/>
            <w:noProof/>
          </w:rPr>
          <w:t>2.5.5</w:t>
        </w:r>
        <w:r w:rsidR="00224F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24F80" w:rsidRPr="00F14F5F">
          <w:rPr>
            <w:rStyle w:val="Hyperlink"/>
            <w:noProof/>
          </w:rPr>
          <w:t>Tajuk</w:t>
        </w:r>
        <w:r w:rsidR="00224F80">
          <w:rPr>
            <w:noProof/>
            <w:webHidden/>
          </w:rPr>
          <w:tab/>
        </w:r>
        <w:r w:rsidR="00224F80">
          <w:rPr>
            <w:noProof/>
            <w:webHidden/>
          </w:rPr>
          <w:fldChar w:fldCharType="begin"/>
        </w:r>
        <w:r w:rsidR="00224F80">
          <w:rPr>
            <w:noProof/>
            <w:webHidden/>
          </w:rPr>
          <w:instrText xml:space="preserve"> PAGEREF _Toc30335584 \h </w:instrText>
        </w:r>
        <w:r w:rsidR="00224F80">
          <w:rPr>
            <w:noProof/>
            <w:webHidden/>
          </w:rPr>
        </w:r>
        <w:r w:rsidR="00224F80">
          <w:rPr>
            <w:noProof/>
            <w:webHidden/>
          </w:rPr>
          <w:fldChar w:fldCharType="separate"/>
        </w:r>
        <w:r w:rsidR="00224F80">
          <w:rPr>
            <w:noProof/>
            <w:webHidden/>
          </w:rPr>
          <w:t>5</w:t>
        </w:r>
        <w:r w:rsidR="00224F80">
          <w:rPr>
            <w:noProof/>
            <w:webHidden/>
          </w:rPr>
          <w:fldChar w:fldCharType="end"/>
        </w:r>
      </w:hyperlink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85" w:history="1">
        <w:r w:rsidR="00224F80" w:rsidRPr="00F14F5F">
          <w:rPr>
            <w:rStyle w:val="Hyperlink"/>
          </w:rPr>
          <w:t>2.6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Tajuk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_Toc30335585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6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86" w:history="1">
        <w:r w:rsidR="00224F80" w:rsidRPr="00F14F5F">
          <w:rPr>
            <w:rStyle w:val="Hyperlink"/>
          </w:rPr>
          <w:t>2.7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Kesimpulan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_Toc30335586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6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2"/>
        <w:spacing w:before="240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hyperlink w:anchor="_Toc30335587" w:history="1">
        <w:r w:rsidR="00224F80" w:rsidRPr="00F14F5F">
          <w:rPr>
            <w:rStyle w:val="Hyperlink"/>
          </w:rPr>
          <w:t>BAB 3</w:t>
        </w:r>
        <w:r w:rsidR="00E02C86">
          <w:rPr>
            <w:rStyle w:val="Hyperlink"/>
          </w:rPr>
          <w:tab/>
          <w:t>METODOLOGI KAJIAN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_Toc30335587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7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88" w:history="1">
        <w:r w:rsidR="00224F80" w:rsidRPr="00F14F5F">
          <w:rPr>
            <w:rStyle w:val="Hyperlink"/>
          </w:rPr>
          <w:t>3.1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Pengenalan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_Toc30335588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7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89" w:history="1">
        <w:r w:rsidR="00224F80" w:rsidRPr="00F14F5F">
          <w:rPr>
            <w:rStyle w:val="Hyperlink"/>
          </w:rPr>
          <w:t>3.2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Tajuk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_Toc30335589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7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90" w:history="1">
        <w:r w:rsidR="00224F80" w:rsidRPr="00F14F5F">
          <w:rPr>
            <w:rStyle w:val="Hyperlink"/>
          </w:rPr>
          <w:t>3.3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Tajuk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_Toc30335590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7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91" w:history="1">
        <w:r w:rsidR="00224F80" w:rsidRPr="00F14F5F">
          <w:rPr>
            <w:rStyle w:val="Hyperlink"/>
          </w:rPr>
          <w:t>3.4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Tajuk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_Toc30335591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8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92" w:history="1">
        <w:r w:rsidR="00224F80" w:rsidRPr="00F14F5F">
          <w:rPr>
            <w:rStyle w:val="Hyperlink"/>
          </w:rPr>
          <w:t>3.5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Tajuk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_Toc30335592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8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30335593" w:history="1">
        <w:r w:rsidR="00224F80" w:rsidRPr="00F14F5F">
          <w:rPr>
            <w:rStyle w:val="Hyperlink"/>
            <w:noProof/>
          </w:rPr>
          <w:t>3.5.1</w:t>
        </w:r>
        <w:r w:rsidR="00224F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24F80" w:rsidRPr="00F14F5F">
          <w:rPr>
            <w:rStyle w:val="Hyperlink"/>
            <w:noProof/>
          </w:rPr>
          <w:t>Tajuk</w:t>
        </w:r>
        <w:r w:rsidR="00224F80">
          <w:rPr>
            <w:noProof/>
            <w:webHidden/>
          </w:rPr>
          <w:tab/>
        </w:r>
        <w:r w:rsidR="00224F80">
          <w:rPr>
            <w:noProof/>
            <w:webHidden/>
          </w:rPr>
          <w:fldChar w:fldCharType="begin"/>
        </w:r>
        <w:r w:rsidR="00224F80">
          <w:rPr>
            <w:noProof/>
            <w:webHidden/>
          </w:rPr>
          <w:instrText xml:space="preserve"> PAGEREF _Toc30335593 \h </w:instrText>
        </w:r>
        <w:r w:rsidR="00224F80">
          <w:rPr>
            <w:noProof/>
            <w:webHidden/>
          </w:rPr>
        </w:r>
        <w:r w:rsidR="00224F80">
          <w:rPr>
            <w:noProof/>
            <w:webHidden/>
          </w:rPr>
          <w:fldChar w:fldCharType="separate"/>
        </w:r>
        <w:r w:rsidR="00224F80">
          <w:rPr>
            <w:noProof/>
            <w:webHidden/>
          </w:rPr>
          <w:t>8</w:t>
        </w:r>
        <w:r w:rsidR="00224F80">
          <w:rPr>
            <w:noProof/>
            <w:webHidden/>
          </w:rPr>
          <w:fldChar w:fldCharType="end"/>
        </w:r>
      </w:hyperlink>
    </w:p>
    <w:p w:rsidR="00224F80" w:rsidRDefault="00FA04E7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30335594" w:history="1">
        <w:r w:rsidR="00224F80" w:rsidRPr="00F14F5F">
          <w:rPr>
            <w:rStyle w:val="Hyperlink"/>
            <w:noProof/>
          </w:rPr>
          <w:t>3.5.2</w:t>
        </w:r>
        <w:r w:rsidR="00224F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24F80" w:rsidRPr="00F14F5F">
          <w:rPr>
            <w:rStyle w:val="Hyperlink"/>
            <w:noProof/>
          </w:rPr>
          <w:t>Tajuk</w:t>
        </w:r>
        <w:r w:rsidR="00224F80">
          <w:rPr>
            <w:noProof/>
            <w:webHidden/>
          </w:rPr>
          <w:tab/>
        </w:r>
        <w:r w:rsidR="00224F80">
          <w:rPr>
            <w:noProof/>
            <w:webHidden/>
          </w:rPr>
          <w:fldChar w:fldCharType="begin"/>
        </w:r>
        <w:r w:rsidR="00224F80">
          <w:rPr>
            <w:noProof/>
            <w:webHidden/>
          </w:rPr>
          <w:instrText xml:space="preserve"> PAGEREF _Toc30335594 \h </w:instrText>
        </w:r>
        <w:r w:rsidR="00224F80">
          <w:rPr>
            <w:noProof/>
            <w:webHidden/>
          </w:rPr>
        </w:r>
        <w:r w:rsidR="00224F80">
          <w:rPr>
            <w:noProof/>
            <w:webHidden/>
          </w:rPr>
          <w:fldChar w:fldCharType="separate"/>
        </w:r>
        <w:r w:rsidR="00224F80">
          <w:rPr>
            <w:noProof/>
            <w:webHidden/>
          </w:rPr>
          <w:t>8</w:t>
        </w:r>
        <w:r w:rsidR="00224F80">
          <w:rPr>
            <w:noProof/>
            <w:webHidden/>
          </w:rPr>
          <w:fldChar w:fldCharType="end"/>
        </w:r>
      </w:hyperlink>
    </w:p>
    <w:p w:rsidR="00224F80" w:rsidRDefault="00FA04E7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30335595" w:history="1">
        <w:r w:rsidR="00224F80" w:rsidRPr="00F14F5F">
          <w:rPr>
            <w:rStyle w:val="Hyperlink"/>
            <w:noProof/>
          </w:rPr>
          <w:t>3.5.3</w:t>
        </w:r>
        <w:r w:rsidR="00224F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24F80" w:rsidRPr="00F14F5F">
          <w:rPr>
            <w:rStyle w:val="Hyperlink"/>
            <w:noProof/>
          </w:rPr>
          <w:t>Tajuk</w:t>
        </w:r>
        <w:r w:rsidR="00224F80">
          <w:rPr>
            <w:noProof/>
            <w:webHidden/>
          </w:rPr>
          <w:tab/>
        </w:r>
        <w:r w:rsidR="00224F80">
          <w:rPr>
            <w:noProof/>
            <w:webHidden/>
          </w:rPr>
          <w:fldChar w:fldCharType="begin"/>
        </w:r>
        <w:r w:rsidR="00224F80">
          <w:rPr>
            <w:noProof/>
            <w:webHidden/>
          </w:rPr>
          <w:instrText xml:space="preserve"> PAGEREF _Toc30335595 \h </w:instrText>
        </w:r>
        <w:r w:rsidR="00224F80">
          <w:rPr>
            <w:noProof/>
            <w:webHidden/>
          </w:rPr>
        </w:r>
        <w:r w:rsidR="00224F80">
          <w:rPr>
            <w:noProof/>
            <w:webHidden/>
          </w:rPr>
          <w:fldChar w:fldCharType="separate"/>
        </w:r>
        <w:r w:rsidR="00224F80">
          <w:rPr>
            <w:noProof/>
            <w:webHidden/>
          </w:rPr>
          <w:t>8</w:t>
        </w:r>
        <w:r w:rsidR="00224F80">
          <w:rPr>
            <w:noProof/>
            <w:webHidden/>
          </w:rPr>
          <w:fldChar w:fldCharType="end"/>
        </w:r>
      </w:hyperlink>
    </w:p>
    <w:p w:rsidR="00224F80" w:rsidRDefault="00FA04E7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30335596" w:history="1">
        <w:r w:rsidR="00224F80" w:rsidRPr="00F14F5F">
          <w:rPr>
            <w:rStyle w:val="Hyperlink"/>
            <w:noProof/>
          </w:rPr>
          <w:t>3.5.4</w:t>
        </w:r>
        <w:r w:rsidR="00224F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24F80" w:rsidRPr="00F14F5F">
          <w:rPr>
            <w:rStyle w:val="Hyperlink"/>
            <w:noProof/>
          </w:rPr>
          <w:t>Tajuk</w:t>
        </w:r>
        <w:r w:rsidR="00224F80">
          <w:rPr>
            <w:noProof/>
            <w:webHidden/>
          </w:rPr>
          <w:tab/>
        </w:r>
        <w:r w:rsidR="00224F80">
          <w:rPr>
            <w:noProof/>
            <w:webHidden/>
          </w:rPr>
          <w:fldChar w:fldCharType="begin"/>
        </w:r>
        <w:r w:rsidR="00224F80">
          <w:rPr>
            <w:noProof/>
            <w:webHidden/>
          </w:rPr>
          <w:instrText xml:space="preserve"> PAGEREF _Toc30335596 \h </w:instrText>
        </w:r>
        <w:r w:rsidR="00224F80">
          <w:rPr>
            <w:noProof/>
            <w:webHidden/>
          </w:rPr>
        </w:r>
        <w:r w:rsidR="00224F80">
          <w:rPr>
            <w:noProof/>
            <w:webHidden/>
          </w:rPr>
          <w:fldChar w:fldCharType="separate"/>
        </w:r>
        <w:r w:rsidR="00224F80">
          <w:rPr>
            <w:noProof/>
            <w:webHidden/>
          </w:rPr>
          <w:t>8</w:t>
        </w:r>
        <w:r w:rsidR="00224F80">
          <w:rPr>
            <w:noProof/>
            <w:webHidden/>
          </w:rPr>
          <w:fldChar w:fldCharType="end"/>
        </w:r>
      </w:hyperlink>
    </w:p>
    <w:p w:rsidR="00224F80" w:rsidRDefault="00FA04E7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30335597" w:history="1">
        <w:r w:rsidR="00224F80" w:rsidRPr="00F14F5F">
          <w:rPr>
            <w:rStyle w:val="Hyperlink"/>
            <w:noProof/>
          </w:rPr>
          <w:t>3.5.5</w:t>
        </w:r>
        <w:r w:rsidR="00224F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24F80" w:rsidRPr="00F14F5F">
          <w:rPr>
            <w:rStyle w:val="Hyperlink"/>
            <w:noProof/>
          </w:rPr>
          <w:t>Tajuk</w:t>
        </w:r>
        <w:r w:rsidR="00224F80">
          <w:rPr>
            <w:noProof/>
            <w:webHidden/>
          </w:rPr>
          <w:tab/>
        </w:r>
        <w:r w:rsidR="00224F80">
          <w:rPr>
            <w:noProof/>
            <w:webHidden/>
          </w:rPr>
          <w:fldChar w:fldCharType="begin"/>
        </w:r>
        <w:r w:rsidR="00224F80">
          <w:rPr>
            <w:noProof/>
            <w:webHidden/>
          </w:rPr>
          <w:instrText xml:space="preserve"> PAGEREF _Toc30335597 \h </w:instrText>
        </w:r>
        <w:r w:rsidR="00224F80">
          <w:rPr>
            <w:noProof/>
            <w:webHidden/>
          </w:rPr>
        </w:r>
        <w:r w:rsidR="00224F80">
          <w:rPr>
            <w:noProof/>
            <w:webHidden/>
          </w:rPr>
          <w:fldChar w:fldCharType="separate"/>
        </w:r>
        <w:r w:rsidR="00224F80">
          <w:rPr>
            <w:noProof/>
            <w:webHidden/>
          </w:rPr>
          <w:t>8</w:t>
        </w:r>
        <w:r w:rsidR="00224F80">
          <w:rPr>
            <w:noProof/>
            <w:webHidden/>
          </w:rPr>
          <w:fldChar w:fldCharType="end"/>
        </w:r>
      </w:hyperlink>
    </w:p>
    <w:p w:rsidR="00224F80" w:rsidRDefault="00FA04E7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30335598" w:history="1">
        <w:r w:rsidR="00224F80" w:rsidRPr="00F14F5F">
          <w:rPr>
            <w:rStyle w:val="Hyperlink"/>
            <w:noProof/>
          </w:rPr>
          <w:t>3.5.6</w:t>
        </w:r>
        <w:r w:rsidR="00224F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24F80" w:rsidRPr="00F14F5F">
          <w:rPr>
            <w:rStyle w:val="Hyperlink"/>
            <w:noProof/>
          </w:rPr>
          <w:t>Tajuk</w:t>
        </w:r>
        <w:r w:rsidR="00224F80">
          <w:rPr>
            <w:noProof/>
            <w:webHidden/>
          </w:rPr>
          <w:tab/>
        </w:r>
        <w:r w:rsidR="00224F80">
          <w:rPr>
            <w:noProof/>
            <w:webHidden/>
          </w:rPr>
          <w:fldChar w:fldCharType="begin"/>
        </w:r>
        <w:r w:rsidR="00224F80">
          <w:rPr>
            <w:noProof/>
            <w:webHidden/>
          </w:rPr>
          <w:instrText xml:space="preserve"> PAGEREF _Toc30335598 \h </w:instrText>
        </w:r>
        <w:r w:rsidR="00224F80">
          <w:rPr>
            <w:noProof/>
            <w:webHidden/>
          </w:rPr>
        </w:r>
        <w:r w:rsidR="00224F80">
          <w:rPr>
            <w:noProof/>
            <w:webHidden/>
          </w:rPr>
          <w:fldChar w:fldCharType="separate"/>
        </w:r>
        <w:r w:rsidR="00224F80">
          <w:rPr>
            <w:noProof/>
            <w:webHidden/>
          </w:rPr>
          <w:t>9</w:t>
        </w:r>
        <w:r w:rsidR="00224F80">
          <w:rPr>
            <w:noProof/>
            <w:webHidden/>
          </w:rPr>
          <w:fldChar w:fldCharType="end"/>
        </w:r>
      </w:hyperlink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599" w:history="1">
        <w:r w:rsidR="00224F80" w:rsidRPr="00F14F5F">
          <w:rPr>
            <w:rStyle w:val="Hyperlink"/>
          </w:rPr>
          <w:t>3.6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Tajuk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_Toc30335599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9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600" w:history="1">
        <w:r w:rsidR="00224F80" w:rsidRPr="00F14F5F">
          <w:rPr>
            <w:rStyle w:val="Hyperlink"/>
          </w:rPr>
          <w:t>3.7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Tajuk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_Toc30335600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9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601" w:history="1">
        <w:r w:rsidR="00224F80" w:rsidRPr="00F14F5F">
          <w:rPr>
            <w:rStyle w:val="Hyperlink"/>
          </w:rPr>
          <w:t>3.8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Tajuk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_Toc30335601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9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602" w:history="1">
        <w:r w:rsidR="00224F80" w:rsidRPr="00F14F5F">
          <w:rPr>
            <w:rStyle w:val="Hyperlink"/>
          </w:rPr>
          <w:t>3.9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Tajuk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_Toc30335602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9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603" w:history="1">
        <w:r w:rsidR="00224F80" w:rsidRPr="00F14F5F">
          <w:rPr>
            <w:rStyle w:val="Hyperlink"/>
          </w:rPr>
          <w:t>3.10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Tajuk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_Toc30335603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10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604" w:history="1">
        <w:r w:rsidR="00224F80" w:rsidRPr="00F14F5F">
          <w:rPr>
            <w:rStyle w:val="Hyperlink"/>
          </w:rPr>
          <w:t>3.11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Kesimpulan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_Toc30335604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10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2"/>
        <w:spacing w:before="240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hyperlink w:anchor="_Toc30335605" w:history="1">
        <w:r w:rsidR="00224F80" w:rsidRPr="00F14F5F">
          <w:rPr>
            <w:rStyle w:val="Hyperlink"/>
          </w:rPr>
          <w:t>BAB 4</w:t>
        </w:r>
        <w:r w:rsidR="00E02C86">
          <w:rPr>
            <w:rStyle w:val="Hyperlink"/>
          </w:rPr>
          <w:tab/>
          <w:t>HASIL KAJIAN DAN IMPLEMENTASI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_Toc30335605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11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606" w:history="1">
        <w:r w:rsidR="00224F80" w:rsidRPr="00F14F5F">
          <w:rPr>
            <w:rStyle w:val="Hyperlink"/>
          </w:rPr>
          <w:t>4.1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Pengenalan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_Toc30335606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11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607" w:history="1">
        <w:r w:rsidR="00224F80" w:rsidRPr="00F14F5F">
          <w:rPr>
            <w:rStyle w:val="Hyperlink"/>
          </w:rPr>
          <w:t>4.2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Tajuk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_Toc30335607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11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30335608" w:history="1">
        <w:r w:rsidR="00224F80" w:rsidRPr="00F14F5F">
          <w:rPr>
            <w:rStyle w:val="Hyperlink"/>
            <w:noProof/>
          </w:rPr>
          <w:t>4.2.1</w:t>
        </w:r>
        <w:r w:rsidR="00224F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24F80" w:rsidRPr="00F14F5F">
          <w:rPr>
            <w:rStyle w:val="Hyperlink"/>
            <w:noProof/>
          </w:rPr>
          <w:t>Tajuk</w:t>
        </w:r>
        <w:r w:rsidR="00224F80">
          <w:rPr>
            <w:noProof/>
            <w:webHidden/>
          </w:rPr>
          <w:tab/>
        </w:r>
        <w:r w:rsidR="00224F80">
          <w:rPr>
            <w:noProof/>
            <w:webHidden/>
          </w:rPr>
          <w:fldChar w:fldCharType="begin"/>
        </w:r>
        <w:r w:rsidR="00224F80">
          <w:rPr>
            <w:noProof/>
            <w:webHidden/>
          </w:rPr>
          <w:instrText xml:space="preserve"> PAGEREF _Toc30335608 \h </w:instrText>
        </w:r>
        <w:r w:rsidR="00224F80">
          <w:rPr>
            <w:noProof/>
            <w:webHidden/>
          </w:rPr>
        </w:r>
        <w:r w:rsidR="00224F80">
          <w:rPr>
            <w:noProof/>
            <w:webHidden/>
          </w:rPr>
          <w:fldChar w:fldCharType="separate"/>
        </w:r>
        <w:r w:rsidR="00224F80">
          <w:rPr>
            <w:noProof/>
            <w:webHidden/>
          </w:rPr>
          <w:t>12</w:t>
        </w:r>
        <w:r w:rsidR="00224F80">
          <w:rPr>
            <w:noProof/>
            <w:webHidden/>
          </w:rPr>
          <w:fldChar w:fldCharType="end"/>
        </w:r>
      </w:hyperlink>
    </w:p>
    <w:p w:rsidR="00224F80" w:rsidRDefault="00FA04E7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30335609" w:history="1">
        <w:r w:rsidR="00224F80" w:rsidRPr="00F14F5F">
          <w:rPr>
            <w:rStyle w:val="Hyperlink"/>
            <w:noProof/>
          </w:rPr>
          <w:t>4.2.2</w:t>
        </w:r>
        <w:r w:rsidR="00224F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24F80" w:rsidRPr="00F14F5F">
          <w:rPr>
            <w:rStyle w:val="Hyperlink"/>
            <w:noProof/>
          </w:rPr>
          <w:t>Tajuk</w:t>
        </w:r>
        <w:r w:rsidR="00224F80">
          <w:rPr>
            <w:noProof/>
            <w:webHidden/>
          </w:rPr>
          <w:tab/>
        </w:r>
        <w:r w:rsidR="00224F80">
          <w:rPr>
            <w:noProof/>
            <w:webHidden/>
          </w:rPr>
          <w:fldChar w:fldCharType="begin"/>
        </w:r>
        <w:r w:rsidR="00224F80">
          <w:rPr>
            <w:noProof/>
            <w:webHidden/>
          </w:rPr>
          <w:instrText xml:space="preserve"> PAGEREF _Toc30335609 \h </w:instrText>
        </w:r>
        <w:r w:rsidR="00224F80">
          <w:rPr>
            <w:noProof/>
            <w:webHidden/>
          </w:rPr>
        </w:r>
        <w:r w:rsidR="00224F80">
          <w:rPr>
            <w:noProof/>
            <w:webHidden/>
          </w:rPr>
          <w:fldChar w:fldCharType="separate"/>
        </w:r>
        <w:r w:rsidR="00224F80">
          <w:rPr>
            <w:noProof/>
            <w:webHidden/>
          </w:rPr>
          <w:t>12</w:t>
        </w:r>
        <w:r w:rsidR="00224F80">
          <w:rPr>
            <w:noProof/>
            <w:webHidden/>
          </w:rPr>
          <w:fldChar w:fldCharType="end"/>
        </w:r>
      </w:hyperlink>
    </w:p>
    <w:p w:rsidR="00224F80" w:rsidRDefault="00FA04E7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30335610" w:history="1">
        <w:r w:rsidR="00224F80" w:rsidRPr="00F14F5F">
          <w:rPr>
            <w:rStyle w:val="Hyperlink"/>
            <w:noProof/>
          </w:rPr>
          <w:t>4.2.3</w:t>
        </w:r>
        <w:r w:rsidR="00224F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24F80" w:rsidRPr="00F14F5F">
          <w:rPr>
            <w:rStyle w:val="Hyperlink"/>
            <w:noProof/>
          </w:rPr>
          <w:t>Tajuk</w:t>
        </w:r>
        <w:r w:rsidR="00224F80">
          <w:rPr>
            <w:noProof/>
            <w:webHidden/>
          </w:rPr>
          <w:tab/>
        </w:r>
        <w:r w:rsidR="00224F80">
          <w:rPr>
            <w:noProof/>
            <w:webHidden/>
          </w:rPr>
          <w:fldChar w:fldCharType="begin"/>
        </w:r>
        <w:r w:rsidR="00224F80">
          <w:rPr>
            <w:noProof/>
            <w:webHidden/>
          </w:rPr>
          <w:instrText xml:space="preserve"> PAGEREF _Toc30335610 \h </w:instrText>
        </w:r>
        <w:r w:rsidR="00224F80">
          <w:rPr>
            <w:noProof/>
            <w:webHidden/>
          </w:rPr>
        </w:r>
        <w:r w:rsidR="00224F80">
          <w:rPr>
            <w:noProof/>
            <w:webHidden/>
          </w:rPr>
          <w:fldChar w:fldCharType="separate"/>
        </w:r>
        <w:r w:rsidR="00224F80">
          <w:rPr>
            <w:noProof/>
            <w:webHidden/>
          </w:rPr>
          <w:t>12</w:t>
        </w:r>
        <w:r w:rsidR="00224F80">
          <w:rPr>
            <w:noProof/>
            <w:webHidden/>
          </w:rPr>
          <w:fldChar w:fldCharType="end"/>
        </w:r>
      </w:hyperlink>
    </w:p>
    <w:p w:rsidR="00224F80" w:rsidRDefault="00FA04E7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30335611" w:history="1">
        <w:r w:rsidR="00224F80" w:rsidRPr="00F14F5F">
          <w:rPr>
            <w:rStyle w:val="Hyperlink"/>
            <w:noProof/>
          </w:rPr>
          <w:t>4.2.4</w:t>
        </w:r>
        <w:r w:rsidR="00224F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24F80" w:rsidRPr="00F14F5F">
          <w:rPr>
            <w:rStyle w:val="Hyperlink"/>
            <w:noProof/>
          </w:rPr>
          <w:t>Tajuk</w:t>
        </w:r>
        <w:r w:rsidR="00224F80">
          <w:rPr>
            <w:noProof/>
            <w:webHidden/>
          </w:rPr>
          <w:tab/>
        </w:r>
        <w:r w:rsidR="00224F80">
          <w:rPr>
            <w:noProof/>
            <w:webHidden/>
          </w:rPr>
          <w:fldChar w:fldCharType="begin"/>
        </w:r>
        <w:r w:rsidR="00224F80">
          <w:rPr>
            <w:noProof/>
            <w:webHidden/>
          </w:rPr>
          <w:instrText xml:space="preserve"> PAGEREF _Toc30335611 \h </w:instrText>
        </w:r>
        <w:r w:rsidR="00224F80">
          <w:rPr>
            <w:noProof/>
            <w:webHidden/>
          </w:rPr>
        </w:r>
        <w:r w:rsidR="00224F80">
          <w:rPr>
            <w:noProof/>
            <w:webHidden/>
          </w:rPr>
          <w:fldChar w:fldCharType="separate"/>
        </w:r>
        <w:r w:rsidR="00224F80">
          <w:rPr>
            <w:noProof/>
            <w:webHidden/>
          </w:rPr>
          <w:t>12</w:t>
        </w:r>
        <w:r w:rsidR="00224F80">
          <w:rPr>
            <w:noProof/>
            <w:webHidden/>
          </w:rPr>
          <w:fldChar w:fldCharType="end"/>
        </w:r>
      </w:hyperlink>
    </w:p>
    <w:p w:rsidR="00224F80" w:rsidRDefault="00FA04E7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30335612" w:history="1">
        <w:r w:rsidR="00224F80" w:rsidRPr="00F14F5F">
          <w:rPr>
            <w:rStyle w:val="Hyperlink"/>
            <w:noProof/>
          </w:rPr>
          <w:t>4.2.5</w:t>
        </w:r>
        <w:r w:rsidR="00224F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24F80" w:rsidRPr="00F14F5F">
          <w:rPr>
            <w:rStyle w:val="Hyperlink"/>
            <w:noProof/>
          </w:rPr>
          <w:t>Tajuk</w:t>
        </w:r>
        <w:r w:rsidR="00224F80">
          <w:rPr>
            <w:noProof/>
            <w:webHidden/>
          </w:rPr>
          <w:tab/>
        </w:r>
        <w:r w:rsidR="00224F80">
          <w:rPr>
            <w:noProof/>
            <w:webHidden/>
          </w:rPr>
          <w:fldChar w:fldCharType="begin"/>
        </w:r>
        <w:r w:rsidR="00224F80">
          <w:rPr>
            <w:noProof/>
            <w:webHidden/>
          </w:rPr>
          <w:instrText xml:space="preserve"> PAGEREF _Toc30335612 \h </w:instrText>
        </w:r>
        <w:r w:rsidR="00224F80">
          <w:rPr>
            <w:noProof/>
            <w:webHidden/>
          </w:rPr>
        </w:r>
        <w:r w:rsidR="00224F80">
          <w:rPr>
            <w:noProof/>
            <w:webHidden/>
          </w:rPr>
          <w:fldChar w:fldCharType="separate"/>
        </w:r>
        <w:r w:rsidR="00224F80">
          <w:rPr>
            <w:noProof/>
            <w:webHidden/>
          </w:rPr>
          <w:t>12</w:t>
        </w:r>
        <w:r w:rsidR="00224F80">
          <w:rPr>
            <w:noProof/>
            <w:webHidden/>
          </w:rPr>
          <w:fldChar w:fldCharType="end"/>
        </w:r>
      </w:hyperlink>
    </w:p>
    <w:p w:rsidR="00224F80" w:rsidRDefault="00FA04E7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30335613" w:history="1">
        <w:r w:rsidR="00224F80" w:rsidRPr="00F14F5F">
          <w:rPr>
            <w:rStyle w:val="Hyperlink"/>
            <w:noProof/>
          </w:rPr>
          <w:t>4.2.6</w:t>
        </w:r>
        <w:r w:rsidR="00224F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24F80" w:rsidRPr="00F14F5F">
          <w:rPr>
            <w:rStyle w:val="Hyperlink"/>
            <w:noProof/>
          </w:rPr>
          <w:t>Tajuk</w:t>
        </w:r>
        <w:r w:rsidR="00224F80">
          <w:rPr>
            <w:noProof/>
            <w:webHidden/>
          </w:rPr>
          <w:tab/>
        </w:r>
        <w:r w:rsidR="00224F80">
          <w:rPr>
            <w:noProof/>
            <w:webHidden/>
          </w:rPr>
          <w:fldChar w:fldCharType="begin"/>
        </w:r>
        <w:r w:rsidR="00224F80">
          <w:rPr>
            <w:noProof/>
            <w:webHidden/>
          </w:rPr>
          <w:instrText xml:space="preserve"> PAGEREF _Toc30335613 \h </w:instrText>
        </w:r>
        <w:r w:rsidR="00224F80">
          <w:rPr>
            <w:noProof/>
            <w:webHidden/>
          </w:rPr>
        </w:r>
        <w:r w:rsidR="00224F80">
          <w:rPr>
            <w:noProof/>
            <w:webHidden/>
          </w:rPr>
          <w:fldChar w:fldCharType="separate"/>
        </w:r>
        <w:r w:rsidR="00224F80">
          <w:rPr>
            <w:noProof/>
            <w:webHidden/>
          </w:rPr>
          <w:t>12</w:t>
        </w:r>
        <w:r w:rsidR="00224F80">
          <w:rPr>
            <w:noProof/>
            <w:webHidden/>
          </w:rPr>
          <w:fldChar w:fldCharType="end"/>
        </w:r>
      </w:hyperlink>
    </w:p>
    <w:p w:rsidR="00224F80" w:rsidRDefault="00FA04E7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30335614" w:history="1">
        <w:r w:rsidR="00224F80" w:rsidRPr="00F14F5F">
          <w:rPr>
            <w:rStyle w:val="Hyperlink"/>
            <w:noProof/>
          </w:rPr>
          <w:t>4.2.7</w:t>
        </w:r>
        <w:r w:rsidR="00224F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24F80" w:rsidRPr="00F14F5F">
          <w:rPr>
            <w:rStyle w:val="Hyperlink"/>
            <w:noProof/>
          </w:rPr>
          <w:t>Tajuk</w:t>
        </w:r>
        <w:r w:rsidR="00224F80">
          <w:rPr>
            <w:noProof/>
            <w:webHidden/>
          </w:rPr>
          <w:tab/>
        </w:r>
        <w:r w:rsidR="00224F80">
          <w:rPr>
            <w:noProof/>
            <w:webHidden/>
          </w:rPr>
          <w:fldChar w:fldCharType="begin"/>
        </w:r>
        <w:r w:rsidR="00224F80">
          <w:rPr>
            <w:noProof/>
            <w:webHidden/>
          </w:rPr>
          <w:instrText xml:space="preserve"> PAGEREF _Toc30335614 \h </w:instrText>
        </w:r>
        <w:r w:rsidR="00224F80">
          <w:rPr>
            <w:noProof/>
            <w:webHidden/>
          </w:rPr>
        </w:r>
        <w:r w:rsidR="00224F80">
          <w:rPr>
            <w:noProof/>
            <w:webHidden/>
          </w:rPr>
          <w:fldChar w:fldCharType="separate"/>
        </w:r>
        <w:r w:rsidR="00224F80">
          <w:rPr>
            <w:noProof/>
            <w:webHidden/>
          </w:rPr>
          <w:t>13</w:t>
        </w:r>
        <w:r w:rsidR="00224F80">
          <w:rPr>
            <w:noProof/>
            <w:webHidden/>
          </w:rPr>
          <w:fldChar w:fldCharType="end"/>
        </w:r>
      </w:hyperlink>
    </w:p>
    <w:p w:rsidR="00224F80" w:rsidRDefault="00FA04E7">
      <w:pPr>
        <w:pStyle w:val="TOC4"/>
        <w:rPr>
          <w:rFonts w:asciiTheme="minorHAnsi" w:eastAsiaTheme="minorEastAsia" w:hAnsiTheme="minorHAnsi" w:cstheme="minorBidi"/>
          <w:noProof/>
          <w:sz w:val="22"/>
        </w:rPr>
      </w:pPr>
      <w:hyperlink w:anchor="_Toc30335615" w:history="1">
        <w:r w:rsidR="00224F80" w:rsidRPr="00F14F5F">
          <w:rPr>
            <w:rStyle w:val="Hyperlink"/>
            <w:noProof/>
          </w:rPr>
          <w:t>4.2.8</w:t>
        </w:r>
        <w:r w:rsidR="00224F80">
          <w:rPr>
            <w:rFonts w:asciiTheme="minorHAnsi" w:eastAsiaTheme="minorEastAsia" w:hAnsiTheme="minorHAnsi" w:cstheme="minorBidi"/>
            <w:noProof/>
            <w:sz w:val="22"/>
          </w:rPr>
          <w:tab/>
        </w:r>
        <w:r w:rsidR="00224F80" w:rsidRPr="00F14F5F">
          <w:rPr>
            <w:rStyle w:val="Hyperlink"/>
            <w:noProof/>
          </w:rPr>
          <w:t>Kesimpulan</w:t>
        </w:r>
        <w:r w:rsidR="00224F80">
          <w:rPr>
            <w:noProof/>
            <w:webHidden/>
          </w:rPr>
          <w:tab/>
        </w:r>
        <w:r w:rsidR="00224F80">
          <w:rPr>
            <w:noProof/>
            <w:webHidden/>
          </w:rPr>
          <w:fldChar w:fldCharType="begin"/>
        </w:r>
        <w:r w:rsidR="00224F80">
          <w:rPr>
            <w:noProof/>
            <w:webHidden/>
          </w:rPr>
          <w:instrText xml:space="preserve"> PAGEREF _Toc30335615 \h </w:instrText>
        </w:r>
        <w:r w:rsidR="00224F80">
          <w:rPr>
            <w:noProof/>
            <w:webHidden/>
          </w:rPr>
        </w:r>
        <w:r w:rsidR="00224F80">
          <w:rPr>
            <w:noProof/>
            <w:webHidden/>
          </w:rPr>
          <w:fldChar w:fldCharType="separate"/>
        </w:r>
        <w:r w:rsidR="00224F80">
          <w:rPr>
            <w:noProof/>
            <w:webHidden/>
          </w:rPr>
          <w:t>13</w:t>
        </w:r>
        <w:r w:rsidR="00224F80">
          <w:rPr>
            <w:noProof/>
            <w:webHidden/>
          </w:rPr>
          <w:fldChar w:fldCharType="end"/>
        </w:r>
      </w:hyperlink>
      <w:bookmarkStart w:id="14" w:name="_GoBack"/>
    </w:p>
    <w:p w:rsidR="00224F80" w:rsidRDefault="00FA04E7">
      <w:pPr>
        <w:pStyle w:val="TOC2"/>
        <w:spacing w:before="240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hyperlink w:anchor="_Toc30335616" w:history="1">
        <w:r w:rsidR="00224F80" w:rsidRPr="00F14F5F">
          <w:rPr>
            <w:rStyle w:val="Hyperlink"/>
          </w:rPr>
          <w:t>BAB 5</w:t>
        </w:r>
        <w:r w:rsidR="00224F80">
          <w:rPr>
            <w:webHidden/>
          </w:rPr>
          <w:tab/>
        </w:r>
        <w:r w:rsidR="00E02C86">
          <w:rPr>
            <w:webHidden/>
          </w:rPr>
          <w:t xml:space="preserve">KESIMPULAN DAN </w:t>
        </w:r>
        <w:r w:rsidR="00E02C86" w:rsidRPr="00E02C86">
          <w:rPr>
            <w:webHidden/>
          </w:rPr>
          <w:t>CADANGAN</w:t>
        </w:r>
        <w:r w:rsidR="00E02C86" w:rsidRPr="00E02C86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_Toc30335616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14</w:t>
        </w:r>
        <w:r w:rsidR="00224F80">
          <w:rPr>
            <w:webHidden/>
          </w:rPr>
          <w:fldChar w:fldCharType="end"/>
        </w:r>
      </w:hyperlink>
      <w:bookmarkEnd w:id="14"/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617" w:history="1">
        <w:r w:rsidR="00224F80" w:rsidRPr="00F14F5F">
          <w:rPr>
            <w:rStyle w:val="Hyperlink"/>
          </w:rPr>
          <w:t>5.1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Pengenalan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_Toc30335617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14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618" w:history="1">
        <w:r w:rsidR="00224F80" w:rsidRPr="00F14F5F">
          <w:rPr>
            <w:rStyle w:val="Hyperlink"/>
          </w:rPr>
          <w:t>5.2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Tajuk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_Toc30335618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14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619" w:history="1">
        <w:r w:rsidR="00224F80" w:rsidRPr="00F14F5F">
          <w:rPr>
            <w:rStyle w:val="Hyperlink"/>
          </w:rPr>
          <w:t>5.3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Tajuk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_Toc30335619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14</w:t>
        </w:r>
        <w:r w:rsidR="00224F80">
          <w:rPr>
            <w:webHidden/>
          </w:rPr>
          <w:fldChar w:fldCharType="end"/>
        </w:r>
      </w:hyperlink>
    </w:p>
    <w:p w:rsidR="00224F80" w:rsidRDefault="00FA04E7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620" w:history="1">
        <w:r w:rsidR="00224F80" w:rsidRPr="00F14F5F">
          <w:rPr>
            <w:rStyle w:val="Hyperlink"/>
          </w:rPr>
          <w:t>5.4</w:t>
        </w:r>
        <w:r w:rsidR="00224F80">
          <w:rPr>
            <w:rFonts w:asciiTheme="minorHAnsi" w:eastAsiaTheme="minorEastAsia" w:hAnsiTheme="minorHAnsi" w:cstheme="minorBidi"/>
            <w:sz w:val="22"/>
            <w:szCs w:val="22"/>
            <w:lang w:val="en-US"/>
          </w:rPr>
          <w:tab/>
        </w:r>
        <w:r w:rsidR="00224F80" w:rsidRPr="00F14F5F">
          <w:rPr>
            <w:rStyle w:val="Hyperlink"/>
          </w:rPr>
          <w:t>Kesimpulan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_Toc30335620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14</w:t>
        </w:r>
        <w:r w:rsidR="00224F80">
          <w:rPr>
            <w:webHidden/>
          </w:rPr>
          <w:fldChar w:fldCharType="end"/>
        </w:r>
      </w:hyperlink>
    </w:p>
    <w:p w:rsidR="00224F80" w:rsidRDefault="00FA04E7" w:rsidP="0009599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621" w:history="1">
        <w:r w:rsidR="00224F80" w:rsidRPr="00F14F5F">
          <w:rPr>
            <w:rStyle w:val="Hyperlink"/>
          </w:rPr>
          <w:t>RUJUKAN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_Toc30335621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15</w:t>
        </w:r>
        <w:r w:rsidR="00224F80">
          <w:rPr>
            <w:webHidden/>
          </w:rPr>
          <w:fldChar w:fldCharType="end"/>
        </w:r>
      </w:hyperlink>
    </w:p>
    <w:p w:rsidR="00224F80" w:rsidRDefault="00FA04E7" w:rsidP="0009599C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hyperlink w:anchor="_Toc30335622" w:history="1">
        <w:r w:rsidR="000E46B0">
          <w:rPr>
            <w:rStyle w:val="Hyperlink"/>
          </w:rPr>
          <w:t>LAMPIRAN</w:t>
        </w:r>
        <w:r w:rsidR="00224F80">
          <w:rPr>
            <w:webHidden/>
          </w:rPr>
          <w:tab/>
        </w:r>
        <w:r w:rsidR="00224F80">
          <w:rPr>
            <w:webHidden/>
          </w:rPr>
          <w:fldChar w:fldCharType="begin"/>
        </w:r>
        <w:r w:rsidR="00224F80">
          <w:rPr>
            <w:webHidden/>
          </w:rPr>
          <w:instrText xml:space="preserve"> PAGEREF _Toc30335622 \h </w:instrText>
        </w:r>
        <w:r w:rsidR="00224F80">
          <w:rPr>
            <w:webHidden/>
          </w:rPr>
        </w:r>
        <w:r w:rsidR="00224F80">
          <w:rPr>
            <w:webHidden/>
          </w:rPr>
          <w:fldChar w:fldCharType="separate"/>
        </w:r>
        <w:r w:rsidR="00224F80">
          <w:rPr>
            <w:webHidden/>
          </w:rPr>
          <w:t>16</w:t>
        </w:r>
        <w:r w:rsidR="00224F80">
          <w:rPr>
            <w:webHidden/>
          </w:rPr>
          <w:fldChar w:fldCharType="end"/>
        </w:r>
      </w:hyperlink>
    </w:p>
    <w:p w:rsidR="00573EC7" w:rsidRPr="00402E8D" w:rsidRDefault="00EC7ED2" w:rsidP="00573EC7">
      <w:pPr>
        <w:sectPr w:rsidR="00573EC7" w:rsidRPr="00402E8D" w:rsidSect="00D84B5C">
          <w:headerReference w:type="even" r:id="rId17"/>
          <w:headerReference w:type="default" r:id="rId18"/>
          <w:pgSz w:w="11907" w:h="16839" w:code="9"/>
          <w:pgMar w:top="1418" w:right="1418" w:bottom="1418" w:left="2268" w:header="850" w:footer="720" w:gutter="0"/>
          <w:pgNumType w:fmt="lowerRoman"/>
          <w:cols w:space="720"/>
          <w:docGrid w:linePitch="360"/>
        </w:sectPr>
      </w:pPr>
      <w:r>
        <w:fldChar w:fldCharType="end"/>
      </w:r>
    </w:p>
    <w:p w:rsidR="00F36735" w:rsidRDefault="00B339D7" w:rsidP="00A03B14">
      <w:pPr>
        <w:pStyle w:val="7HeadingTitle"/>
        <w:spacing w:after="960"/>
        <w:outlineLvl w:val="0"/>
      </w:pPr>
      <w:bookmarkStart w:id="15" w:name="_Toc30335553"/>
      <w:r>
        <w:lastRenderedPageBreak/>
        <w:t>SENARAI JADUAL</w:t>
      </w:r>
      <w:bookmarkEnd w:id="15"/>
    </w:p>
    <w:p w:rsidR="00066346" w:rsidRDefault="00EC7ED2">
      <w:pPr>
        <w:pStyle w:val="TableofFigures"/>
        <w:rPr>
          <w:rFonts w:ascii="Calibri" w:hAnsi="Calibri"/>
          <w:noProof/>
          <w:sz w:val="22"/>
          <w:szCs w:val="22"/>
          <w:lang w:val="en-US"/>
        </w:rPr>
      </w:pPr>
      <w:r>
        <w:fldChar w:fldCharType="begin"/>
      </w:r>
      <w:r w:rsidR="00F36735">
        <w:instrText xml:space="preserve"> TOC \h \z \t "8(e.b) Text_Table Caption" \c </w:instrText>
      </w:r>
      <w:r>
        <w:fldChar w:fldCharType="separate"/>
      </w:r>
      <w:hyperlink w:anchor="_Toc318199778" w:history="1">
        <w:r w:rsidR="00066346" w:rsidRPr="00E35859">
          <w:rPr>
            <w:rStyle w:val="Hyperlink"/>
            <w:noProof/>
          </w:rPr>
          <w:t>3.1</w:t>
        </w:r>
        <w:r w:rsidR="00F5799E">
          <w:rPr>
            <w:rStyle w:val="Hyperlink"/>
            <w:noProof/>
          </w:rPr>
          <w:tab/>
        </w:r>
        <w:r w:rsidR="00066346" w:rsidRPr="00E35859">
          <w:rPr>
            <w:rStyle w:val="Hyperlink"/>
            <w:noProof/>
          </w:rPr>
          <w:t>Summary</w:t>
        </w:r>
        <w:r w:rsidR="00E93259">
          <w:rPr>
            <w:rStyle w:val="Hyperlink"/>
            <w:noProof/>
          </w:rPr>
          <w:tab/>
        </w:r>
        <w:r>
          <w:rPr>
            <w:noProof/>
            <w:webHidden/>
          </w:rPr>
          <w:fldChar w:fldCharType="begin"/>
        </w:r>
        <w:r w:rsidR="00066346">
          <w:rPr>
            <w:noProof/>
            <w:webHidden/>
          </w:rPr>
          <w:instrText xml:space="preserve"> PAGEREF _Toc318199778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06D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66346" w:rsidRDefault="00FA04E7">
      <w:pPr>
        <w:pStyle w:val="TableofFigures"/>
        <w:rPr>
          <w:rFonts w:ascii="Calibri" w:hAnsi="Calibri"/>
          <w:noProof/>
          <w:sz w:val="22"/>
          <w:szCs w:val="22"/>
          <w:lang w:val="en-US"/>
        </w:rPr>
      </w:pPr>
      <w:hyperlink w:anchor="_Toc318199779" w:history="1">
        <w:r w:rsidR="00066346" w:rsidRPr="00E35859">
          <w:rPr>
            <w:rStyle w:val="Hyperlink"/>
            <w:noProof/>
          </w:rPr>
          <w:t>3.2</w:t>
        </w:r>
        <w:r w:rsidR="00F5799E">
          <w:rPr>
            <w:rStyle w:val="Hyperlink"/>
            <w:noProof/>
          </w:rPr>
          <w:tab/>
        </w:r>
        <w:r w:rsidR="00066346" w:rsidRPr="00E35859">
          <w:rPr>
            <w:rStyle w:val="Hyperlink"/>
            <w:noProof/>
          </w:rPr>
          <w:t xml:space="preserve">Network </w:t>
        </w:r>
        <w:r w:rsidR="00066346">
          <w:rPr>
            <w:noProof/>
            <w:webHidden/>
          </w:rPr>
          <w:tab/>
        </w:r>
        <w:r w:rsidR="00EC7ED2">
          <w:rPr>
            <w:noProof/>
            <w:webHidden/>
          </w:rPr>
          <w:fldChar w:fldCharType="begin"/>
        </w:r>
        <w:r w:rsidR="00066346">
          <w:rPr>
            <w:noProof/>
            <w:webHidden/>
          </w:rPr>
          <w:instrText xml:space="preserve"> PAGEREF _Toc318199779 \h </w:instrText>
        </w:r>
        <w:r w:rsidR="00EC7ED2">
          <w:rPr>
            <w:noProof/>
            <w:webHidden/>
          </w:rPr>
        </w:r>
        <w:r w:rsidR="00EC7ED2">
          <w:rPr>
            <w:noProof/>
            <w:webHidden/>
          </w:rPr>
          <w:fldChar w:fldCharType="separate"/>
        </w:r>
        <w:r w:rsidR="00C606D6">
          <w:rPr>
            <w:noProof/>
            <w:webHidden/>
          </w:rPr>
          <w:t>1</w:t>
        </w:r>
        <w:r w:rsidR="00EC7ED2">
          <w:rPr>
            <w:noProof/>
            <w:webHidden/>
          </w:rPr>
          <w:fldChar w:fldCharType="end"/>
        </w:r>
      </w:hyperlink>
    </w:p>
    <w:p w:rsidR="00066346" w:rsidRDefault="00FA04E7">
      <w:pPr>
        <w:pStyle w:val="TableofFigures"/>
        <w:rPr>
          <w:rFonts w:ascii="Calibri" w:hAnsi="Calibri"/>
          <w:noProof/>
          <w:sz w:val="22"/>
          <w:szCs w:val="22"/>
          <w:lang w:val="en-US"/>
        </w:rPr>
      </w:pPr>
      <w:hyperlink w:anchor="_Toc318199780" w:history="1">
        <w:r w:rsidR="00066346" w:rsidRPr="00E35859">
          <w:rPr>
            <w:rStyle w:val="Hyperlink"/>
            <w:noProof/>
          </w:rPr>
          <w:t>4.1</w:t>
        </w:r>
        <w:r w:rsidR="00F5799E">
          <w:rPr>
            <w:rStyle w:val="Hyperlink"/>
            <w:noProof/>
          </w:rPr>
          <w:tab/>
        </w:r>
        <w:r w:rsidR="00066346" w:rsidRPr="00E35859">
          <w:rPr>
            <w:rStyle w:val="Hyperlink"/>
            <w:noProof/>
          </w:rPr>
          <w:t>Summary</w:t>
        </w:r>
        <w:r w:rsidR="00066346">
          <w:rPr>
            <w:noProof/>
            <w:webHidden/>
          </w:rPr>
          <w:tab/>
        </w:r>
        <w:r w:rsidR="00EC7ED2">
          <w:rPr>
            <w:noProof/>
            <w:webHidden/>
          </w:rPr>
          <w:fldChar w:fldCharType="begin"/>
        </w:r>
        <w:r w:rsidR="00066346">
          <w:rPr>
            <w:noProof/>
            <w:webHidden/>
          </w:rPr>
          <w:instrText xml:space="preserve"> PAGEREF _Toc318199780 \h </w:instrText>
        </w:r>
        <w:r w:rsidR="00EC7ED2">
          <w:rPr>
            <w:noProof/>
            <w:webHidden/>
          </w:rPr>
        </w:r>
        <w:r w:rsidR="00EC7ED2">
          <w:rPr>
            <w:noProof/>
            <w:webHidden/>
          </w:rPr>
          <w:fldChar w:fldCharType="separate"/>
        </w:r>
        <w:r w:rsidR="00C606D6">
          <w:rPr>
            <w:noProof/>
            <w:webHidden/>
          </w:rPr>
          <w:t>1</w:t>
        </w:r>
        <w:r w:rsidR="00EC7ED2">
          <w:rPr>
            <w:noProof/>
            <w:webHidden/>
          </w:rPr>
          <w:fldChar w:fldCharType="end"/>
        </w:r>
      </w:hyperlink>
    </w:p>
    <w:p w:rsidR="00066346" w:rsidRDefault="00FA04E7">
      <w:pPr>
        <w:pStyle w:val="TableofFigures"/>
        <w:rPr>
          <w:rFonts w:ascii="Calibri" w:hAnsi="Calibri"/>
          <w:noProof/>
          <w:sz w:val="22"/>
          <w:szCs w:val="22"/>
          <w:lang w:val="en-US"/>
        </w:rPr>
      </w:pPr>
      <w:hyperlink w:anchor="_Toc318199781" w:history="1">
        <w:r w:rsidR="00066346" w:rsidRPr="00E35859">
          <w:rPr>
            <w:rStyle w:val="Hyperlink"/>
            <w:noProof/>
          </w:rPr>
          <w:t>4.2</w:t>
        </w:r>
        <w:r w:rsidR="00F5799E">
          <w:rPr>
            <w:rStyle w:val="Hyperlink"/>
            <w:noProof/>
          </w:rPr>
          <w:tab/>
        </w:r>
        <w:r w:rsidR="00066346" w:rsidRPr="00E35859">
          <w:rPr>
            <w:rStyle w:val="Hyperlink"/>
            <w:noProof/>
          </w:rPr>
          <w:t>Summary</w:t>
        </w:r>
        <w:r w:rsidR="00066346">
          <w:rPr>
            <w:noProof/>
            <w:webHidden/>
          </w:rPr>
          <w:tab/>
        </w:r>
        <w:r w:rsidR="00EC7ED2">
          <w:rPr>
            <w:noProof/>
            <w:webHidden/>
          </w:rPr>
          <w:fldChar w:fldCharType="begin"/>
        </w:r>
        <w:r w:rsidR="00066346">
          <w:rPr>
            <w:noProof/>
            <w:webHidden/>
          </w:rPr>
          <w:instrText xml:space="preserve"> PAGEREF _Toc318199781 \h </w:instrText>
        </w:r>
        <w:r w:rsidR="00EC7ED2">
          <w:rPr>
            <w:noProof/>
            <w:webHidden/>
          </w:rPr>
        </w:r>
        <w:r w:rsidR="00EC7ED2">
          <w:rPr>
            <w:noProof/>
            <w:webHidden/>
          </w:rPr>
          <w:fldChar w:fldCharType="separate"/>
        </w:r>
        <w:r w:rsidR="00C606D6">
          <w:rPr>
            <w:noProof/>
            <w:webHidden/>
          </w:rPr>
          <w:t>1</w:t>
        </w:r>
        <w:r w:rsidR="00EC7ED2">
          <w:rPr>
            <w:noProof/>
            <w:webHidden/>
          </w:rPr>
          <w:fldChar w:fldCharType="end"/>
        </w:r>
      </w:hyperlink>
    </w:p>
    <w:p w:rsidR="00066346" w:rsidRDefault="00FA04E7">
      <w:pPr>
        <w:pStyle w:val="TableofFigures"/>
        <w:rPr>
          <w:rFonts w:ascii="Calibri" w:hAnsi="Calibri"/>
          <w:noProof/>
          <w:sz w:val="22"/>
          <w:szCs w:val="22"/>
          <w:lang w:val="en-US"/>
        </w:rPr>
      </w:pPr>
      <w:hyperlink w:anchor="_Toc318199782" w:history="1">
        <w:r w:rsidR="00066346" w:rsidRPr="00E35859">
          <w:rPr>
            <w:rStyle w:val="Hyperlink"/>
            <w:noProof/>
          </w:rPr>
          <w:t>4.3</w:t>
        </w:r>
        <w:r w:rsidR="00F5799E">
          <w:rPr>
            <w:rStyle w:val="Hyperlink"/>
            <w:noProof/>
          </w:rPr>
          <w:tab/>
        </w:r>
        <w:r w:rsidR="00066346" w:rsidRPr="00E35859">
          <w:rPr>
            <w:rStyle w:val="Hyperlink"/>
            <w:noProof/>
          </w:rPr>
          <w:t>Summary</w:t>
        </w:r>
        <w:r w:rsidR="00066346">
          <w:rPr>
            <w:noProof/>
            <w:webHidden/>
          </w:rPr>
          <w:tab/>
        </w:r>
        <w:r w:rsidR="00EC7ED2">
          <w:rPr>
            <w:noProof/>
            <w:webHidden/>
          </w:rPr>
          <w:fldChar w:fldCharType="begin"/>
        </w:r>
        <w:r w:rsidR="00066346">
          <w:rPr>
            <w:noProof/>
            <w:webHidden/>
          </w:rPr>
          <w:instrText xml:space="preserve"> PAGEREF _Toc318199782 \h </w:instrText>
        </w:r>
        <w:r w:rsidR="00EC7ED2">
          <w:rPr>
            <w:noProof/>
            <w:webHidden/>
          </w:rPr>
        </w:r>
        <w:r w:rsidR="00EC7ED2">
          <w:rPr>
            <w:noProof/>
            <w:webHidden/>
          </w:rPr>
          <w:fldChar w:fldCharType="separate"/>
        </w:r>
        <w:r w:rsidR="00C606D6">
          <w:rPr>
            <w:noProof/>
            <w:webHidden/>
          </w:rPr>
          <w:t>1</w:t>
        </w:r>
        <w:r w:rsidR="00EC7ED2">
          <w:rPr>
            <w:noProof/>
            <w:webHidden/>
          </w:rPr>
          <w:fldChar w:fldCharType="end"/>
        </w:r>
      </w:hyperlink>
    </w:p>
    <w:p w:rsidR="00066346" w:rsidRDefault="00FA04E7">
      <w:pPr>
        <w:pStyle w:val="TableofFigures"/>
        <w:rPr>
          <w:rFonts w:ascii="Calibri" w:hAnsi="Calibri"/>
          <w:noProof/>
          <w:sz w:val="22"/>
          <w:szCs w:val="22"/>
          <w:lang w:val="en-US"/>
        </w:rPr>
      </w:pPr>
      <w:hyperlink w:anchor="_Toc318199783" w:history="1">
        <w:r w:rsidR="00066346" w:rsidRPr="00E35859">
          <w:rPr>
            <w:rStyle w:val="Hyperlink"/>
            <w:noProof/>
          </w:rPr>
          <w:t>4.4</w:t>
        </w:r>
        <w:r w:rsidR="00F5799E">
          <w:rPr>
            <w:rStyle w:val="Hyperlink"/>
            <w:noProof/>
          </w:rPr>
          <w:tab/>
        </w:r>
        <w:r w:rsidR="00066346" w:rsidRPr="00E35859">
          <w:rPr>
            <w:rStyle w:val="Hyperlink"/>
            <w:noProof/>
          </w:rPr>
          <w:t>Summary</w:t>
        </w:r>
        <w:r w:rsidR="00066346">
          <w:rPr>
            <w:noProof/>
            <w:webHidden/>
          </w:rPr>
          <w:tab/>
        </w:r>
        <w:r w:rsidR="00EC7ED2">
          <w:rPr>
            <w:noProof/>
            <w:webHidden/>
          </w:rPr>
          <w:fldChar w:fldCharType="begin"/>
        </w:r>
        <w:r w:rsidR="00066346">
          <w:rPr>
            <w:noProof/>
            <w:webHidden/>
          </w:rPr>
          <w:instrText xml:space="preserve"> PAGEREF _Toc318199783 \h </w:instrText>
        </w:r>
        <w:r w:rsidR="00EC7ED2">
          <w:rPr>
            <w:noProof/>
            <w:webHidden/>
          </w:rPr>
        </w:r>
        <w:r w:rsidR="00EC7ED2">
          <w:rPr>
            <w:noProof/>
            <w:webHidden/>
          </w:rPr>
          <w:fldChar w:fldCharType="separate"/>
        </w:r>
        <w:r w:rsidR="00C606D6">
          <w:rPr>
            <w:noProof/>
            <w:webHidden/>
          </w:rPr>
          <w:t>1</w:t>
        </w:r>
        <w:r w:rsidR="00EC7ED2">
          <w:rPr>
            <w:noProof/>
            <w:webHidden/>
          </w:rPr>
          <w:fldChar w:fldCharType="end"/>
        </w:r>
      </w:hyperlink>
    </w:p>
    <w:p w:rsidR="00066346" w:rsidRDefault="00FA04E7">
      <w:pPr>
        <w:pStyle w:val="TableofFigures"/>
        <w:rPr>
          <w:rFonts w:ascii="Calibri" w:hAnsi="Calibri"/>
          <w:noProof/>
          <w:sz w:val="22"/>
          <w:szCs w:val="22"/>
          <w:lang w:val="en-US"/>
        </w:rPr>
      </w:pPr>
      <w:hyperlink w:anchor="_Toc318199784" w:history="1">
        <w:r w:rsidR="00066346" w:rsidRPr="00E35859">
          <w:rPr>
            <w:rStyle w:val="Hyperlink"/>
            <w:noProof/>
          </w:rPr>
          <w:t>4.5</w:t>
        </w:r>
        <w:r w:rsidR="00F5799E">
          <w:rPr>
            <w:rStyle w:val="Hyperlink"/>
            <w:noProof/>
          </w:rPr>
          <w:tab/>
        </w:r>
        <w:r w:rsidR="00066346" w:rsidRPr="00E35859">
          <w:rPr>
            <w:rStyle w:val="Hyperlink"/>
            <w:noProof/>
          </w:rPr>
          <w:t>Summary</w:t>
        </w:r>
        <w:r w:rsidR="00066346">
          <w:rPr>
            <w:noProof/>
            <w:webHidden/>
          </w:rPr>
          <w:tab/>
        </w:r>
        <w:r w:rsidR="00EC7ED2">
          <w:rPr>
            <w:noProof/>
            <w:webHidden/>
          </w:rPr>
          <w:fldChar w:fldCharType="begin"/>
        </w:r>
        <w:r w:rsidR="00066346">
          <w:rPr>
            <w:noProof/>
            <w:webHidden/>
          </w:rPr>
          <w:instrText xml:space="preserve"> PAGEREF _Toc318199784 \h </w:instrText>
        </w:r>
        <w:r w:rsidR="00EC7ED2">
          <w:rPr>
            <w:noProof/>
            <w:webHidden/>
          </w:rPr>
        </w:r>
        <w:r w:rsidR="00EC7ED2">
          <w:rPr>
            <w:noProof/>
            <w:webHidden/>
          </w:rPr>
          <w:fldChar w:fldCharType="separate"/>
        </w:r>
        <w:r w:rsidR="00C606D6">
          <w:rPr>
            <w:noProof/>
            <w:webHidden/>
          </w:rPr>
          <w:t>1</w:t>
        </w:r>
        <w:r w:rsidR="00EC7ED2">
          <w:rPr>
            <w:noProof/>
            <w:webHidden/>
          </w:rPr>
          <w:fldChar w:fldCharType="end"/>
        </w:r>
      </w:hyperlink>
    </w:p>
    <w:p w:rsidR="00066346" w:rsidRDefault="00FA04E7">
      <w:pPr>
        <w:pStyle w:val="TableofFigures"/>
        <w:rPr>
          <w:rFonts w:ascii="Calibri" w:hAnsi="Calibri"/>
          <w:noProof/>
          <w:sz w:val="22"/>
          <w:szCs w:val="22"/>
          <w:lang w:val="en-US"/>
        </w:rPr>
      </w:pPr>
      <w:hyperlink w:anchor="_Toc318199785" w:history="1">
        <w:r w:rsidR="00066346" w:rsidRPr="00E35859">
          <w:rPr>
            <w:rStyle w:val="Hyperlink"/>
            <w:noProof/>
          </w:rPr>
          <w:t>4.6</w:t>
        </w:r>
        <w:r w:rsidR="00F5799E">
          <w:rPr>
            <w:rStyle w:val="Hyperlink"/>
            <w:noProof/>
          </w:rPr>
          <w:tab/>
        </w:r>
        <w:r w:rsidR="00066346" w:rsidRPr="00E35859">
          <w:rPr>
            <w:rStyle w:val="Hyperlink"/>
            <w:noProof/>
          </w:rPr>
          <w:t>Summary</w:t>
        </w:r>
        <w:r w:rsidR="00066346">
          <w:rPr>
            <w:noProof/>
            <w:webHidden/>
          </w:rPr>
          <w:tab/>
        </w:r>
        <w:r w:rsidR="00EC7ED2">
          <w:rPr>
            <w:noProof/>
            <w:webHidden/>
          </w:rPr>
          <w:fldChar w:fldCharType="begin"/>
        </w:r>
        <w:r w:rsidR="00066346">
          <w:rPr>
            <w:noProof/>
            <w:webHidden/>
          </w:rPr>
          <w:instrText xml:space="preserve"> PAGEREF _Toc318199785 \h </w:instrText>
        </w:r>
        <w:r w:rsidR="00EC7ED2">
          <w:rPr>
            <w:noProof/>
            <w:webHidden/>
          </w:rPr>
        </w:r>
        <w:r w:rsidR="00EC7ED2">
          <w:rPr>
            <w:noProof/>
            <w:webHidden/>
          </w:rPr>
          <w:fldChar w:fldCharType="separate"/>
        </w:r>
        <w:r w:rsidR="00C606D6">
          <w:rPr>
            <w:noProof/>
            <w:webHidden/>
          </w:rPr>
          <w:t>1</w:t>
        </w:r>
        <w:r w:rsidR="00EC7ED2">
          <w:rPr>
            <w:noProof/>
            <w:webHidden/>
          </w:rPr>
          <w:fldChar w:fldCharType="end"/>
        </w:r>
      </w:hyperlink>
    </w:p>
    <w:p w:rsidR="00066346" w:rsidRDefault="00FA04E7">
      <w:pPr>
        <w:pStyle w:val="TableofFigures"/>
        <w:rPr>
          <w:rFonts w:ascii="Calibri" w:hAnsi="Calibri"/>
          <w:noProof/>
          <w:sz w:val="22"/>
          <w:szCs w:val="22"/>
          <w:lang w:val="en-US"/>
        </w:rPr>
      </w:pPr>
      <w:hyperlink w:anchor="_Toc318199786" w:history="1">
        <w:r w:rsidR="00066346" w:rsidRPr="00E35859">
          <w:rPr>
            <w:rStyle w:val="Hyperlink"/>
            <w:noProof/>
          </w:rPr>
          <w:t>4.7</w:t>
        </w:r>
        <w:r w:rsidR="00F5799E">
          <w:rPr>
            <w:rStyle w:val="Hyperlink"/>
            <w:noProof/>
          </w:rPr>
          <w:tab/>
        </w:r>
        <w:r w:rsidR="00066346" w:rsidRPr="00E35859">
          <w:rPr>
            <w:rStyle w:val="Hyperlink"/>
            <w:noProof/>
          </w:rPr>
          <w:t>Summary</w:t>
        </w:r>
        <w:r w:rsidR="008E4DB0">
          <w:rPr>
            <w:rStyle w:val="Hyperlink"/>
            <w:noProof/>
          </w:rPr>
          <w:tab/>
        </w:r>
        <w:r w:rsidR="00EC7ED2">
          <w:rPr>
            <w:noProof/>
            <w:webHidden/>
          </w:rPr>
          <w:fldChar w:fldCharType="begin"/>
        </w:r>
        <w:r w:rsidR="00066346">
          <w:rPr>
            <w:noProof/>
            <w:webHidden/>
          </w:rPr>
          <w:instrText xml:space="preserve"> PAGEREF _Toc318199786 \h </w:instrText>
        </w:r>
        <w:r w:rsidR="00EC7ED2">
          <w:rPr>
            <w:noProof/>
            <w:webHidden/>
          </w:rPr>
        </w:r>
        <w:r w:rsidR="00EC7ED2">
          <w:rPr>
            <w:noProof/>
            <w:webHidden/>
          </w:rPr>
          <w:fldChar w:fldCharType="separate"/>
        </w:r>
        <w:r w:rsidR="00C606D6">
          <w:rPr>
            <w:noProof/>
            <w:webHidden/>
          </w:rPr>
          <w:t>1</w:t>
        </w:r>
        <w:r w:rsidR="00EC7ED2">
          <w:rPr>
            <w:noProof/>
            <w:webHidden/>
          </w:rPr>
          <w:fldChar w:fldCharType="end"/>
        </w:r>
      </w:hyperlink>
    </w:p>
    <w:p w:rsidR="00F36735" w:rsidRPr="00402E8D" w:rsidRDefault="00EC7ED2" w:rsidP="00F36735">
      <w:pPr>
        <w:sectPr w:rsidR="00F36735" w:rsidRPr="00402E8D" w:rsidSect="00D84B5C">
          <w:headerReference w:type="even" r:id="rId19"/>
          <w:headerReference w:type="default" r:id="rId20"/>
          <w:pgSz w:w="11907" w:h="16839" w:code="9"/>
          <w:pgMar w:top="1418" w:right="1418" w:bottom="1418" w:left="2268" w:header="850" w:footer="720" w:gutter="0"/>
          <w:pgNumType w:fmt="lowerRoman"/>
          <w:cols w:space="720"/>
          <w:docGrid w:linePitch="360"/>
        </w:sectPr>
      </w:pPr>
      <w:r>
        <w:fldChar w:fldCharType="end"/>
      </w:r>
    </w:p>
    <w:p w:rsidR="001222C2" w:rsidRDefault="00B339D7" w:rsidP="00A03B14">
      <w:pPr>
        <w:pStyle w:val="7HeadingTitle"/>
        <w:spacing w:after="960"/>
        <w:outlineLvl w:val="0"/>
      </w:pPr>
      <w:bookmarkStart w:id="16" w:name="_Toc30335554"/>
      <w:r>
        <w:lastRenderedPageBreak/>
        <w:t>SENARAI RAJAH</w:t>
      </w:r>
      <w:bookmarkEnd w:id="12"/>
      <w:bookmarkEnd w:id="13"/>
      <w:bookmarkEnd w:id="16"/>
    </w:p>
    <w:p w:rsidR="00C95301" w:rsidRDefault="00EC7ED2">
      <w:pPr>
        <w:pStyle w:val="TableofFigures"/>
        <w:rPr>
          <w:rFonts w:ascii="Calibri" w:hAnsi="Calibri"/>
          <w:noProof/>
          <w:sz w:val="22"/>
          <w:szCs w:val="22"/>
          <w:lang w:val="en-MY" w:eastAsia="en-MY"/>
        </w:rPr>
      </w:pPr>
      <w:r>
        <w:fldChar w:fldCharType="begin"/>
      </w:r>
      <w:r w:rsidR="00C95301">
        <w:instrText xml:space="preserve"> TOC \h \z \t "8(d.b) Text_Figure Caption" \c </w:instrText>
      </w:r>
      <w:r>
        <w:fldChar w:fldCharType="separate"/>
      </w:r>
      <w:hyperlink w:anchor="_Toc317347914" w:history="1">
        <w:r w:rsidR="00C95301" w:rsidRPr="006B160D">
          <w:rPr>
            <w:rStyle w:val="Hyperlink"/>
            <w:noProof/>
          </w:rPr>
          <w:t>2.1</w:t>
        </w:r>
        <w:r w:rsidR="00F36735">
          <w:rPr>
            <w:rStyle w:val="Hyperlink"/>
            <w:noProof/>
          </w:rPr>
          <w:tab/>
        </w:r>
        <w:r w:rsidR="00C95301" w:rsidRPr="006B160D">
          <w:rPr>
            <w:rStyle w:val="Hyperlink"/>
            <w:noProof/>
          </w:rPr>
          <w:t xml:space="preserve">The </w:t>
        </w:r>
        <w:r w:rsidR="00C9530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95301">
          <w:rPr>
            <w:noProof/>
            <w:webHidden/>
          </w:rPr>
          <w:instrText xml:space="preserve"> PAGEREF _Toc317347914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06D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95301" w:rsidRDefault="00FA04E7">
      <w:pPr>
        <w:pStyle w:val="TableofFigures"/>
        <w:rPr>
          <w:rFonts w:ascii="Calibri" w:hAnsi="Calibri"/>
          <w:noProof/>
          <w:sz w:val="22"/>
          <w:szCs w:val="22"/>
          <w:lang w:val="en-MY" w:eastAsia="en-MY"/>
        </w:rPr>
      </w:pPr>
      <w:hyperlink w:anchor="_Toc317347915" w:history="1">
        <w:r w:rsidR="00C95301" w:rsidRPr="006B160D">
          <w:rPr>
            <w:rStyle w:val="Hyperlink"/>
            <w:noProof/>
          </w:rPr>
          <w:t>2.2</w:t>
        </w:r>
        <w:r w:rsidR="00F36735">
          <w:rPr>
            <w:rStyle w:val="Hyperlink"/>
            <w:noProof/>
          </w:rPr>
          <w:tab/>
        </w:r>
        <w:r w:rsidR="00C95301" w:rsidRPr="006B160D">
          <w:rPr>
            <w:rStyle w:val="Hyperlink"/>
            <w:noProof/>
          </w:rPr>
          <w:t xml:space="preserve">The </w:t>
        </w:r>
        <w:r w:rsidR="00C95301">
          <w:rPr>
            <w:noProof/>
            <w:webHidden/>
          </w:rPr>
          <w:tab/>
        </w:r>
        <w:r w:rsidR="00EC7ED2">
          <w:rPr>
            <w:noProof/>
            <w:webHidden/>
          </w:rPr>
          <w:fldChar w:fldCharType="begin"/>
        </w:r>
        <w:r w:rsidR="00C95301">
          <w:rPr>
            <w:noProof/>
            <w:webHidden/>
          </w:rPr>
          <w:instrText xml:space="preserve"> PAGEREF _Toc317347915 \h </w:instrText>
        </w:r>
        <w:r w:rsidR="00EC7ED2">
          <w:rPr>
            <w:noProof/>
            <w:webHidden/>
          </w:rPr>
        </w:r>
        <w:r w:rsidR="00EC7ED2">
          <w:rPr>
            <w:noProof/>
            <w:webHidden/>
          </w:rPr>
          <w:fldChar w:fldCharType="separate"/>
        </w:r>
        <w:r w:rsidR="00C606D6">
          <w:rPr>
            <w:noProof/>
            <w:webHidden/>
          </w:rPr>
          <w:t>1</w:t>
        </w:r>
        <w:r w:rsidR="00EC7ED2">
          <w:rPr>
            <w:noProof/>
            <w:webHidden/>
          </w:rPr>
          <w:fldChar w:fldCharType="end"/>
        </w:r>
      </w:hyperlink>
    </w:p>
    <w:p w:rsidR="00C95301" w:rsidRDefault="00FA04E7">
      <w:pPr>
        <w:pStyle w:val="TableofFigures"/>
        <w:rPr>
          <w:rFonts w:ascii="Calibri" w:hAnsi="Calibri"/>
          <w:noProof/>
          <w:sz w:val="22"/>
          <w:szCs w:val="22"/>
          <w:lang w:val="en-MY" w:eastAsia="en-MY"/>
        </w:rPr>
      </w:pPr>
      <w:hyperlink w:anchor="_Toc317347916" w:history="1">
        <w:r w:rsidR="00C95301" w:rsidRPr="006B160D">
          <w:rPr>
            <w:rStyle w:val="Hyperlink"/>
            <w:noProof/>
          </w:rPr>
          <w:t>2.3</w:t>
        </w:r>
        <w:r w:rsidR="00F36735">
          <w:rPr>
            <w:rStyle w:val="Hyperlink"/>
            <w:noProof/>
          </w:rPr>
          <w:tab/>
        </w:r>
        <w:r w:rsidR="00C95301" w:rsidRPr="006B160D">
          <w:rPr>
            <w:rStyle w:val="Hyperlink"/>
            <w:noProof/>
          </w:rPr>
          <w:t xml:space="preserve">The </w:t>
        </w:r>
        <w:r w:rsidR="00C95301">
          <w:rPr>
            <w:noProof/>
            <w:webHidden/>
          </w:rPr>
          <w:tab/>
        </w:r>
        <w:r w:rsidR="00EC7ED2">
          <w:rPr>
            <w:noProof/>
            <w:webHidden/>
          </w:rPr>
          <w:fldChar w:fldCharType="begin"/>
        </w:r>
        <w:r w:rsidR="00C95301">
          <w:rPr>
            <w:noProof/>
            <w:webHidden/>
          </w:rPr>
          <w:instrText xml:space="preserve"> PAGEREF _Toc317347916 \h </w:instrText>
        </w:r>
        <w:r w:rsidR="00EC7ED2">
          <w:rPr>
            <w:noProof/>
            <w:webHidden/>
          </w:rPr>
        </w:r>
        <w:r w:rsidR="00EC7ED2">
          <w:rPr>
            <w:noProof/>
            <w:webHidden/>
          </w:rPr>
          <w:fldChar w:fldCharType="separate"/>
        </w:r>
        <w:r w:rsidR="00C606D6">
          <w:rPr>
            <w:noProof/>
            <w:webHidden/>
          </w:rPr>
          <w:t>1</w:t>
        </w:r>
        <w:r w:rsidR="00EC7ED2">
          <w:rPr>
            <w:noProof/>
            <w:webHidden/>
          </w:rPr>
          <w:fldChar w:fldCharType="end"/>
        </w:r>
      </w:hyperlink>
    </w:p>
    <w:p w:rsidR="00C95301" w:rsidRDefault="00FA04E7">
      <w:pPr>
        <w:pStyle w:val="TableofFigures"/>
        <w:rPr>
          <w:rFonts w:ascii="Calibri" w:hAnsi="Calibri"/>
          <w:noProof/>
          <w:sz w:val="22"/>
          <w:szCs w:val="22"/>
          <w:lang w:val="en-MY" w:eastAsia="en-MY"/>
        </w:rPr>
      </w:pPr>
      <w:hyperlink w:anchor="_Toc317347917" w:history="1">
        <w:r w:rsidR="00C95301" w:rsidRPr="006B160D">
          <w:rPr>
            <w:rStyle w:val="Hyperlink"/>
            <w:noProof/>
          </w:rPr>
          <w:t>2.4</w:t>
        </w:r>
        <w:r w:rsidR="00F36735">
          <w:rPr>
            <w:rStyle w:val="Hyperlink"/>
            <w:noProof/>
          </w:rPr>
          <w:tab/>
        </w:r>
        <w:r w:rsidR="00C95301" w:rsidRPr="006B160D">
          <w:rPr>
            <w:rStyle w:val="Hyperlink"/>
            <w:noProof/>
          </w:rPr>
          <w:t xml:space="preserve">The </w:t>
        </w:r>
        <w:r w:rsidR="00C95301">
          <w:rPr>
            <w:noProof/>
            <w:webHidden/>
          </w:rPr>
          <w:tab/>
        </w:r>
        <w:r w:rsidR="00EC7ED2">
          <w:rPr>
            <w:noProof/>
            <w:webHidden/>
          </w:rPr>
          <w:fldChar w:fldCharType="begin"/>
        </w:r>
        <w:r w:rsidR="00C95301">
          <w:rPr>
            <w:noProof/>
            <w:webHidden/>
          </w:rPr>
          <w:instrText xml:space="preserve"> PAGEREF _Toc317347917 \h </w:instrText>
        </w:r>
        <w:r w:rsidR="00EC7ED2">
          <w:rPr>
            <w:noProof/>
            <w:webHidden/>
          </w:rPr>
        </w:r>
        <w:r w:rsidR="00EC7ED2">
          <w:rPr>
            <w:noProof/>
            <w:webHidden/>
          </w:rPr>
          <w:fldChar w:fldCharType="separate"/>
        </w:r>
        <w:r w:rsidR="00C606D6">
          <w:rPr>
            <w:noProof/>
            <w:webHidden/>
          </w:rPr>
          <w:t>1</w:t>
        </w:r>
        <w:r w:rsidR="00EC7ED2">
          <w:rPr>
            <w:noProof/>
            <w:webHidden/>
          </w:rPr>
          <w:fldChar w:fldCharType="end"/>
        </w:r>
      </w:hyperlink>
    </w:p>
    <w:p w:rsidR="00C95301" w:rsidRDefault="00FA04E7">
      <w:pPr>
        <w:pStyle w:val="TableofFigures"/>
        <w:rPr>
          <w:rFonts w:ascii="Calibri" w:hAnsi="Calibri"/>
          <w:noProof/>
          <w:sz w:val="22"/>
          <w:szCs w:val="22"/>
          <w:lang w:val="en-MY" w:eastAsia="en-MY"/>
        </w:rPr>
      </w:pPr>
      <w:hyperlink w:anchor="_Toc317347918" w:history="1">
        <w:r w:rsidR="00C95301" w:rsidRPr="006B160D">
          <w:rPr>
            <w:rStyle w:val="Hyperlink"/>
            <w:noProof/>
          </w:rPr>
          <w:t>2.5</w:t>
        </w:r>
        <w:r w:rsidR="00F36735">
          <w:rPr>
            <w:rStyle w:val="Hyperlink"/>
            <w:noProof/>
          </w:rPr>
          <w:tab/>
        </w:r>
        <w:r w:rsidR="00C95301" w:rsidRPr="006B160D">
          <w:rPr>
            <w:rStyle w:val="Hyperlink"/>
            <w:noProof/>
          </w:rPr>
          <w:t xml:space="preserve">The </w:t>
        </w:r>
        <w:r w:rsidR="00C95301">
          <w:rPr>
            <w:noProof/>
            <w:webHidden/>
          </w:rPr>
          <w:tab/>
        </w:r>
        <w:r w:rsidR="00EC7ED2">
          <w:rPr>
            <w:noProof/>
            <w:webHidden/>
          </w:rPr>
          <w:fldChar w:fldCharType="begin"/>
        </w:r>
        <w:r w:rsidR="00C95301">
          <w:rPr>
            <w:noProof/>
            <w:webHidden/>
          </w:rPr>
          <w:instrText xml:space="preserve"> PAGEREF _Toc317347918 \h </w:instrText>
        </w:r>
        <w:r w:rsidR="00EC7ED2">
          <w:rPr>
            <w:noProof/>
            <w:webHidden/>
          </w:rPr>
        </w:r>
        <w:r w:rsidR="00EC7ED2">
          <w:rPr>
            <w:noProof/>
            <w:webHidden/>
          </w:rPr>
          <w:fldChar w:fldCharType="separate"/>
        </w:r>
        <w:r w:rsidR="00C606D6">
          <w:rPr>
            <w:noProof/>
            <w:webHidden/>
          </w:rPr>
          <w:t>1</w:t>
        </w:r>
        <w:r w:rsidR="00EC7ED2">
          <w:rPr>
            <w:noProof/>
            <w:webHidden/>
          </w:rPr>
          <w:fldChar w:fldCharType="end"/>
        </w:r>
      </w:hyperlink>
    </w:p>
    <w:p w:rsidR="00C95301" w:rsidRDefault="00FA04E7">
      <w:pPr>
        <w:pStyle w:val="TableofFigures"/>
        <w:rPr>
          <w:rFonts w:ascii="Calibri" w:hAnsi="Calibri"/>
          <w:noProof/>
          <w:sz w:val="22"/>
          <w:szCs w:val="22"/>
          <w:lang w:val="en-MY" w:eastAsia="en-MY"/>
        </w:rPr>
      </w:pPr>
      <w:hyperlink w:anchor="_Toc317347919" w:history="1">
        <w:r w:rsidR="00C95301" w:rsidRPr="006B160D">
          <w:rPr>
            <w:rStyle w:val="Hyperlink"/>
            <w:noProof/>
          </w:rPr>
          <w:t>2.6</w:t>
        </w:r>
        <w:r w:rsidR="00F36735">
          <w:rPr>
            <w:rStyle w:val="Hyperlink"/>
            <w:noProof/>
          </w:rPr>
          <w:tab/>
        </w:r>
        <w:r w:rsidR="00C95301" w:rsidRPr="006B160D">
          <w:rPr>
            <w:rStyle w:val="Hyperlink"/>
            <w:noProof/>
          </w:rPr>
          <w:t xml:space="preserve">The </w:t>
        </w:r>
        <w:r w:rsidR="00C95301">
          <w:rPr>
            <w:noProof/>
            <w:webHidden/>
          </w:rPr>
          <w:tab/>
        </w:r>
        <w:r w:rsidR="00EC7ED2">
          <w:rPr>
            <w:noProof/>
            <w:webHidden/>
          </w:rPr>
          <w:fldChar w:fldCharType="begin"/>
        </w:r>
        <w:r w:rsidR="00C95301">
          <w:rPr>
            <w:noProof/>
            <w:webHidden/>
          </w:rPr>
          <w:instrText xml:space="preserve"> PAGEREF _Toc317347919 \h </w:instrText>
        </w:r>
        <w:r w:rsidR="00EC7ED2">
          <w:rPr>
            <w:noProof/>
            <w:webHidden/>
          </w:rPr>
        </w:r>
        <w:r w:rsidR="00EC7ED2">
          <w:rPr>
            <w:noProof/>
            <w:webHidden/>
          </w:rPr>
          <w:fldChar w:fldCharType="separate"/>
        </w:r>
        <w:r w:rsidR="00C606D6">
          <w:rPr>
            <w:noProof/>
            <w:webHidden/>
          </w:rPr>
          <w:t>1</w:t>
        </w:r>
        <w:r w:rsidR="00EC7ED2">
          <w:rPr>
            <w:noProof/>
            <w:webHidden/>
          </w:rPr>
          <w:fldChar w:fldCharType="end"/>
        </w:r>
      </w:hyperlink>
    </w:p>
    <w:p w:rsidR="00C95301" w:rsidRDefault="00FA04E7">
      <w:pPr>
        <w:pStyle w:val="TableofFigures"/>
        <w:rPr>
          <w:rFonts w:ascii="Calibri" w:hAnsi="Calibri"/>
          <w:noProof/>
          <w:sz w:val="22"/>
          <w:szCs w:val="22"/>
          <w:lang w:val="en-MY" w:eastAsia="en-MY"/>
        </w:rPr>
      </w:pPr>
      <w:hyperlink w:anchor="_Toc317347920" w:history="1">
        <w:r w:rsidR="00C95301" w:rsidRPr="006B160D">
          <w:rPr>
            <w:rStyle w:val="Hyperlink"/>
            <w:noProof/>
          </w:rPr>
          <w:t>2.7</w:t>
        </w:r>
        <w:r w:rsidR="00F36735">
          <w:rPr>
            <w:rStyle w:val="Hyperlink"/>
            <w:noProof/>
          </w:rPr>
          <w:tab/>
        </w:r>
        <w:r w:rsidR="00C95301" w:rsidRPr="006B160D">
          <w:rPr>
            <w:rStyle w:val="Hyperlink"/>
            <w:noProof/>
          </w:rPr>
          <w:t>The</w:t>
        </w:r>
        <w:r w:rsidR="00C95301">
          <w:rPr>
            <w:noProof/>
            <w:webHidden/>
          </w:rPr>
          <w:tab/>
        </w:r>
        <w:r w:rsidR="00EC7ED2">
          <w:rPr>
            <w:noProof/>
            <w:webHidden/>
          </w:rPr>
          <w:fldChar w:fldCharType="begin"/>
        </w:r>
        <w:r w:rsidR="00C95301">
          <w:rPr>
            <w:noProof/>
            <w:webHidden/>
          </w:rPr>
          <w:instrText xml:space="preserve"> PAGEREF _Toc317347920 \h </w:instrText>
        </w:r>
        <w:r w:rsidR="00EC7ED2">
          <w:rPr>
            <w:noProof/>
            <w:webHidden/>
          </w:rPr>
        </w:r>
        <w:r w:rsidR="00EC7ED2">
          <w:rPr>
            <w:noProof/>
            <w:webHidden/>
          </w:rPr>
          <w:fldChar w:fldCharType="separate"/>
        </w:r>
        <w:r w:rsidR="00C606D6">
          <w:rPr>
            <w:noProof/>
            <w:webHidden/>
          </w:rPr>
          <w:t>1</w:t>
        </w:r>
        <w:r w:rsidR="00EC7ED2">
          <w:rPr>
            <w:noProof/>
            <w:webHidden/>
          </w:rPr>
          <w:fldChar w:fldCharType="end"/>
        </w:r>
      </w:hyperlink>
    </w:p>
    <w:p w:rsidR="00C95301" w:rsidRDefault="00FA04E7">
      <w:pPr>
        <w:pStyle w:val="TableofFigures"/>
        <w:rPr>
          <w:rFonts w:ascii="Calibri" w:hAnsi="Calibri"/>
          <w:noProof/>
          <w:sz w:val="22"/>
          <w:szCs w:val="22"/>
          <w:lang w:val="en-MY" w:eastAsia="en-MY"/>
        </w:rPr>
      </w:pPr>
      <w:hyperlink w:anchor="_Toc317347921" w:history="1">
        <w:r w:rsidR="00C95301" w:rsidRPr="006B160D">
          <w:rPr>
            <w:rStyle w:val="Hyperlink"/>
            <w:noProof/>
          </w:rPr>
          <w:t>3.1</w:t>
        </w:r>
        <w:r w:rsidR="00F36735">
          <w:rPr>
            <w:rStyle w:val="Hyperlink"/>
            <w:noProof/>
          </w:rPr>
          <w:tab/>
        </w:r>
        <w:r w:rsidR="00C95301" w:rsidRPr="006B160D">
          <w:rPr>
            <w:rStyle w:val="Hyperlink"/>
            <w:noProof/>
          </w:rPr>
          <w:t>Step</w:t>
        </w:r>
        <w:r w:rsidR="00C95301">
          <w:rPr>
            <w:noProof/>
            <w:webHidden/>
          </w:rPr>
          <w:tab/>
        </w:r>
        <w:r w:rsidR="00EC7ED2">
          <w:rPr>
            <w:noProof/>
            <w:webHidden/>
          </w:rPr>
          <w:fldChar w:fldCharType="begin"/>
        </w:r>
        <w:r w:rsidR="00C95301">
          <w:rPr>
            <w:noProof/>
            <w:webHidden/>
          </w:rPr>
          <w:instrText xml:space="preserve"> PAGEREF _Toc317347921 \h </w:instrText>
        </w:r>
        <w:r w:rsidR="00EC7ED2">
          <w:rPr>
            <w:noProof/>
            <w:webHidden/>
          </w:rPr>
        </w:r>
        <w:r w:rsidR="00EC7ED2">
          <w:rPr>
            <w:noProof/>
            <w:webHidden/>
          </w:rPr>
          <w:fldChar w:fldCharType="separate"/>
        </w:r>
        <w:r w:rsidR="00C606D6">
          <w:rPr>
            <w:noProof/>
            <w:webHidden/>
          </w:rPr>
          <w:t>1</w:t>
        </w:r>
        <w:r w:rsidR="00EC7ED2">
          <w:rPr>
            <w:noProof/>
            <w:webHidden/>
          </w:rPr>
          <w:fldChar w:fldCharType="end"/>
        </w:r>
      </w:hyperlink>
    </w:p>
    <w:p w:rsidR="00C95301" w:rsidRDefault="00FA04E7">
      <w:pPr>
        <w:pStyle w:val="TableofFigures"/>
        <w:rPr>
          <w:rFonts w:ascii="Calibri" w:hAnsi="Calibri"/>
          <w:noProof/>
          <w:sz w:val="22"/>
          <w:szCs w:val="22"/>
          <w:lang w:val="en-MY" w:eastAsia="en-MY"/>
        </w:rPr>
      </w:pPr>
      <w:hyperlink w:anchor="_Toc317347922" w:history="1">
        <w:r w:rsidR="00C95301" w:rsidRPr="006B160D">
          <w:rPr>
            <w:rStyle w:val="Hyperlink"/>
            <w:noProof/>
          </w:rPr>
          <w:t>3.2</w:t>
        </w:r>
        <w:r w:rsidR="00F36735">
          <w:rPr>
            <w:rStyle w:val="Hyperlink"/>
            <w:noProof/>
          </w:rPr>
          <w:tab/>
        </w:r>
        <w:r w:rsidR="00C95301" w:rsidRPr="006B160D">
          <w:rPr>
            <w:rStyle w:val="Hyperlink"/>
            <w:noProof/>
          </w:rPr>
          <w:t>Out</w:t>
        </w:r>
        <w:r w:rsidR="00C95301">
          <w:rPr>
            <w:noProof/>
            <w:webHidden/>
          </w:rPr>
          <w:tab/>
        </w:r>
        <w:r w:rsidR="00EC7ED2">
          <w:rPr>
            <w:noProof/>
            <w:webHidden/>
          </w:rPr>
          <w:fldChar w:fldCharType="begin"/>
        </w:r>
        <w:r w:rsidR="00C95301">
          <w:rPr>
            <w:noProof/>
            <w:webHidden/>
          </w:rPr>
          <w:instrText xml:space="preserve"> PAGEREF _Toc317347922 \h </w:instrText>
        </w:r>
        <w:r w:rsidR="00EC7ED2">
          <w:rPr>
            <w:noProof/>
            <w:webHidden/>
          </w:rPr>
        </w:r>
        <w:r w:rsidR="00EC7ED2">
          <w:rPr>
            <w:noProof/>
            <w:webHidden/>
          </w:rPr>
          <w:fldChar w:fldCharType="separate"/>
        </w:r>
        <w:r w:rsidR="00C606D6">
          <w:rPr>
            <w:noProof/>
            <w:webHidden/>
          </w:rPr>
          <w:t>1</w:t>
        </w:r>
        <w:r w:rsidR="00EC7ED2">
          <w:rPr>
            <w:noProof/>
            <w:webHidden/>
          </w:rPr>
          <w:fldChar w:fldCharType="end"/>
        </w:r>
      </w:hyperlink>
    </w:p>
    <w:p w:rsidR="00C95301" w:rsidRDefault="00FA04E7">
      <w:pPr>
        <w:pStyle w:val="TableofFigures"/>
        <w:rPr>
          <w:rFonts w:ascii="Calibri" w:hAnsi="Calibri"/>
          <w:noProof/>
          <w:sz w:val="22"/>
          <w:szCs w:val="22"/>
          <w:lang w:val="en-MY" w:eastAsia="en-MY"/>
        </w:rPr>
      </w:pPr>
      <w:hyperlink w:anchor="_Toc317347923" w:history="1">
        <w:r w:rsidR="00C95301" w:rsidRPr="006B160D">
          <w:rPr>
            <w:rStyle w:val="Hyperlink"/>
            <w:noProof/>
          </w:rPr>
          <w:t>3.3</w:t>
        </w:r>
        <w:r w:rsidR="00F36735">
          <w:rPr>
            <w:rStyle w:val="Hyperlink"/>
            <w:noProof/>
          </w:rPr>
          <w:tab/>
        </w:r>
        <w:r w:rsidR="00C95301" w:rsidRPr="006B160D">
          <w:rPr>
            <w:rStyle w:val="Hyperlink"/>
            <w:noProof/>
          </w:rPr>
          <w:t xml:space="preserve">Number </w:t>
        </w:r>
        <w:r w:rsidR="008E4DB0">
          <w:rPr>
            <w:rStyle w:val="Hyperlink"/>
            <w:noProof/>
          </w:rPr>
          <w:tab/>
        </w:r>
        <w:r w:rsidR="00EC7ED2">
          <w:rPr>
            <w:noProof/>
            <w:webHidden/>
          </w:rPr>
          <w:fldChar w:fldCharType="begin"/>
        </w:r>
        <w:r w:rsidR="00C95301">
          <w:rPr>
            <w:noProof/>
            <w:webHidden/>
          </w:rPr>
          <w:instrText xml:space="preserve"> PAGEREF _Toc317347923 \h </w:instrText>
        </w:r>
        <w:r w:rsidR="00EC7ED2">
          <w:rPr>
            <w:noProof/>
            <w:webHidden/>
          </w:rPr>
        </w:r>
        <w:r w:rsidR="00EC7ED2">
          <w:rPr>
            <w:noProof/>
            <w:webHidden/>
          </w:rPr>
          <w:fldChar w:fldCharType="separate"/>
        </w:r>
        <w:r w:rsidR="00C606D6">
          <w:rPr>
            <w:noProof/>
            <w:webHidden/>
          </w:rPr>
          <w:t>1</w:t>
        </w:r>
        <w:r w:rsidR="00EC7ED2">
          <w:rPr>
            <w:noProof/>
            <w:webHidden/>
          </w:rPr>
          <w:fldChar w:fldCharType="end"/>
        </w:r>
      </w:hyperlink>
    </w:p>
    <w:p w:rsidR="00C95301" w:rsidRDefault="00FA04E7">
      <w:pPr>
        <w:pStyle w:val="TableofFigures"/>
        <w:rPr>
          <w:rFonts w:ascii="Calibri" w:hAnsi="Calibri"/>
          <w:noProof/>
          <w:sz w:val="22"/>
          <w:szCs w:val="22"/>
          <w:lang w:val="en-MY" w:eastAsia="en-MY"/>
        </w:rPr>
      </w:pPr>
      <w:hyperlink w:anchor="_Toc317347926" w:history="1">
        <w:r w:rsidR="008E4DB0">
          <w:rPr>
            <w:rStyle w:val="Hyperlink"/>
            <w:noProof/>
          </w:rPr>
          <w:t>4.1</w:t>
        </w:r>
        <w:r w:rsidR="00F36735">
          <w:rPr>
            <w:rStyle w:val="Hyperlink"/>
            <w:noProof/>
          </w:rPr>
          <w:tab/>
        </w:r>
        <w:r w:rsidR="00C95301" w:rsidRPr="006B160D">
          <w:rPr>
            <w:rStyle w:val="Hyperlink"/>
            <w:noProof/>
          </w:rPr>
          <w:t>Performance</w:t>
        </w:r>
        <w:r w:rsidR="00C95301">
          <w:rPr>
            <w:noProof/>
            <w:webHidden/>
          </w:rPr>
          <w:tab/>
        </w:r>
        <w:r w:rsidR="00EC7ED2">
          <w:rPr>
            <w:noProof/>
            <w:webHidden/>
          </w:rPr>
          <w:fldChar w:fldCharType="begin"/>
        </w:r>
        <w:r w:rsidR="00C95301">
          <w:rPr>
            <w:noProof/>
            <w:webHidden/>
          </w:rPr>
          <w:instrText xml:space="preserve"> PAGEREF _Toc317347926 \h </w:instrText>
        </w:r>
        <w:r w:rsidR="00EC7ED2">
          <w:rPr>
            <w:noProof/>
            <w:webHidden/>
          </w:rPr>
        </w:r>
        <w:r w:rsidR="00EC7ED2">
          <w:rPr>
            <w:noProof/>
            <w:webHidden/>
          </w:rPr>
          <w:fldChar w:fldCharType="separate"/>
        </w:r>
        <w:r w:rsidR="00C606D6">
          <w:rPr>
            <w:noProof/>
            <w:webHidden/>
          </w:rPr>
          <w:t>1</w:t>
        </w:r>
        <w:r w:rsidR="00EC7ED2">
          <w:rPr>
            <w:noProof/>
            <w:webHidden/>
          </w:rPr>
          <w:fldChar w:fldCharType="end"/>
        </w:r>
      </w:hyperlink>
    </w:p>
    <w:p w:rsidR="00C95301" w:rsidRDefault="00FA04E7">
      <w:pPr>
        <w:pStyle w:val="TableofFigures"/>
        <w:rPr>
          <w:rFonts w:ascii="Calibri" w:hAnsi="Calibri"/>
          <w:noProof/>
          <w:sz w:val="22"/>
          <w:szCs w:val="22"/>
          <w:lang w:val="en-MY" w:eastAsia="en-MY"/>
        </w:rPr>
      </w:pPr>
      <w:hyperlink w:anchor="_Toc317347927" w:history="1">
        <w:r w:rsidR="008E4DB0">
          <w:rPr>
            <w:rStyle w:val="Hyperlink"/>
            <w:noProof/>
          </w:rPr>
          <w:t>4.2</w:t>
        </w:r>
        <w:r w:rsidR="00F36735">
          <w:rPr>
            <w:rStyle w:val="Hyperlink"/>
            <w:noProof/>
          </w:rPr>
          <w:tab/>
        </w:r>
        <w:r w:rsidR="00C95301" w:rsidRPr="006B160D">
          <w:rPr>
            <w:rStyle w:val="Hyperlink"/>
            <w:noProof/>
          </w:rPr>
          <w:t>Performance</w:t>
        </w:r>
        <w:r w:rsidR="008E4DB0">
          <w:rPr>
            <w:rStyle w:val="Hyperlink"/>
            <w:noProof/>
          </w:rPr>
          <w:tab/>
        </w:r>
        <w:r w:rsidR="00EC7ED2">
          <w:rPr>
            <w:noProof/>
            <w:webHidden/>
          </w:rPr>
          <w:fldChar w:fldCharType="begin"/>
        </w:r>
        <w:r w:rsidR="00C95301">
          <w:rPr>
            <w:noProof/>
            <w:webHidden/>
          </w:rPr>
          <w:instrText xml:space="preserve"> PAGEREF _Toc317347927 \h </w:instrText>
        </w:r>
        <w:r w:rsidR="00EC7ED2">
          <w:rPr>
            <w:noProof/>
            <w:webHidden/>
          </w:rPr>
        </w:r>
        <w:r w:rsidR="00EC7ED2">
          <w:rPr>
            <w:noProof/>
            <w:webHidden/>
          </w:rPr>
          <w:fldChar w:fldCharType="separate"/>
        </w:r>
        <w:r w:rsidR="00C606D6">
          <w:rPr>
            <w:noProof/>
            <w:webHidden/>
          </w:rPr>
          <w:t>1</w:t>
        </w:r>
        <w:r w:rsidR="00EC7ED2">
          <w:rPr>
            <w:noProof/>
            <w:webHidden/>
          </w:rPr>
          <w:fldChar w:fldCharType="end"/>
        </w:r>
      </w:hyperlink>
    </w:p>
    <w:p w:rsidR="0098752F" w:rsidRDefault="00EC7ED2" w:rsidP="0098752F">
      <w:r>
        <w:fldChar w:fldCharType="end"/>
      </w:r>
    </w:p>
    <w:p w:rsidR="005D3AC2" w:rsidRPr="00402E8D" w:rsidRDefault="005D3AC2" w:rsidP="0098752F">
      <w:pPr>
        <w:sectPr w:rsidR="005D3AC2" w:rsidRPr="00402E8D" w:rsidSect="00D84B5C">
          <w:headerReference w:type="even" r:id="rId21"/>
          <w:headerReference w:type="default" r:id="rId22"/>
          <w:pgSz w:w="11907" w:h="16839" w:code="9"/>
          <w:pgMar w:top="1418" w:right="1418" w:bottom="1418" w:left="2268" w:header="850" w:footer="720" w:gutter="0"/>
          <w:pgNumType w:fmt="lowerRoman"/>
          <w:cols w:space="720"/>
          <w:docGrid w:linePitch="360"/>
        </w:sectPr>
      </w:pPr>
    </w:p>
    <w:p w:rsidR="003E0976" w:rsidRDefault="00B339D7" w:rsidP="00A03B14">
      <w:pPr>
        <w:pStyle w:val="7HeadingTitle"/>
        <w:spacing w:after="960"/>
        <w:outlineLvl w:val="0"/>
      </w:pPr>
      <w:bookmarkStart w:id="17" w:name="_Toc318200246"/>
      <w:bookmarkStart w:id="18" w:name="_Toc30335555"/>
      <w:bookmarkStart w:id="19" w:name="_Toc301186875"/>
      <w:bookmarkStart w:id="20" w:name="_Toc301433757"/>
      <w:r>
        <w:lastRenderedPageBreak/>
        <w:t xml:space="preserve">SENARAI </w:t>
      </w:r>
      <w:r w:rsidR="003E0976">
        <w:t>ALGORITHM</w:t>
      </w:r>
      <w:bookmarkEnd w:id="17"/>
      <w:bookmarkEnd w:id="18"/>
    </w:p>
    <w:bookmarkEnd w:id="19"/>
    <w:bookmarkEnd w:id="20"/>
    <w:p w:rsidR="003E0976" w:rsidRDefault="00EC7ED2">
      <w:pPr>
        <w:pStyle w:val="TableofFigures"/>
        <w:rPr>
          <w:rFonts w:ascii="Calibri" w:hAnsi="Calibri"/>
          <w:noProof/>
          <w:sz w:val="22"/>
          <w:szCs w:val="22"/>
          <w:lang w:val="en-MY" w:eastAsia="en-MY"/>
        </w:rPr>
      </w:pPr>
      <w:r>
        <w:fldChar w:fldCharType="begin"/>
      </w:r>
      <w:r w:rsidR="003E0976">
        <w:instrText xml:space="preserve"> TOC \h \z \t "8(h) Text_Algorithm" \c </w:instrText>
      </w:r>
      <w:r>
        <w:fldChar w:fldCharType="separate"/>
      </w:r>
      <w:hyperlink w:anchor="_Toc317349066" w:history="1">
        <w:r w:rsidR="003E0976">
          <w:rPr>
            <w:rStyle w:val="Hyperlink"/>
            <w:noProof/>
          </w:rPr>
          <w:t>3.1</w:t>
        </w:r>
        <w:r w:rsidR="003E0976">
          <w:rPr>
            <w:rStyle w:val="Hyperlink"/>
            <w:noProof/>
          </w:rPr>
          <w:tab/>
        </w:r>
        <w:r w:rsidR="003E0976" w:rsidRPr="00E375D0">
          <w:rPr>
            <w:rStyle w:val="Hyperlink"/>
            <w:noProof/>
          </w:rPr>
          <w:t>Algorithm</w:t>
        </w:r>
        <w:r w:rsidR="003E09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0976">
          <w:rPr>
            <w:noProof/>
            <w:webHidden/>
          </w:rPr>
          <w:instrText xml:space="preserve"> PAGEREF _Toc317349066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06D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E0976" w:rsidRDefault="00FA04E7">
      <w:pPr>
        <w:pStyle w:val="TableofFigures"/>
        <w:rPr>
          <w:rFonts w:ascii="Calibri" w:hAnsi="Calibri"/>
          <w:noProof/>
          <w:sz w:val="22"/>
          <w:szCs w:val="22"/>
          <w:lang w:val="en-MY" w:eastAsia="en-MY"/>
        </w:rPr>
      </w:pPr>
      <w:hyperlink w:anchor="_Toc317349067" w:history="1">
        <w:r w:rsidR="003E0976">
          <w:rPr>
            <w:rStyle w:val="Hyperlink"/>
            <w:noProof/>
          </w:rPr>
          <w:t>3.2</w:t>
        </w:r>
        <w:r w:rsidR="003E0976">
          <w:rPr>
            <w:rStyle w:val="Hyperlink"/>
            <w:noProof/>
          </w:rPr>
          <w:tab/>
        </w:r>
        <w:r w:rsidR="003E0976" w:rsidRPr="00E375D0">
          <w:rPr>
            <w:rStyle w:val="Hyperlink"/>
            <w:noProof/>
          </w:rPr>
          <w:t>algorithm</w:t>
        </w:r>
        <w:r w:rsidR="003E0976">
          <w:rPr>
            <w:noProof/>
            <w:webHidden/>
          </w:rPr>
          <w:tab/>
        </w:r>
        <w:r w:rsidR="00EC7ED2">
          <w:rPr>
            <w:noProof/>
            <w:webHidden/>
          </w:rPr>
          <w:fldChar w:fldCharType="begin"/>
        </w:r>
        <w:r w:rsidR="003E0976">
          <w:rPr>
            <w:noProof/>
            <w:webHidden/>
          </w:rPr>
          <w:instrText xml:space="preserve"> PAGEREF _Toc317349067 \h </w:instrText>
        </w:r>
        <w:r w:rsidR="00EC7ED2">
          <w:rPr>
            <w:noProof/>
            <w:webHidden/>
          </w:rPr>
        </w:r>
        <w:r w:rsidR="00EC7ED2">
          <w:rPr>
            <w:noProof/>
            <w:webHidden/>
          </w:rPr>
          <w:fldChar w:fldCharType="separate"/>
        </w:r>
        <w:r w:rsidR="00C606D6">
          <w:rPr>
            <w:noProof/>
            <w:webHidden/>
          </w:rPr>
          <w:t>1</w:t>
        </w:r>
        <w:r w:rsidR="00EC7ED2">
          <w:rPr>
            <w:noProof/>
            <w:webHidden/>
          </w:rPr>
          <w:fldChar w:fldCharType="end"/>
        </w:r>
      </w:hyperlink>
    </w:p>
    <w:p w:rsidR="003E0976" w:rsidRPr="00402E8D" w:rsidRDefault="00EC7ED2" w:rsidP="0098752F">
      <w:pPr>
        <w:sectPr w:rsidR="003E0976" w:rsidRPr="00402E8D" w:rsidSect="00D84B5C">
          <w:headerReference w:type="even" r:id="rId23"/>
          <w:headerReference w:type="default" r:id="rId24"/>
          <w:pgSz w:w="11907" w:h="16839" w:code="9"/>
          <w:pgMar w:top="1418" w:right="1418" w:bottom="1418" w:left="2268" w:header="850" w:footer="720" w:gutter="0"/>
          <w:pgNumType w:fmt="lowerRoman"/>
          <w:cols w:space="720"/>
          <w:docGrid w:linePitch="360"/>
        </w:sectPr>
      </w:pPr>
      <w:r>
        <w:fldChar w:fldCharType="end"/>
      </w:r>
    </w:p>
    <w:p w:rsidR="009934D5" w:rsidRPr="00402E8D" w:rsidRDefault="00B339D7" w:rsidP="00A03B14">
      <w:pPr>
        <w:pStyle w:val="7HeadingTitle"/>
        <w:spacing w:after="960"/>
        <w:outlineLvl w:val="0"/>
      </w:pPr>
      <w:bookmarkStart w:id="21" w:name="_Toc301186876"/>
      <w:bookmarkStart w:id="22" w:name="_Toc301433758"/>
      <w:bookmarkStart w:id="23" w:name="_Toc30335556"/>
      <w:r>
        <w:lastRenderedPageBreak/>
        <w:t xml:space="preserve">SENARAI SIMBOL DAN </w:t>
      </w:r>
      <w:r w:rsidR="009F4271">
        <w:t>AKRONIM</w:t>
      </w:r>
      <w:bookmarkEnd w:id="21"/>
      <w:bookmarkEnd w:id="22"/>
      <w:bookmarkEnd w:id="23"/>
    </w:p>
    <w:p w:rsidR="009934D5" w:rsidRPr="00402E8D" w:rsidRDefault="00CD6B68" w:rsidP="00CD371B">
      <w:pPr>
        <w:pStyle w:val="TableofSymbolsandAbbreviation"/>
        <w:jc w:val="both"/>
      </w:pPr>
      <w:r w:rsidRPr="00CD6B68">
        <w:rPr>
          <w:position w:val="-14"/>
        </w:rPr>
        <w:object w:dxaOrig="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8.35pt" o:ole="">
            <v:imagedata r:id="rId25" o:title=""/>
          </v:shape>
          <o:OLEObject Type="Embed" ProgID="Equation.3" ShapeID="_x0000_i1025" DrawAspect="Content" ObjectID="_1644563869" r:id="rId26"/>
        </w:object>
      </w:r>
      <w:r w:rsidR="009934D5" w:rsidRPr="00402E8D">
        <w:tab/>
        <w:t>-</w:t>
      </w:r>
      <w:r w:rsidR="009934D5" w:rsidRPr="00402E8D">
        <w:tab/>
        <w:t xml:space="preserve">Bias for the </w:t>
      </w:r>
      <w:r w:rsidRPr="00CD6B68">
        <w:rPr>
          <w:position w:val="-10"/>
        </w:rPr>
        <w:object w:dxaOrig="320" w:dyaOrig="360">
          <v:shape id="_x0000_i1026" type="#_x0000_t75" style="width:16.3pt;height:18.35pt" o:ole="">
            <v:imagedata r:id="rId27" o:title=""/>
          </v:shape>
          <o:OLEObject Type="Embed" ProgID="Equation.3" ShapeID="_x0000_i1026" DrawAspect="Content" ObjectID="_1644563870" r:id="rId28"/>
        </w:object>
      </w:r>
      <w:r w:rsidR="009934D5" w:rsidRPr="00402E8D">
        <w:t xml:space="preserve"> unit.</w:t>
      </w:r>
    </w:p>
    <w:p w:rsidR="009934D5" w:rsidRPr="00402E8D" w:rsidRDefault="00CD6B68" w:rsidP="00CD371B">
      <w:pPr>
        <w:pStyle w:val="TableofSymbolsandAbbreviation"/>
        <w:jc w:val="both"/>
      </w:pPr>
      <w:r w:rsidRPr="00CD6B68">
        <w:rPr>
          <w:position w:val="-10"/>
        </w:rPr>
        <w:object w:dxaOrig="200" w:dyaOrig="260">
          <v:shape id="_x0000_i1027" type="#_x0000_t75" style="width:10.85pt;height:14.95pt" o:ole="" fillcolor="window">
            <v:imagedata r:id="rId29" o:title=""/>
          </v:shape>
          <o:OLEObject Type="Embed" ProgID="Equation.3" ShapeID="_x0000_i1027" DrawAspect="Content" ObjectID="_1644563871" r:id="rId30"/>
        </w:object>
      </w:r>
      <w:r w:rsidR="009934D5" w:rsidRPr="00402E8D">
        <w:tab/>
        <w:t>-</w:t>
      </w:r>
      <w:r w:rsidR="009934D5" w:rsidRPr="00402E8D">
        <w:tab/>
        <w:t>Learning rate</w:t>
      </w:r>
    </w:p>
    <w:p w:rsidR="009934D5" w:rsidRPr="00402E8D" w:rsidRDefault="00CD6B68" w:rsidP="00CD371B">
      <w:pPr>
        <w:pStyle w:val="TableofSymbolsandAbbreviation"/>
        <w:jc w:val="both"/>
      </w:pPr>
      <w:r w:rsidRPr="00CD6B68">
        <w:rPr>
          <w:position w:val="-6"/>
        </w:rPr>
        <w:object w:dxaOrig="240" w:dyaOrig="220">
          <v:shape id="_x0000_i1028" type="#_x0000_t75" style="width:11.55pt;height:10.85pt" o:ole="">
            <v:imagedata r:id="rId31" o:title=""/>
          </v:shape>
          <o:OLEObject Type="Embed" ProgID="Equation.3" ShapeID="_x0000_i1028" DrawAspect="Content" ObjectID="_1644563872" r:id="rId32"/>
        </w:object>
      </w:r>
      <w:r w:rsidR="009934D5" w:rsidRPr="00402E8D">
        <w:tab/>
        <w:t>-</w:t>
      </w:r>
      <w:r w:rsidR="009934D5" w:rsidRPr="00402E8D">
        <w:tab/>
        <w:t>Momentum coefficient</w:t>
      </w:r>
    </w:p>
    <w:p w:rsidR="00CD371B" w:rsidRDefault="00CD6B68" w:rsidP="00CD371B">
      <w:pPr>
        <w:pStyle w:val="TableofSymbolsandAbbreviation"/>
        <w:jc w:val="both"/>
      </w:pPr>
      <w:r w:rsidRPr="00CD6B68">
        <w:rPr>
          <w:position w:val="-14"/>
        </w:rPr>
        <w:object w:dxaOrig="499" w:dyaOrig="380">
          <v:shape id="_x0000_i1029" type="#_x0000_t75" style="width:24.45pt;height:18.35pt" o:ole="">
            <v:imagedata r:id="rId33" o:title=""/>
          </v:shape>
          <o:OLEObject Type="Embed" ProgID="Equation.3" ShapeID="_x0000_i1029" DrawAspect="Content" ObjectID="_1644563873" r:id="rId34"/>
        </w:object>
      </w:r>
      <w:r w:rsidR="009934D5" w:rsidRPr="00402E8D">
        <w:tab/>
        <w:t>-</w:t>
      </w:r>
      <w:r w:rsidR="009934D5" w:rsidRPr="00402E8D">
        <w:tab/>
        <w:t xml:space="preserve">Net input activation function for the </w:t>
      </w:r>
      <w:r w:rsidRPr="00CD6B68">
        <w:rPr>
          <w:position w:val="-10"/>
        </w:rPr>
        <w:object w:dxaOrig="320" w:dyaOrig="360">
          <v:shape id="_x0000_i1030" type="#_x0000_t75" style="width:16.3pt;height:18.35pt" o:ole="">
            <v:imagedata r:id="rId35" o:title=""/>
          </v:shape>
          <o:OLEObject Type="Embed" ProgID="Equation.3" ShapeID="_x0000_i1030" DrawAspect="Content" ObjectID="_1644563874" r:id="rId36"/>
        </w:object>
      </w:r>
      <w:r w:rsidR="009934D5" w:rsidRPr="00402E8D">
        <w:t xml:space="preserve"> unit.</w:t>
      </w:r>
    </w:p>
    <w:p w:rsidR="009F4271" w:rsidRDefault="009F4271" w:rsidP="00CD371B">
      <w:pPr>
        <w:pStyle w:val="TableofSymbolsandAbbreviation"/>
        <w:jc w:val="both"/>
      </w:pPr>
      <w:r>
        <w:t>KPM</w:t>
      </w:r>
      <w:r>
        <w:tab/>
        <w:t>-</w:t>
      </w:r>
      <w:r>
        <w:tab/>
      </w:r>
      <w:proofErr w:type="spellStart"/>
      <w:r>
        <w:t>Kementerian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Malaysia</w:t>
      </w:r>
    </w:p>
    <w:p w:rsidR="009934D5" w:rsidRPr="00402E8D" w:rsidRDefault="009934D5" w:rsidP="00CD371B">
      <w:pPr>
        <w:pStyle w:val="TableofSymbolsandAbbreviation"/>
        <w:jc w:val="both"/>
      </w:pPr>
    </w:p>
    <w:p w:rsidR="0098752F" w:rsidRDefault="0098752F" w:rsidP="0098752F"/>
    <w:p w:rsidR="0098752F" w:rsidRPr="00402E8D" w:rsidRDefault="0098752F" w:rsidP="0098752F">
      <w:pPr>
        <w:sectPr w:rsidR="0098752F" w:rsidRPr="00402E8D" w:rsidSect="00D84B5C">
          <w:headerReference w:type="even" r:id="rId37"/>
          <w:headerReference w:type="default" r:id="rId38"/>
          <w:pgSz w:w="11907" w:h="16839" w:code="9"/>
          <w:pgMar w:top="1418" w:right="1418" w:bottom="1418" w:left="2268" w:header="850" w:footer="720" w:gutter="0"/>
          <w:pgNumType w:fmt="lowerRoman"/>
          <w:cols w:space="720"/>
          <w:docGrid w:linePitch="360"/>
        </w:sectPr>
      </w:pPr>
    </w:p>
    <w:p w:rsidR="009934D5" w:rsidRDefault="009F4271" w:rsidP="00A03B14">
      <w:pPr>
        <w:pStyle w:val="7HeadingTitle"/>
        <w:spacing w:after="960"/>
        <w:outlineLvl w:val="0"/>
      </w:pPr>
      <w:bookmarkStart w:id="24" w:name="_Toc301186877"/>
      <w:bookmarkStart w:id="25" w:name="_Toc301433759"/>
      <w:bookmarkStart w:id="26" w:name="_Toc30335557"/>
      <w:r>
        <w:lastRenderedPageBreak/>
        <w:t>SENARAI LAMPIRAN</w:t>
      </w:r>
      <w:bookmarkEnd w:id="24"/>
      <w:bookmarkEnd w:id="25"/>
      <w:bookmarkEnd w:id="26"/>
    </w:p>
    <w:p w:rsidR="003E0976" w:rsidRPr="0056317D" w:rsidRDefault="009F4271" w:rsidP="009F4271">
      <w:pPr>
        <w:pStyle w:val="TableofFigures"/>
        <w:tabs>
          <w:tab w:val="clear" w:pos="1985"/>
          <w:tab w:val="clear" w:pos="7643"/>
        </w:tabs>
        <w:spacing w:afterLines="150" w:after="360"/>
        <w:ind w:left="3600" w:hanging="3600"/>
        <w:rPr>
          <w:b/>
        </w:rPr>
      </w:pPr>
      <w:r>
        <w:rPr>
          <w:b/>
        </w:rPr>
        <w:t>LAMPIRAN</w:t>
      </w:r>
      <w:r>
        <w:rPr>
          <w:b/>
        </w:rPr>
        <w:tab/>
        <w:t>TAJUK</w:t>
      </w:r>
      <w:r>
        <w:rPr>
          <w:b/>
        </w:rPr>
        <w:tab/>
      </w:r>
      <w:r w:rsidR="003E0976" w:rsidRPr="0056317D">
        <w:rPr>
          <w:b/>
        </w:rPr>
        <w:tab/>
      </w:r>
      <w:r>
        <w:rPr>
          <w:b/>
        </w:rPr>
        <w:t xml:space="preserve">             MUKASURAT</w:t>
      </w:r>
    </w:p>
    <w:p w:rsidR="00E24F6F" w:rsidRDefault="0056317D" w:rsidP="009F4271">
      <w:pPr>
        <w:pStyle w:val="TableofFigures"/>
        <w:tabs>
          <w:tab w:val="clear" w:pos="1985"/>
          <w:tab w:val="clear" w:pos="7643"/>
          <w:tab w:val="left" w:pos="1620"/>
          <w:tab w:val="right" w:pos="7380"/>
        </w:tabs>
        <w:ind w:hanging="1445"/>
        <w:rPr>
          <w:rFonts w:ascii="Calibri" w:hAnsi="Calibri"/>
          <w:noProof/>
          <w:sz w:val="22"/>
          <w:szCs w:val="22"/>
          <w:lang w:val="en-MY" w:eastAsia="en-MY"/>
        </w:rPr>
      </w:pPr>
      <w:r>
        <w:t>A</w:t>
      </w:r>
      <w:r>
        <w:tab/>
      </w:r>
      <w:r w:rsidR="00EC7ED2">
        <w:fldChar w:fldCharType="begin"/>
      </w:r>
      <w:r w:rsidR="003E0976">
        <w:instrText xml:space="preserve"> TOC \h \z \t "10 Appendix" \c </w:instrText>
      </w:r>
      <w:r w:rsidR="00EC7ED2">
        <w:fldChar w:fldCharType="separate"/>
      </w:r>
      <w:hyperlink r:id="rId39" w:anchor="_Toc318404435" w:history="1">
        <w:r w:rsidR="00E24F6F" w:rsidRPr="00741FE5">
          <w:rPr>
            <w:rStyle w:val="Hyperlink"/>
            <w:noProof/>
          </w:rPr>
          <w:t>Table A.1: Gantt Chart of Research Activities</w:t>
        </w:r>
        <w:r w:rsidR="00E24F6F">
          <w:rPr>
            <w:noProof/>
            <w:webHidden/>
          </w:rPr>
          <w:tab/>
        </w:r>
        <w:r w:rsidR="00EC7ED2">
          <w:rPr>
            <w:noProof/>
            <w:webHidden/>
          </w:rPr>
          <w:fldChar w:fldCharType="begin"/>
        </w:r>
        <w:r w:rsidR="00E24F6F">
          <w:rPr>
            <w:noProof/>
            <w:webHidden/>
          </w:rPr>
          <w:instrText xml:space="preserve"> PAGEREF _Toc318404435 \h </w:instrText>
        </w:r>
        <w:r w:rsidR="00EC7ED2">
          <w:rPr>
            <w:noProof/>
            <w:webHidden/>
          </w:rPr>
        </w:r>
        <w:r w:rsidR="00EC7ED2">
          <w:rPr>
            <w:noProof/>
            <w:webHidden/>
          </w:rPr>
          <w:fldChar w:fldCharType="separate"/>
        </w:r>
        <w:r w:rsidR="00C606D6">
          <w:rPr>
            <w:noProof/>
            <w:webHidden/>
          </w:rPr>
          <w:t>1</w:t>
        </w:r>
        <w:r w:rsidR="00EC7ED2">
          <w:rPr>
            <w:noProof/>
            <w:webHidden/>
          </w:rPr>
          <w:fldChar w:fldCharType="end"/>
        </w:r>
      </w:hyperlink>
    </w:p>
    <w:p w:rsidR="00E24F6F" w:rsidRPr="00353D7C" w:rsidRDefault="00353D7C" w:rsidP="009F4271">
      <w:pPr>
        <w:pStyle w:val="TableofFigures"/>
        <w:tabs>
          <w:tab w:val="clear" w:pos="1985"/>
          <w:tab w:val="clear" w:pos="7643"/>
          <w:tab w:val="left" w:pos="1620"/>
          <w:tab w:val="right" w:pos="7380"/>
        </w:tabs>
        <w:ind w:hanging="1445"/>
        <w:rPr>
          <w:rFonts w:ascii="Calibri" w:hAnsi="Calibri"/>
          <w:noProof/>
          <w:color w:val="000000"/>
          <w:sz w:val="22"/>
          <w:szCs w:val="22"/>
          <w:lang w:val="en-MY" w:eastAsia="en-MY"/>
        </w:rPr>
      </w:pPr>
      <w:r w:rsidRPr="00353D7C">
        <w:rPr>
          <w:rStyle w:val="Hyperlink"/>
          <w:noProof/>
          <w:color w:val="000000"/>
          <w:u w:val="none"/>
        </w:rPr>
        <w:t>B</w:t>
      </w:r>
      <w:r w:rsidRPr="00353D7C">
        <w:rPr>
          <w:rStyle w:val="Hyperlink"/>
          <w:noProof/>
          <w:color w:val="000000"/>
          <w:u w:val="none"/>
        </w:rPr>
        <w:tab/>
      </w:r>
      <w:hyperlink w:anchor="_Toc318404436" w:history="1">
        <w:r w:rsidR="00E24F6F" w:rsidRPr="00353D7C">
          <w:rPr>
            <w:rStyle w:val="Hyperlink"/>
            <w:noProof/>
            <w:color w:val="000000"/>
            <w:u w:val="none"/>
          </w:rPr>
          <w:t>Table B.1: Algorithms’ Performance for</w:t>
        </w:r>
        <w:r w:rsidR="00E24F6F" w:rsidRPr="00353D7C">
          <w:rPr>
            <w:noProof/>
            <w:webHidden/>
            <w:color w:val="000000"/>
          </w:rPr>
          <w:tab/>
        </w:r>
        <w:r w:rsidR="00EC7ED2" w:rsidRPr="00353D7C">
          <w:rPr>
            <w:noProof/>
            <w:webHidden/>
            <w:color w:val="000000"/>
          </w:rPr>
          <w:fldChar w:fldCharType="begin"/>
        </w:r>
        <w:r w:rsidR="00E24F6F" w:rsidRPr="00353D7C">
          <w:rPr>
            <w:noProof/>
            <w:webHidden/>
            <w:color w:val="000000"/>
          </w:rPr>
          <w:instrText xml:space="preserve"> PAGEREF _Toc318404436 \h </w:instrText>
        </w:r>
        <w:r w:rsidR="00EC7ED2" w:rsidRPr="00353D7C">
          <w:rPr>
            <w:noProof/>
            <w:webHidden/>
            <w:color w:val="000000"/>
          </w:rPr>
        </w:r>
        <w:r w:rsidR="00EC7ED2" w:rsidRPr="00353D7C">
          <w:rPr>
            <w:noProof/>
            <w:webHidden/>
            <w:color w:val="000000"/>
          </w:rPr>
          <w:fldChar w:fldCharType="separate"/>
        </w:r>
        <w:r w:rsidR="00C606D6">
          <w:rPr>
            <w:noProof/>
            <w:webHidden/>
            <w:color w:val="000000"/>
          </w:rPr>
          <w:t>1</w:t>
        </w:r>
        <w:r w:rsidR="00EC7ED2" w:rsidRPr="00353D7C">
          <w:rPr>
            <w:noProof/>
            <w:webHidden/>
            <w:color w:val="000000"/>
          </w:rPr>
          <w:fldChar w:fldCharType="end"/>
        </w:r>
      </w:hyperlink>
    </w:p>
    <w:p w:rsidR="00E24F6F" w:rsidRPr="00353D7C" w:rsidRDefault="00E24F6F" w:rsidP="009F4271">
      <w:pPr>
        <w:pStyle w:val="TableofFigures"/>
        <w:tabs>
          <w:tab w:val="clear" w:pos="1985"/>
          <w:tab w:val="clear" w:pos="7643"/>
          <w:tab w:val="left" w:pos="1620"/>
          <w:tab w:val="right" w:pos="7380"/>
        </w:tabs>
        <w:ind w:hanging="1445"/>
        <w:rPr>
          <w:rFonts w:ascii="Calibri" w:hAnsi="Calibri"/>
          <w:noProof/>
          <w:color w:val="000000"/>
          <w:sz w:val="22"/>
          <w:szCs w:val="22"/>
          <w:lang w:val="en-MY" w:eastAsia="en-MY"/>
        </w:rPr>
      </w:pPr>
      <w:r w:rsidRPr="00353D7C">
        <w:rPr>
          <w:rStyle w:val="Hyperlink"/>
          <w:noProof/>
          <w:color w:val="000000"/>
          <w:u w:val="none"/>
        </w:rPr>
        <w:t>B</w:t>
      </w:r>
      <w:r w:rsidRPr="00353D7C">
        <w:rPr>
          <w:rStyle w:val="Hyperlink"/>
          <w:noProof/>
          <w:color w:val="000000"/>
          <w:u w:val="none"/>
        </w:rPr>
        <w:tab/>
      </w:r>
      <w:hyperlink w:anchor="_Toc318404437" w:history="1">
        <w:r w:rsidRPr="00353D7C">
          <w:rPr>
            <w:rStyle w:val="Hyperlink"/>
            <w:noProof/>
            <w:color w:val="000000"/>
            <w:u w:val="none"/>
          </w:rPr>
          <w:t>Table B.2: Algorithms’ Performance for</w:t>
        </w:r>
        <w:r w:rsidR="008E4DB0">
          <w:rPr>
            <w:rStyle w:val="Hyperlink"/>
            <w:noProof/>
            <w:color w:val="000000"/>
            <w:u w:val="none"/>
          </w:rPr>
          <w:tab/>
        </w:r>
        <w:r w:rsidR="00EC7ED2" w:rsidRPr="00353D7C">
          <w:rPr>
            <w:noProof/>
            <w:webHidden/>
            <w:color w:val="000000"/>
          </w:rPr>
          <w:fldChar w:fldCharType="begin"/>
        </w:r>
        <w:r w:rsidRPr="00353D7C">
          <w:rPr>
            <w:noProof/>
            <w:webHidden/>
            <w:color w:val="000000"/>
          </w:rPr>
          <w:instrText xml:space="preserve"> PAGEREF _Toc318404437 \h </w:instrText>
        </w:r>
        <w:r w:rsidR="00EC7ED2" w:rsidRPr="00353D7C">
          <w:rPr>
            <w:noProof/>
            <w:webHidden/>
            <w:color w:val="000000"/>
          </w:rPr>
        </w:r>
        <w:r w:rsidR="00EC7ED2" w:rsidRPr="00353D7C">
          <w:rPr>
            <w:noProof/>
            <w:webHidden/>
            <w:color w:val="000000"/>
          </w:rPr>
          <w:fldChar w:fldCharType="separate"/>
        </w:r>
        <w:r w:rsidR="00C606D6">
          <w:rPr>
            <w:noProof/>
            <w:webHidden/>
            <w:color w:val="000000"/>
          </w:rPr>
          <w:t>1</w:t>
        </w:r>
        <w:r w:rsidR="00EC7ED2" w:rsidRPr="00353D7C">
          <w:rPr>
            <w:noProof/>
            <w:webHidden/>
            <w:color w:val="000000"/>
          </w:rPr>
          <w:fldChar w:fldCharType="end"/>
        </w:r>
      </w:hyperlink>
    </w:p>
    <w:p w:rsidR="00224F80" w:rsidRDefault="00E24F6F" w:rsidP="009F4271">
      <w:pPr>
        <w:pStyle w:val="TableofFigures"/>
        <w:tabs>
          <w:tab w:val="clear" w:pos="1985"/>
          <w:tab w:val="clear" w:pos="7643"/>
          <w:tab w:val="left" w:pos="1620"/>
          <w:tab w:val="right" w:pos="7380"/>
        </w:tabs>
        <w:ind w:hanging="1445"/>
        <w:rPr>
          <w:noProof/>
          <w:color w:val="000000"/>
        </w:rPr>
      </w:pPr>
      <w:r w:rsidRPr="00353D7C">
        <w:rPr>
          <w:rStyle w:val="Hyperlink"/>
          <w:noProof/>
          <w:color w:val="000000"/>
          <w:u w:val="none"/>
        </w:rPr>
        <w:t>B</w:t>
      </w:r>
      <w:r w:rsidRPr="00353D7C">
        <w:rPr>
          <w:rStyle w:val="Hyperlink"/>
          <w:noProof/>
          <w:color w:val="000000"/>
          <w:u w:val="none"/>
        </w:rPr>
        <w:tab/>
      </w:r>
      <w:hyperlink w:anchor="_Toc318404438" w:history="1">
        <w:r w:rsidRPr="00353D7C">
          <w:rPr>
            <w:rStyle w:val="Hyperlink"/>
            <w:noProof/>
            <w:color w:val="000000"/>
            <w:u w:val="none"/>
          </w:rPr>
          <w:t>Table B.3: Algorithms’ Performance for</w:t>
        </w:r>
      </w:hyperlink>
      <w:r w:rsidR="00224F80">
        <w:rPr>
          <w:noProof/>
          <w:color w:val="000000"/>
        </w:rPr>
        <w:tab/>
        <w:t>2</w:t>
      </w:r>
    </w:p>
    <w:p w:rsidR="00E24F6F" w:rsidRPr="00353D7C" w:rsidRDefault="00E24F6F" w:rsidP="009F4271">
      <w:pPr>
        <w:pStyle w:val="TableofFigures"/>
        <w:tabs>
          <w:tab w:val="clear" w:pos="1985"/>
          <w:tab w:val="clear" w:pos="7643"/>
          <w:tab w:val="left" w:pos="1620"/>
          <w:tab w:val="right" w:pos="7380"/>
        </w:tabs>
        <w:ind w:hanging="1445"/>
        <w:rPr>
          <w:rFonts w:ascii="Calibri" w:hAnsi="Calibri"/>
          <w:noProof/>
          <w:color w:val="000000"/>
          <w:sz w:val="22"/>
          <w:szCs w:val="22"/>
          <w:lang w:val="en-MY" w:eastAsia="en-MY"/>
        </w:rPr>
      </w:pPr>
      <w:r w:rsidRPr="00353D7C">
        <w:rPr>
          <w:rStyle w:val="Hyperlink"/>
          <w:noProof/>
          <w:color w:val="000000"/>
          <w:u w:val="none"/>
        </w:rPr>
        <w:t>B</w:t>
      </w:r>
      <w:r w:rsidRPr="00353D7C">
        <w:rPr>
          <w:rStyle w:val="Hyperlink"/>
          <w:noProof/>
          <w:color w:val="000000"/>
          <w:u w:val="none"/>
        </w:rPr>
        <w:tab/>
      </w:r>
      <w:hyperlink w:anchor="_Toc318404439" w:history="1">
        <w:r w:rsidRPr="00353D7C">
          <w:rPr>
            <w:rStyle w:val="Hyperlink"/>
            <w:noProof/>
            <w:color w:val="000000"/>
            <w:u w:val="none"/>
          </w:rPr>
          <w:t xml:space="preserve">Table B.4: Algorithms’ Performance for </w:t>
        </w:r>
        <w:r w:rsidR="008E4DB0">
          <w:rPr>
            <w:rStyle w:val="Hyperlink"/>
            <w:noProof/>
            <w:color w:val="000000"/>
            <w:u w:val="none"/>
          </w:rPr>
          <w:tab/>
        </w:r>
      </w:hyperlink>
      <w:r w:rsidR="00224F80">
        <w:rPr>
          <w:noProof/>
          <w:color w:val="000000"/>
        </w:rPr>
        <w:t>2</w:t>
      </w:r>
    </w:p>
    <w:p w:rsidR="0098752F" w:rsidRPr="00402E8D" w:rsidRDefault="00EC7ED2" w:rsidP="009F4271">
      <w:pPr>
        <w:tabs>
          <w:tab w:val="left" w:pos="1620"/>
          <w:tab w:val="right" w:pos="7380"/>
        </w:tabs>
        <w:ind w:left="1985" w:hanging="1445"/>
      </w:pPr>
      <w:r>
        <w:fldChar w:fldCharType="end"/>
      </w:r>
    </w:p>
    <w:p w:rsidR="009934D5" w:rsidRDefault="009934D5" w:rsidP="009934D5"/>
    <w:p w:rsidR="005D3AC2" w:rsidRPr="00402E8D" w:rsidRDefault="005D3AC2" w:rsidP="009934D5">
      <w:pPr>
        <w:sectPr w:rsidR="005D3AC2" w:rsidRPr="00402E8D" w:rsidSect="00D84B5C">
          <w:headerReference w:type="even" r:id="rId40"/>
          <w:headerReference w:type="default" r:id="rId41"/>
          <w:pgSz w:w="11907" w:h="16839" w:code="9"/>
          <w:pgMar w:top="1418" w:right="1418" w:bottom="1418" w:left="2268" w:header="850" w:footer="720" w:gutter="0"/>
          <w:pgNumType w:fmt="lowerRoman"/>
          <w:cols w:space="720"/>
          <w:docGrid w:linePitch="360"/>
        </w:sectPr>
      </w:pPr>
    </w:p>
    <w:p w:rsidR="003E0976" w:rsidRDefault="009F4271" w:rsidP="00A03B14">
      <w:pPr>
        <w:pStyle w:val="7HeadingTitle"/>
        <w:spacing w:after="960"/>
        <w:outlineLvl w:val="0"/>
      </w:pPr>
      <w:bookmarkStart w:id="27" w:name="_Toc30335558"/>
      <w:bookmarkStart w:id="28" w:name="_Toc289693542"/>
      <w:bookmarkStart w:id="29" w:name="_Toc289693593"/>
      <w:bookmarkStart w:id="30" w:name="_Toc299705880"/>
      <w:bookmarkStart w:id="31" w:name="_Toc301186878"/>
      <w:bookmarkStart w:id="32" w:name="_Toc301433760"/>
      <w:r>
        <w:lastRenderedPageBreak/>
        <w:t>SENARAI PENERBITAN</w:t>
      </w:r>
      <w:bookmarkEnd w:id="27"/>
    </w:p>
    <w:tbl>
      <w:tblPr>
        <w:tblW w:w="8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3"/>
        <w:gridCol w:w="7535"/>
      </w:tblGrid>
      <w:tr w:rsidR="007F2F45">
        <w:tc>
          <w:tcPr>
            <w:tcW w:w="85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F2F45" w:rsidRPr="00C825DA" w:rsidRDefault="007F2F45" w:rsidP="007F2F45">
            <w:pPr>
              <w:pStyle w:val="7Publications"/>
              <w:spacing w:before="480" w:after="480"/>
            </w:pPr>
            <w:r>
              <w:t>J</w:t>
            </w:r>
            <w:r w:rsidRPr="00DA55FE">
              <w:t>ournals</w:t>
            </w:r>
            <w:r>
              <w:t>:</w:t>
            </w:r>
          </w:p>
        </w:tc>
      </w:tr>
      <w:tr w:rsidR="00DA55FE"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:rsidR="00DA55FE" w:rsidRDefault="00DA55FE" w:rsidP="00F5799E">
            <w:pPr>
              <w:spacing w:line="360" w:lineRule="auto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</w:tcPr>
          <w:p w:rsidR="00DA55FE" w:rsidRDefault="00DA55FE" w:rsidP="00DA55FE">
            <w:pPr>
              <w:spacing w:line="360" w:lineRule="auto"/>
            </w:pPr>
          </w:p>
        </w:tc>
      </w:tr>
      <w:tr w:rsidR="007F2F45"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:rsidR="007F2F45" w:rsidRDefault="007F2F45" w:rsidP="00F5799E">
            <w:pPr>
              <w:spacing w:line="360" w:lineRule="auto"/>
            </w:pPr>
            <w:r>
              <w:t>(ii)</w:t>
            </w:r>
          </w:p>
        </w:tc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</w:tcPr>
          <w:p w:rsidR="007F2F45" w:rsidRDefault="007F2F45" w:rsidP="007F2F45">
            <w:pPr>
              <w:spacing w:line="360" w:lineRule="auto"/>
            </w:pPr>
          </w:p>
        </w:tc>
      </w:tr>
      <w:tr w:rsidR="001C59A7"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:rsidR="001C59A7" w:rsidRDefault="001C59A7" w:rsidP="001C59A7">
            <w:pPr>
              <w:spacing w:line="360" w:lineRule="auto"/>
            </w:pPr>
            <w:r>
              <w:t>(iii)</w:t>
            </w:r>
          </w:p>
        </w:tc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</w:tcPr>
          <w:p w:rsidR="001C59A7" w:rsidRDefault="001C59A7" w:rsidP="00473781">
            <w:pPr>
              <w:spacing w:line="360" w:lineRule="auto"/>
            </w:pPr>
          </w:p>
        </w:tc>
      </w:tr>
      <w:tr w:rsidR="007F2F45"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:rsidR="007F2F45" w:rsidRDefault="007F2F45" w:rsidP="00F5799E">
            <w:pPr>
              <w:spacing w:line="360" w:lineRule="auto"/>
            </w:pPr>
          </w:p>
        </w:tc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</w:tcPr>
          <w:p w:rsidR="007F2F45" w:rsidRDefault="007F2F45" w:rsidP="006D15A9">
            <w:pPr>
              <w:spacing w:line="360" w:lineRule="auto"/>
            </w:pPr>
          </w:p>
        </w:tc>
      </w:tr>
      <w:tr w:rsidR="007F2F45">
        <w:tc>
          <w:tcPr>
            <w:tcW w:w="85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F2F45" w:rsidRDefault="007F2F45" w:rsidP="007F2F45">
            <w:pPr>
              <w:pStyle w:val="7Publications"/>
              <w:spacing w:before="480" w:after="480"/>
            </w:pPr>
            <w:r>
              <w:t>Proceedings:</w:t>
            </w:r>
          </w:p>
        </w:tc>
      </w:tr>
      <w:tr w:rsidR="007F2F45"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:rsidR="007F2F45" w:rsidRDefault="007F2F45" w:rsidP="008D270D">
            <w:pPr>
              <w:spacing w:line="360" w:lineRule="auto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</w:tcPr>
          <w:p w:rsidR="007F2F45" w:rsidRDefault="007F2F45" w:rsidP="006D15A9">
            <w:pPr>
              <w:spacing w:line="360" w:lineRule="auto"/>
            </w:pPr>
          </w:p>
        </w:tc>
      </w:tr>
      <w:tr w:rsidR="007F2F45"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:rsidR="007F2F45" w:rsidRDefault="007F2F45" w:rsidP="008D270D">
            <w:pPr>
              <w:spacing w:line="360" w:lineRule="auto"/>
            </w:pPr>
            <w:r>
              <w:t>(ii)</w:t>
            </w:r>
          </w:p>
        </w:tc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</w:tcPr>
          <w:p w:rsidR="007F2F45" w:rsidRDefault="007F2F45" w:rsidP="007F2F45">
            <w:pPr>
              <w:spacing w:line="360" w:lineRule="auto"/>
            </w:pPr>
          </w:p>
        </w:tc>
      </w:tr>
      <w:tr w:rsidR="007F2F45"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:rsidR="007F2F45" w:rsidRDefault="007F2F45" w:rsidP="008D270D">
            <w:pPr>
              <w:spacing w:line="360" w:lineRule="auto"/>
            </w:pPr>
            <w:r>
              <w:t>(iii)</w:t>
            </w:r>
          </w:p>
        </w:tc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</w:tcPr>
          <w:p w:rsidR="007F2F45" w:rsidRDefault="007F2F45" w:rsidP="006D15A9">
            <w:pPr>
              <w:spacing w:line="360" w:lineRule="auto"/>
            </w:pPr>
          </w:p>
        </w:tc>
      </w:tr>
      <w:tr w:rsidR="007F2F45"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:rsidR="007F2F45" w:rsidRDefault="007F2F45" w:rsidP="008D270D">
            <w:pPr>
              <w:spacing w:line="360" w:lineRule="auto"/>
            </w:pPr>
          </w:p>
        </w:tc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</w:tcPr>
          <w:p w:rsidR="007F2F45" w:rsidRDefault="007F2F45" w:rsidP="007F2F45">
            <w:pPr>
              <w:spacing w:line="360" w:lineRule="auto"/>
            </w:pPr>
          </w:p>
        </w:tc>
      </w:tr>
      <w:tr w:rsidR="007F2F45"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:rsidR="007F2F45" w:rsidRDefault="007F2F45" w:rsidP="007F2F45">
            <w:pPr>
              <w:spacing w:line="360" w:lineRule="auto"/>
            </w:pPr>
          </w:p>
        </w:tc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</w:tcPr>
          <w:p w:rsidR="007F2F45" w:rsidRDefault="007F2F45" w:rsidP="006D15A9">
            <w:pPr>
              <w:spacing w:line="360" w:lineRule="auto"/>
            </w:pPr>
          </w:p>
        </w:tc>
      </w:tr>
      <w:tr w:rsidR="007F2F45"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:rsidR="007F2F45" w:rsidRDefault="007F2F45" w:rsidP="00F7292F">
            <w:pPr>
              <w:spacing w:line="360" w:lineRule="auto"/>
            </w:pPr>
          </w:p>
        </w:tc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</w:tcPr>
          <w:p w:rsidR="007F2F45" w:rsidRDefault="007F2F45" w:rsidP="006D15A9">
            <w:pPr>
              <w:spacing w:line="360" w:lineRule="auto"/>
            </w:pPr>
          </w:p>
        </w:tc>
      </w:tr>
      <w:tr w:rsidR="007F2F45"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:rsidR="007F2F45" w:rsidRDefault="007F2F45" w:rsidP="00F7292F">
            <w:pPr>
              <w:spacing w:line="360" w:lineRule="auto"/>
            </w:pPr>
          </w:p>
        </w:tc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</w:tcPr>
          <w:p w:rsidR="007F2F45" w:rsidRDefault="007F2F45" w:rsidP="007F2F45">
            <w:pPr>
              <w:spacing w:line="360" w:lineRule="auto"/>
            </w:pPr>
          </w:p>
        </w:tc>
      </w:tr>
      <w:tr w:rsidR="007F2F45"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:rsidR="007F2F45" w:rsidRDefault="007F2F45" w:rsidP="00F7292F">
            <w:pPr>
              <w:spacing w:line="360" w:lineRule="auto"/>
            </w:pPr>
          </w:p>
        </w:tc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</w:tcPr>
          <w:p w:rsidR="007F2F45" w:rsidRDefault="007F2F45" w:rsidP="007F2F45">
            <w:pPr>
              <w:spacing w:line="360" w:lineRule="auto"/>
            </w:pPr>
          </w:p>
        </w:tc>
      </w:tr>
      <w:tr w:rsidR="007F2F45"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:rsidR="007F2F45" w:rsidRDefault="007F2F45" w:rsidP="007F2F45">
            <w:pPr>
              <w:spacing w:line="360" w:lineRule="auto"/>
            </w:pPr>
          </w:p>
        </w:tc>
        <w:tc>
          <w:tcPr>
            <w:tcW w:w="7535" w:type="dxa"/>
            <w:tcBorders>
              <w:top w:val="nil"/>
              <w:left w:val="nil"/>
              <w:bottom w:val="nil"/>
              <w:right w:val="nil"/>
            </w:tcBorders>
          </w:tcPr>
          <w:p w:rsidR="007F2F45" w:rsidRDefault="007F2F45" w:rsidP="006D15A9">
            <w:pPr>
              <w:spacing w:line="360" w:lineRule="auto"/>
            </w:pPr>
          </w:p>
        </w:tc>
      </w:tr>
    </w:tbl>
    <w:p w:rsidR="003E0976" w:rsidRDefault="003E0976" w:rsidP="003E0976"/>
    <w:p w:rsidR="000B7E88" w:rsidRPr="00402E8D" w:rsidRDefault="000B7E88" w:rsidP="003E0976">
      <w:pPr>
        <w:sectPr w:rsidR="000B7E88" w:rsidRPr="00402E8D" w:rsidSect="00D84B5C">
          <w:headerReference w:type="even" r:id="rId42"/>
          <w:headerReference w:type="default" r:id="rId43"/>
          <w:pgSz w:w="11907" w:h="16839" w:code="9"/>
          <w:pgMar w:top="1418" w:right="1418" w:bottom="1418" w:left="2268" w:header="850" w:footer="720" w:gutter="0"/>
          <w:pgNumType w:fmt="lowerRoman"/>
          <w:cols w:space="720"/>
          <w:docGrid w:linePitch="360"/>
        </w:sectPr>
      </w:pPr>
    </w:p>
    <w:p w:rsidR="00C55453" w:rsidRDefault="009F4271" w:rsidP="00A03B14">
      <w:pPr>
        <w:pStyle w:val="7HeadingTitle"/>
        <w:spacing w:after="960"/>
        <w:outlineLvl w:val="0"/>
      </w:pPr>
      <w:bookmarkStart w:id="33" w:name="_Toc30335559"/>
      <w:r>
        <w:lastRenderedPageBreak/>
        <w:t>PENGANUGERAHAN</w:t>
      </w:r>
      <w:bookmarkEnd w:id="33"/>
    </w:p>
    <w:tbl>
      <w:tblPr>
        <w:tblW w:w="8578" w:type="dxa"/>
        <w:tblLook w:val="04A0" w:firstRow="1" w:lastRow="0" w:firstColumn="1" w:lastColumn="0" w:noHBand="0" w:noVBand="1"/>
      </w:tblPr>
      <w:tblGrid>
        <w:gridCol w:w="817"/>
        <w:gridCol w:w="7761"/>
      </w:tblGrid>
      <w:tr w:rsidR="00C55453">
        <w:tc>
          <w:tcPr>
            <w:tcW w:w="817" w:type="dxa"/>
          </w:tcPr>
          <w:p w:rsidR="00C55453" w:rsidRDefault="00C55453" w:rsidP="004D7715">
            <w:pPr>
              <w:spacing w:line="360" w:lineRule="auto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7761" w:type="dxa"/>
          </w:tcPr>
          <w:p w:rsidR="00C55453" w:rsidRDefault="006D3A67" w:rsidP="006D3A67">
            <w:pPr>
              <w:spacing w:line="360" w:lineRule="auto"/>
            </w:pPr>
            <w:proofErr w:type="spellStart"/>
            <w:r>
              <w:rPr>
                <w:b/>
              </w:rPr>
              <w:t>Gangsa</w:t>
            </w:r>
            <w:proofErr w:type="spellEnd"/>
            <w:r>
              <w:rPr>
                <w:b/>
              </w:rPr>
              <w:t xml:space="preserve"> di </w:t>
            </w:r>
            <w:proofErr w:type="spellStart"/>
            <w:r>
              <w:rPr>
                <w:b/>
              </w:rPr>
              <w:t>dalam</w:t>
            </w:r>
            <w:proofErr w:type="spellEnd"/>
            <w:r w:rsidR="00473781">
              <w:rPr>
                <w:b/>
              </w:rPr>
              <w:t xml:space="preserve"> Malaysia International….</w:t>
            </w:r>
          </w:p>
        </w:tc>
      </w:tr>
    </w:tbl>
    <w:p w:rsidR="00C55453" w:rsidRDefault="00C55453" w:rsidP="00C55453"/>
    <w:p w:rsidR="00C55453" w:rsidRPr="00402E8D" w:rsidRDefault="00C55453" w:rsidP="00C55453">
      <w:pPr>
        <w:sectPr w:rsidR="00C55453" w:rsidRPr="00402E8D" w:rsidSect="00D84B5C">
          <w:headerReference w:type="even" r:id="rId44"/>
          <w:headerReference w:type="default" r:id="rId45"/>
          <w:pgSz w:w="11907" w:h="16839" w:code="9"/>
          <w:pgMar w:top="1418" w:right="1418" w:bottom="1418" w:left="2268" w:header="850" w:footer="720" w:gutter="0"/>
          <w:pgNumType w:fmt="lowerRoman"/>
          <w:cols w:space="720"/>
          <w:docGrid w:linePitch="360"/>
        </w:sectPr>
      </w:pPr>
    </w:p>
    <w:p w:rsidR="00513CB1" w:rsidRPr="001B38E3" w:rsidRDefault="009F4271" w:rsidP="00A03B14">
      <w:pPr>
        <w:pStyle w:val="Heading1"/>
      </w:pPr>
      <w:bookmarkStart w:id="34" w:name="_Toc30335560"/>
      <w:r>
        <w:lastRenderedPageBreak/>
        <w:t>BAB</w:t>
      </w:r>
      <w:r w:rsidR="00513CB1" w:rsidRPr="001B38E3">
        <w:t xml:space="preserve"> 1</w:t>
      </w:r>
      <w:bookmarkEnd w:id="28"/>
      <w:bookmarkEnd w:id="29"/>
      <w:bookmarkEnd w:id="30"/>
      <w:bookmarkEnd w:id="31"/>
      <w:bookmarkEnd w:id="32"/>
      <w:bookmarkEnd w:id="34"/>
    </w:p>
    <w:p w:rsidR="00513CB1" w:rsidRPr="003150BC" w:rsidRDefault="009F4271" w:rsidP="00A03B14">
      <w:pPr>
        <w:pStyle w:val="Heading1Title"/>
        <w:spacing w:before="960"/>
        <w:outlineLvl w:val="0"/>
      </w:pPr>
      <w:r>
        <w:t>PENGENALAN</w:t>
      </w:r>
    </w:p>
    <w:p w:rsidR="00513CB1" w:rsidRPr="001B38E3" w:rsidRDefault="009F4271" w:rsidP="00A03B14">
      <w:pPr>
        <w:pStyle w:val="Heading2"/>
        <w:spacing w:before="480" w:after="480"/>
      </w:pPr>
      <w:bookmarkStart w:id="35" w:name="_Toc30335561"/>
      <w:proofErr w:type="spellStart"/>
      <w:r>
        <w:t>Pengenalan</w:t>
      </w:r>
      <w:bookmarkEnd w:id="35"/>
      <w:proofErr w:type="spellEnd"/>
    </w:p>
    <w:p w:rsidR="00513CB1" w:rsidRPr="00513CB1" w:rsidRDefault="007D705B" w:rsidP="00D41B67">
      <w:pPr>
        <w:pStyle w:val="8aText1stParagraph"/>
      </w:pPr>
      <w:r>
        <w:t>1</w:t>
      </w:r>
      <w:r w:rsidRPr="007D705B">
        <w:rPr>
          <w:vertAlign w:val="superscript"/>
        </w:rPr>
        <w:t>st</w:t>
      </w:r>
      <w:r>
        <w:t xml:space="preserve"> paragraph.</w:t>
      </w:r>
    </w:p>
    <w:p w:rsidR="00513CB1" w:rsidRDefault="007D705B" w:rsidP="003150BC">
      <w:pPr>
        <w:pStyle w:val="8bTextParagraph"/>
      </w:pPr>
      <w:r>
        <w:t>2</w:t>
      </w:r>
      <w:r w:rsidRPr="007D705B">
        <w:rPr>
          <w:vertAlign w:val="superscript"/>
        </w:rPr>
        <w:t>nd</w:t>
      </w:r>
      <w:r>
        <w:t xml:space="preserve"> paragraph.</w:t>
      </w:r>
      <w:bookmarkStart w:id="36" w:name="_Toc289693544"/>
      <w:bookmarkStart w:id="37" w:name="_Toc289693595"/>
      <w:r w:rsidR="00513CB1" w:rsidRPr="00513CB1">
        <w:t xml:space="preserve"> </w:t>
      </w:r>
    </w:p>
    <w:p w:rsidR="00513CB1" w:rsidRPr="001B38E3" w:rsidRDefault="009F4271" w:rsidP="00A03B14">
      <w:pPr>
        <w:pStyle w:val="Heading2"/>
        <w:spacing w:before="480" w:after="480"/>
      </w:pPr>
      <w:bookmarkStart w:id="38" w:name="_Toc30335562"/>
      <w:bookmarkEnd w:id="36"/>
      <w:bookmarkEnd w:id="37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 w:rsidR="00EE0AC6">
        <w:t>Projek</w:t>
      </w:r>
      <w:bookmarkEnd w:id="38"/>
      <w:proofErr w:type="spellEnd"/>
    </w:p>
    <w:p w:rsidR="007D705B" w:rsidRPr="00513CB1" w:rsidRDefault="007D705B" w:rsidP="00A03B14">
      <w:pPr>
        <w:pStyle w:val="8aText1stParagraph"/>
      </w:pPr>
      <w:r w:rsidRPr="00A03B14">
        <w:t>1st</w:t>
      </w:r>
      <w:r>
        <w:t xml:space="preserve"> paragraph.</w:t>
      </w:r>
    </w:p>
    <w:p w:rsidR="009F4271" w:rsidRPr="001B38E3" w:rsidRDefault="009F4271" w:rsidP="009F4271">
      <w:pPr>
        <w:pStyle w:val="Heading2"/>
        <w:spacing w:before="480" w:after="480"/>
      </w:pPr>
      <w:bookmarkStart w:id="39" w:name="_Toc30335563"/>
      <w:proofErr w:type="spellStart"/>
      <w:r>
        <w:t>Penyataan</w:t>
      </w:r>
      <w:proofErr w:type="spellEnd"/>
      <w:r>
        <w:t xml:space="preserve"> </w:t>
      </w:r>
      <w:proofErr w:type="spellStart"/>
      <w:r>
        <w:t>Masalah</w:t>
      </w:r>
      <w:bookmarkEnd w:id="39"/>
      <w:proofErr w:type="spellEnd"/>
    </w:p>
    <w:p w:rsidR="009F4271" w:rsidRPr="00513CB1" w:rsidRDefault="009F4271" w:rsidP="009F4271">
      <w:pPr>
        <w:pStyle w:val="8aText1stParagraph"/>
      </w:pPr>
      <w:r w:rsidRPr="00A03B14">
        <w:t>1st</w:t>
      </w:r>
      <w:r>
        <w:t xml:space="preserve"> paragraph.</w:t>
      </w:r>
    </w:p>
    <w:p w:rsidR="009F4271" w:rsidRDefault="009F4271" w:rsidP="009F4271">
      <w:pPr>
        <w:pStyle w:val="8bTextParagraph"/>
      </w:pPr>
      <w:r>
        <w:t>2</w:t>
      </w:r>
      <w:r w:rsidRPr="007D705B">
        <w:rPr>
          <w:vertAlign w:val="superscript"/>
        </w:rPr>
        <w:t>nd</w:t>
      </w:r>
      <w:r>
        <w:t xml:space="preserve"> paragraph.</w:t>
      </w:r>
      <w:r w:rsidRPr="00513CB1">
        <w:t xml:space="preserve"> </w:t>
      </w:r>
    </w:p>
    <w:p w:rsidR="00513CB1" w:rsidRPr="001B38E3" w:rsidRDefault="007D705B" w:rsidP="00A03B14">
      <w:pPr>
        <w:pStyle w:val="Heading2"/>
        <w:spacing w:before="480" w:after="480"/>
      </w:pPr>
      <w:bookmarkStart w:id="40" w:name="_Toc30335564"/>
      <w:proofErr w:type="spellStart"/>
      <w:r>
        <w:t>Obje</w:t>
      </w:r>
      <w:r w:rsidR="00EE0AC6">
        <w:t>ktif</w:t>
      </w:r>
      <w:bookmarkEnd w:id="40"/>
      <w:proofErr w:type="spellEnd"/>
    </w:p>
    <w:p w:rsidR="007D705B" w:rsidRPr="00513CB1" w:rsidRDefault="007D705B" w:rsidP="007D705B">
      <w:pPr>
        <w:pStyle w:val="8aText1stParagraph"/>
      </w:pPr>
      <w:r>
        <w:t>1</w:t>
      </w:r>
      <w:r w:rsidRPr="007D705B">
        <w:rPr>
          <w:vertAlign w:val="superscript"/>
        </w:rPr>
        <w:t>st</w:t>
      </w:r>
      <w:r>
        <w:t xml:space="preserve"> paragraph.</w:t>
      </w:r>
    </w:p>
    <w:p w:rsidR="00513CB1" w:rsidRPr="00521A73" w:rsidRDefault="007D705B" w:rsidP="00513CB1">
      <w:pPr>
        <w:pStyle w:val="8haNumberingiObjectives"/>
      </w:pPr>
      <w:r>
        <w:t>1</w:t>
      </w:r>
      <w:r w:rsidRPr="007D705B">
        <w:rPr>
          <w:vertAlign w:val="superscript"/>
        </w:rPr>
        <w:t>st</w:t>
      </w:r>
      <w:r>
        <w:t xml:space="preserve"> Objective</w:t>
      </w:r>
      <w:r w:rsidR="00513CB1" w:rsidRPr="00521A73">
        <w:t>.</w:t>
      </w:r>
    </w:p>
    <w:p w:rsidR="00513CB1" w:rsidRPr="00521A73" w:rsidRDefault="007D705B" w:rsidP="00513CB1">
      <w:pPr>
        <w:pStyle w:val="8haNumberingiObjectives"/>
      </w:pPr>
      <w:r>
        <w:t>2</w:t>
      </w:r>
      <w:r w:rsidRPr="007D705B">
        <w:rPr>
          <w:vertAlign w:val="superscript"/>
        </w:rPr>
        <w:t>nd</w:t>
      </w:r>
      <w:r>
        <w:t xml:space="preserve"> Objective</w:t>
      </w:r>
    </w:p>
    <w:p w:rsidR="00513CB1" w:rsidRPr="00521A73" w:rsidRDefault="007D705B" w:rsidP="00513CB1">
      <w:pPr>
        <w:pStyle w:val="8haNumberingiObjectives"/>
      </w:pPr>
      <w:r>
        <w:t>3</w:t>
      </w:r>
      <w:r w:rsidRPr="007D705B">
        <w:rPr>
          <w:vertAlign w:val="superscript"/>
        </w:rPr>
        <w:t>rd</w:t>
      </w:r>
      <w:r>
        <w:t xml:space="preserve"> Objective.</w:t>
      </w:r>
    </w:p>
    <w:p w:rsidR="00513CB1" w:rsidRPr="001B38E3" w:rsidRDefault="00EE0AC6" w:rsidP="00A03B14">
      <w:pPr>
        <w:pStyle w:val="Heading2"/>
        <w:spacing w:before="480" w:after="480"/>
      </w:pPr>
      <w:bookmarkStart w:id="41" w:name="_Toc30335565"/>
      <w:proofErr w:type="spellStart"/>
      <w:r>
        <w:t>Kepentingan</w:t>
      </w:r>
      <w:proofErr w:type="spellEnd"/>
      <w:r>
        <w:t xml:space="preserve"> </w:t>
      </w:r>
      <w:proofErr w:type="spellStart"/>
      <w:r>
        <w:t>Projek</w:t>
      </w:r>
      <w:bookmarkEnd w:id="41"/>
      <w:proofErr w:type="spellEnd"/>
      <w:r>
        <w:t xml:space="preserve"> </w:t>
      </w:r>
    </w:p>
    <w:p w:rsidR="007D705B" w:rsidRPr="00513CB1" w:rsidRDefault="007D705B" w:rsidP="007D705B">
      <w:pPr>
        <w:pStyle w:val="8aText1stParagraph"/>
      </w:pPr>
      <w:bookmarkStart w:id="42" w:name="_Toc317351652"/>
      <w:bookmarkStart w:id="43" w:name="_Toc317366586"/>
      <w:bookmarkStart w:id="44" w:name="_Toc317366813"/>
      <w:bookmarkStart w:id="45" w:name="_Toc317367040"/>
      <w:bookmarkStart w:id="46" w:name="_Toc317367268"/>
      <w:bookmarkStart w:id="47" w:name="_Toc317367495"/>
      <w:bookmarkStart w:id="48" w:name="_Toc317351653"/>
      <w:bookmarkStart w:id="49" w:name="_Toc317366587"/>
      <w:bookmarkStart w:id="50" w:name="_Toc317366814"/>
      <w:bookmarkStart w:id="51" w:name="_Toc317367041"/>
      <w:bookmarkStart w:id="52" w:name="_Toc317367269"/>
      <w:bookmarkStart w:id="53" w:name="_Toc317367496"/>
      <w:bookmarkStart w:id="54" w:name="_Toc317351654"/>
      <w:bookmarkStart w:id="55" w:name="_Toc317366588"/>
      <w:bookmarkStart w:id="56" w:name="_Toc317366815"/>
      <w:bookmarkStart w:id="57" w:name="_Toc317367042"/>
      <w:bookmarkStart w:id="58" w:name="_Toc317367270"/>
      <w:bookmarkStart w:id="59" w:name="_Toc317367497"/>
      <w:bookmarkStart w:id="60" w:name="_Toc317351655"/>
      <w:bookmarkStart w:id="61" w:name="_Toc317366589"/>
      <w:bookmarkStart w:id="62" w:name="_Toc317366816"/>
      <w:bookmarkStart w:id="63" w:name="_Toc317367043"/>
      <w:bookmarkStart w:id="64" w:name="_Toc317367271"/>
      <w:bookmarkStart w:id="65" w:name="_Toc317367498"/>
      <w:bookmarkStart w:id="66" w:name="_Toc317351656"/>
      <w:bookmarkStart w:id="67" w:name="_Toc317366590"/>
      <w:bookmarkStart w:id="68" w:name="_Toc317366817"/>
      <w:bookmarkStart w:id="69" w:name="_Toc317367044"/>
      <w:bookmarkStart w:id="70" w:name="_Toc317367272"/>
      <w:bookmarkStart w:id="71" w:name="_Toc317367499"/>
      <w:bookmarkStart w:id="72" w:name="_Toc317351657"/>
      <w:bookmarkStart w:id="73" w:name="_Toc317366591"/>
      <w:bookmarkStart w:id="74" w:name="_Toc317366818"/>
      <w:bookmarkStart w:id="75" w:name="_Toc317367045"/>
      <w:bookmarkStart w:id="76" w:name="_Toc317367273"/>
      <w:bookmarkStart w:id="77" w:name="_Toc317367500"/>
      <w:bookmarkStart w:id="78" w:name="_Toc317351658"/>
      <w:bookmarkStart w:id="79" w:name="_Toc317366592"/>
      <w:bookmarkStart w:id="80" w:name="_Toc317366819"/>
      <w:bookmarkStart w:id="81" w:name="_Toc317367046"/>
      <w:bookmarkStart w:id="82" w:name="_Toc317367274"/>
      <w:bookmarkStart w:id="83" w:name="_Toc317367501"/>
      <w:bookmarkStart w:id="84" w:name="_Toc317351659"/>
      <w:bookmarkStart w:id="85" w:name="_Toc317366593"/>
      <w:bookmarkStart w:id="86" w:name="_Toc317366820"/>
      <w:bookmarkStart w:id="87" w:name="_Toc317367047"/>
      <w:bookmarkStart w:id="88" w:name="_Toc317367275"/>
      <w:bookmarkStart w:id="89" w:name="_Toc317367502"/>
      <w:bookmarkStart w:id="90" w:name="_Toc317351660"/>
      <w:bookmarkStart w:id="91" w:name="_Toc317366594"/>
      <w:bookmarkStart w:id="92" w:name="_Toc317366821"/>
      <w:bookmarkStart w:id="93" w:name="_Toc317367048"/>
      <w:bookmarkStart w:id="94" w:name="_Toc317367276"/>
      <w:bookmarkStart w:id="95" w:name="_Toc317367503"/>
      <w:bookmarkStart w:id="96" w:name="_Toc317351661"/>
      <w:bookmarkStart w:id="97" w:name="_Toc317366595"/>
      <w:bookmarkStart w:id="98" w:name="_Toc317366822"/>
      <w:bookmarkStart w:id="99" w:name="_Toc317367049"/>
      <w:bookmarkStart w:id="100" w:name="_Toc317367277"/>
      <w:bookmarkStart w:id="101" w:name="_Toc317367504"/>
      <w:bookmarkStart w:id="102" w:name="_Toc317351662"/>
      <w:bookmarkStart w:id="103" w:name="_Toc317366596"/>
      <w:bookmarkStart w:id="104" w:name="_Toc317366823"/>
      <w:bookmarkStart w:id="105" w:name="_Toc317367050"/>
      <w:bookmarkStart w:id="106" w:name="_Toc317367278"/>
      <w:bookmarkStart w:id="107" w:name="_Toc317367505"/>
      <w:bookmarkStart w:id="108" w:name="_Toc317351663"/>
      <w:bookmarkStart w:id="109" w:name="_Toc317366597"/>
      <w:bookmarkStart w:id="110" w:name="_Toc317366824"/>
      <w:bookmarkStart w:id="111" w:name="_Toc317367051"/>
      <w:bookmarkStart w:id="112" w:name="_Toc317367279"/>
      <w:bookmarkStart w:id="113" w:name="_Toc317367506"/>
      <w:bookmarkStart w:id="114" w:name="_Toc317351664"/>
      <w:bookmarkStart w:id="115" w:name="_Toc317366598"/>
      <w:bookmarkStart w:id="116" w:name="_Toc317366825"/>
      <w:bookmarkStart w:id="117" w:name="_Toc317367052"/>
      <w:bookmarkStart w:id="118" w:name="_Toc317367280"/>
      <w:bookmarkStart w:id="119" w:name="_Toc317367507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r>
        <w:t>1</w:t>
      </w:r>
      <w:r w:rsidRPr="007D705B">
        <w:rPr>
          <w:vertAlign w:val="superscript"/>
        </w:rPr>
        <w:t>st</w:t>
      </w:r>
      <w:r>
        <w:t xml:space="preserve"> paragraph.</w:t>
      </w:r>
    </w:p>
    <w:p w:rsidR="00513CB1" w:rsidRPr="001B38E3" w:rsidRDefault="00EE0AC6" w:rsidP="00A03B14">
      <w:pPr>
        <w:pStyle w:val="Heading2"/>
        <w:spacing w:before="480" w:after="480"/>
      </w:pPr>
      <w:bookmarkStart w:id="120" w:name="_Toc30335566"/>
      <w:proofErr w:type="spellStart"/>
      <w:r>
        <w:lastRenderedPageBreak/>
        <w:t>Skop</w:t>
      </w:r>
      <w:proofErr w:type="spellEnd"/>
      <w:r>
        <w:t xml:space="preserve"> </w:t>
      </w:r>
      <w:proofErr w:type="spellStart"/>
      <w:r>
        <w:t>Kajian</w:t>
      </w:r>
      <w:bookmarkEnd w:id="120"/>
      <w:proofErr w:type="spellEnd"/>
    </w:p>
    <w:p w:rsidR="007D705B" w:rsidRPr="00513CB1" w:rsidRDefault="007D705B" w:rsidP="007D705B">
      <w:pPr>
        <w:pStyle w:val="8aText1stParagraph"/>
      </w:pPr>
      <w:r>
        <w:t>1</w:t>
      </w:r>
      <w:r w:rsidRPr="007D705B">
        <w:rPr>
          <w:vertAlign w:val="superscript"/>
        </w:rPr>
        <w:t>st</w:t>
      </w:r>
      <w:r>
        <w:t xml:space="preserve"> paragraph.</w:t>
      </w:r>
    </w:p>
    <w:p w:rsidR="00513CB1" w:rsidRPr="00747FD6" w:rsidRDefault="00EE0AC6" w:rsidP="00A03B14">
      <w:pPr>
        <w:pStyle w:val="Heading2"/>
        <w:spacing w:before="480" w:after="480"/>
      </w:pPr>
      <w:bookmarkStart w:id="121" w:name="_Toc30335567"/>
      <w:proofErr w:type="spellStart"/>
      <w:r>
        <w:t>Kekangan</w:t>
      </w:r>
      <w:proofErr w:type="spellEnd"/>
      <w:r>
        <w:t xml:space="preserve"> </w:t>
      </w:r>
      <w:proofErr w:type="spellStart"/>
      <w:r>
        <w:t>Projek</w:t>
      </w:r>
      <w:bookmarkEnd w:id="121"/>
      <w:proofErr w:type="spellEnd"/>
    </w:p>
    <w:p w:rsidR="007D705B" w:rsidRPr="00513CB1" w:rsidRDefault="007D705B" w:rsidP="007D705B">
      <w:pPr>
        <w:pStyle w:val="8aText1stParagraph"/>
      </w:pPr>
      <w:bookmarkStart w:id="122" w:name="_Toc317351667"/>
      <w:bookmarkStart w:id="123" w:name="_Toc317366601"/>
      <w:bookmarkStart w:id="124" w:name="_Toc317366828"/>
      <w:bookmarkStart w:id="125" w:name="_Toc317367055"/>
      <w:bookmarkStart w:id="126" w:name="_Toc317367283"/>
      <w:bookmarkStart w:id="127" w:name="_Toc317367510"/>
      <w:bookmarkEnd w:id="122"/>
      <w:bookmarkEnd w:id="123"/>
      <w:bookmarkEnd w:id="124"/>
      <w:bookmarkEnd w:id="125"/>
      <w:bookmarkEnd w:id="126"/>
      <w:bookmarkEnd w:id="127"/>
      <w:r>
        <w:t>1</w:t>
      </w:r>
      <w:r w:rsidRPr="007D705B">
        <w:rPr>
          <w:vertAlign w:val="superscript"/>
        </w:rPr>
        <w:t>st</w:t>
      </w:r>
      <w:r>
        <w:t xml:space="preserve"> paragraph.</w:t>
      </w:r>
    </w:p>
    <w:p w:rsidR="00513CB1" w:rsidRPr="00E413FB" w:rsidRDefault="007D705B" w:rsidP="00A03B14">
      <w:pPr>
        <w:pStyle w:val="Heading2"/>
        <w:spacing w:before="480" w:after="480"/>
      </w:pPr>
      <w:bookmarkStart w:id="128" w:name="_Toc30335568"/>
      <w:proofErr w:type="spellStart"/>
      <w:r>
        <w:t>T</w:t>
      </w:r>
      <w:r w:rsidR="006D3A67">
        <w:t>ajuk</w:t>
      </w:r>
      <w:bookmarkEnd w:id="128"/>
      <w:proofErr w:type="spellEnd"/>
    </w:p>
    <w:p w:rsidR="007D705B" w:rsidRPr="00513CB1" w:rsidRDefault="007D705B" w:rsidP="007D705B">
      <w:pPr>
        <w:pStyle w:val="8aText1stParagraph"/>
      </w:pPr>
      <w:bookmarkStart w:id="129" w:name="_Toc317351669"/>
      <w:bookmarkStart w:id="130" w:name="_Toc317366603"/>
      <w:bookmarkStart w:id="131" w:name="_Toc317366830"/>
      <w:bookmarkStart w:id="132" w:name="_Toc317367057"/>
      <w:bookmarkStart w:id="133" w:name="_Toc317367285"/>
      <w:bookmarkStart w:id="134" w:name="_Toc317367512"/>
      <w:bookmarkStart w:id="135" w:name="_Toc317351670"/>
      <w:bookmarkStart w:id="136" w:name="_Toc317366604"/>
      <w:bookmarkStart w:id="137" w:name="_Toc317366831"/>
      <w:bookmarkStart w:id="138" w:name="_Toc317367058"/>
      <w:bookmarkStart w:id="139" w:name="_Toc317367286"/>
      <w:bookmarkStart w:id="140" w:name="_Toc317367513"/>
      <w:bookmarkStart w:id="141" w:name="_Toc317351671"/>
      <w:bookmarkStart w:id="142" w:name="_Toc317366605"/>
      <w:bookmarkStart w:id="143" w:name="_Toc317366832"/>
      <w:bookmarkStart w:id="144" w:name="_Toc317367059"/>
      <w:bookmarkStart w:id="145" w:name="_Toc317367287"/>
      <w:bookmarkStart w:id="146" w:name="_Toc317367514"/>
      <w:bookmarkStart w:id="147" w:name="_Toc317351672"/>
      <w:bookmarkStart w:id="148" w:name="_Toc317366606"/>
      <w:bookmarkStart w:id="149" w:name="_Toc317366833"/>
      <w:bookmarkStart w:id="150" w:name="_Toc317367060"/>
      <w:bookmarkStart w:id="151" w:name="_Toc317367288"/>
      <w:bookmarkStart w:id="152" w:name="_Toc317367515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r>
        <w:t>1</w:t>
      </w:r>
      <w:r w:rsidRPr="007D705B">
        <w:rPr>
          <w:vertAlign w:val="superscript"/>
        </w:rPr>
        <w:t>st</w:t>
      </w:r>
      <w:r>
        <w:t xml:space="preserve"> paragraph.</w:t>
      </w:r>
    </w:p>
    <w:p w:rsidR="00513CB1" w:rsidRPr="001B38E3" w:rsidRDefault="00EE0AC6" w:rsidP="00A03B14">
      <w:pPr>
        <w:pStyle w:val="Heading2"/>
        <w:spacing w:before="480" w:after="480"/>
      </w:pPr>
      <w:bookmarkStart w:id="153" w:name="_Toc30335569"/>
      <w:proofErr w:type="spellStart"/>
      <w:r>
        <w:t>Kesimpulan</w:t>
      </w:r>
      <w:bookmarkEnd w:id="153"/>
      <w:proofErr w:type="spellEnd"/>
    </w:p>
    <w:p w:rsidR="007D705B" w:rsidRPr="00513CB1" w:rsidRDefault="007D705B" w:rsidP="007D705B">
      <w:pPr>
        <w:pStyle w:val="8aText1stParagraph"/>
      </w:pPr>
      <w:r>
        <w:t>1</w:t>
      </w:r>
      <w:r w:rsidRPr="007D705B">
        <w:rPr>
          <w:vertAlign w:val="superscript"/>
        </w:rPr>
        <w:t>st</w:t>
      </w:r>
      <w:r>
        <w:t xml:space="preserve"> paragraph.</w:t>
      </w:r>
    </w:p>
    <w:p w:rsidR="00547036" w:rsidRPr="00402E8D" w:rsidRDefault="00547036" w:rsidP="00547036">
      <w:pPr>
        <w:sectPr w:rsidR="00547036" w:rsidRPr="00402E8D" w:rsidSect="00D84B5C">
          <w:headerReference w:type="even" r:id="rId46"/>
          <w:headerReference w:type="default" r:id="rId47"/>
          <w:headerReference w:type="first" r:id="rId48"/>
          <w:pgSz w:w="11907" w:h="16839" w:code="9"/>
          <w:pgMar w:top="1418" w:right="1418" w:bottom="1418" w:left="2268" w:header="850" w:footer="720" w:gutter="0"/>
          <w:pgNumType w:start="1"/>
          <w:cols w:space="720"/>
          <w:titlePg/>
          <w:docGrid w:linePitch="360"/>
        </w:sectPr>
      </w:pPr>
      <w:bookmarkStart w:id="154" w:name="_Toc289693553"/>
      <w:bookmarkStart w:id="155" w:name="_Toc289693604"/>
      <w:bookmarkStart w:id="156" w:name="_Toc299705890"/>
    </w:p>
    <w:p w:rsidR="0034202E" w:rsidRPr="001B38E3" w:rsidRDefault="00EE0AC6" w:rsidP="00A03B14">
      <w:pPr>
        <w:pStyle w:val="Heading1"/>
        <w:spacing w:line="240" w:lineRule="auto"/>
      </w:pPr>
      <w:bookmarkStart w:id="157" w:name="_Toc301186888"/>
      <w:bookmarkStart w:id="158" w:name="_Toc301433770"/>
      <w:bookmarkStart w:id="159" w:name="_Toc30335570"/>
      <w:r>
        <w:lastRenderedPageBreak/>
        <w:t xml:space="preserve">BAB </w:t>
      </w:r>
      <w:r w:rsidR="0034202E" w:rsidRPr="001B38E3">
        <w:t>2</w:t>
      </w:r>
      <w:bookmarkEnd w:id="154"/>
      <w:bookmarkEnd w:id="155"/>
      <w:bookmarkEnd w:id="156"/>
      <w:bookmarkEnd w:id="157"/>
      <w:bookmarkEnd w:id="158"/>
      <w:bookmarkEnd w:id="159"/>
    </w:p>
    <w:p w:rsidR="0034202E" w:rsidRPr="001B38E3" w:rsidRDefault="006D3A67" w:rsidP="00A03B14">
      <w:pPr>
        <w:pStyle w:val="Heading1Title"/>
        <w:spacing w:before="960" w:after="480"/>
        <w:outlineLvl w:val="0"/>
      </w:pPr>
      <w:r>
        <w:t>KAJIAN LITERASI</w:t>
      </w:r>
    </w:p>
    <w:p w:rsidR="0034202E" w:rsidRPr="001B38E3" w:rsidRDefault="006D3A67" w:rsidP="00A03B14">
      <w:pPr>
        <w:pStyle w:val="Heading2"/>
        <w:spacing w:before="480" w:after="480"/>
      </w:pPr>
      <w:bookmarkStart w:id="160" w:name="_Toc30335571"/>
      <w:proofErr w:type="spellStart"/>
      <w:r>
        <w:t>Pengenalan</w:t>
      </w:r>
      <w:bookmarkEnd w:id="160"/>
      <w:proofErr w:type="spellEnd"/>
    </w:p>
    <w:p w:rsidR="0034202E" w:rsidRPr="001B38E3" w:rsidRDefault="0064096E" w:rsidP="003150BC">
      <w:pPr>
        <w:pStyle w:val="8aText1stParagraph"/>
      </w:pPr>
      <w:r>
        <w:t>1</w:t>
      </w:r>
      <w:r w:rsidRPr="0064096E">
        <w:rPr>
          <w:vertAlign w:val="superscript"/>
        </w:rPr>
        <w:t>st</w:t>
      </w:r>
      <w:r>
        <w:t xml:space="preserve"> paragraph.</w:t>
      </w:r>
    </w:p>
    <w:p w:rsidR="0064096E" w:rsidRDefault="0064096E" w:rsidP="003150BC">
      <w:pPr>
        <w:pStyle w:val="8bTextParagraph"/>
      </w:pPr>
      <w:r>
        <w:t>2</w:t>
      </w:r>
      <w:r w:rsidRPr="0064096E">
        <w:rPr>
          <w:vertAlign w:val="superscript"/>
        </w:rPr>
        <w:t>nd</w:t>
      </w:r>
      <w:r>
        <w:t xml:space="preserve"> paragraph.</w:t>
      </w:r>
    </w:p>
    <w:p w:rsidR="0064096E" w:rsidRPr="001B38E3" w:rsidRDefault="0064096E" w:rsidP="00A03B14">
      <w:pPr>
        <w:pStyle w:val="Heading2"/>
        <w:spacing w:before="480" w:after="480"/>
      </w:pPr>
      <w:bookmarkStart w:id="161" w:name="_Toc317351677"/>
      <w:bookmarkStart w:id="162" w:name="_Toc317366611"/>
      <w:bookmarkStart w:id="163" w:name="_Toc317366838"/>
      <w:bookmarkStart w:id="164" w:name="_Toc317367065"/>
      <w:bookmarkStart w:id="165" w:name="_Toc317367293"/>
      <w:bookmarkStart w:id="166" w:name="_Toc317367520"/>
      <w:bookmarkStart w:id="167" w:name="_Toc317351678"/>
      <w:bookmarkStart w:id="168" w:name="_Toc317366612"/>
      <w:bookmarkStart w:id="169" w:name="_Toc317366839"/>
      <w:bookmarkStart w:id="170" w:name="_Toc317367066"/>
      <w:bookmarkStart w:id="171" w:name="_Toc317367294"/>
      <w:bookmarkStart w:id="172" w:name="_Toc317367521"/>
      <w:bookmarkStart w:id="173" w:name="_Toc30335572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proofErr w:type="spellStart"/>
      <w:r>
        <w:t>T</w:t>
      </w:r>
      <w:r w:rsidR="006D3A67">
        <w:t>ajuk</w:t>
      </w:r>
      <w:bookmarkEnd w:id="173"/>
      <w:proofErr w:type="spellEnd"/>
    </w:p>
    <w:p w:rsidR="0064096E" w:rsidRPr="001B38E3" w:rsidRDefault="0064096E" w:rsidP="0064096E">
      <w:pPr>
        <w:pStyle w:val="8aText1stParagraph"/>
      </w:pPr>
      <w:r>
        <w:t>1</w:t>
      </w:r>
      <w:r w:rsidRPr="0064096E">
        <w:rPr>
          <w:vertAlign w:val="superscript"/>
        </w:rPr>
        <w:t>st</w:t>
      </w:r>
      <w:r>
        <w:t xml:space="preserve"> paragraph.</w:t>
      </w:r>
    </w:p>
    <w:p w:rsidR="0064096E" w:rsidRDefault="0064096E" w:rsidP="0064096E">
      <w:pPr>
        <w:pStyle w:val="8bTextParagraph"/>
      </w:pPr>
      <w:r>
        <w:t>2</w:t>
      </w:r>
      <w:r w:rsidRPr="0064096E">
        <w:rPr>
          <w:vertAlign w:val="superscript"/>
        </w:rPr>
        <w:t>nd</w:t>
      </w:r>
      <w:r>
        <w:t xml:space="preserve"> paragraph.</w:t>
      </w:r>
    </w:p>
    <w:p w:rsidR="0034202E" w:rsidRDefault="0034202E" w:rsidP="00A03B14">
      <w:pPr>
        <w:pStyle w:val="Heading3"/>
        <w:spacing w:before="480" w:after="480"/>
      </w:pPr>
      <w:bookmarkStart w:id="174" w:name="_Toc317351680"/>
      <w:bookmarkStart w:id="175" w:name="_Toc317366614"/>
      <w:bookmarkStart w:id="176" w:name="_Toc317366841"/>
      <w:bookmarkStart w:id="177" w:name="_Toc317367068"/>
      <w:bookmarkStart w:id="178" w:name="_Toc317367296"/>
      <w:bookmarkStart w:id="179" w:name="_Toc317367523"/>
      <w:bookmarkStart w:id="180" w:name="_Toc317351681"/>
      <w:bookmarkStart w:id="181" w:name="_Toc317366615"/>
      <w:bookmarkStart w:id="182" w:name="_Toc317366842"/>
      <w:bookmarkStart w:id="183" w:name="_Toc317367069"/>
      <w:bookmarkStart w:id="184" w:name="_Toc317367297"/>
      <w:bookmarkStart w:id="185" w:name="_Toc317367524"/>
      <w:bookmarkStart w:id="186" w:name="_Toc317351682"/>
      <w:bookmarkStart w:id="187" w:name="_Toc317366616"/>
      <w:bookmarkStart w:id="188" w:name="_Toc317366843"/>
      <w:bookmarkStart w:id="189" w:name="_Toc317367070"/>
      <w:bookmarkStart w:id="190" w:name="_Toc317367298"/>
      <w:bookmarkStart w:id="191" w:name="_Toc317367525"/>
      <w:bookmarkStart w:id="192" w:name="_Toc317351683"/>
      <w:bookmarkStart w:id="193" w:name="_Toc317366617"/>
      <w:bookmarkStart w:id="194" w:name="_Toc317366844"/>
      <w:bookmarkStart w:id="195" w:name="_Toc317367071"/>
      <w:bookmarkStart w:id="196" w:name="_Toc317367299"/>
      <w:bookmarkStart w:id="197" w:name="_Toc317367526"/>
      <w:bookmarkStart w:id="198" w:name="_Toc317351684"/>
      <w:bookmarkStart w:id="199" w:name="_Toc317366618"/>
      <w:bookmarkStart w:id="200" w:name="_Toc317366845"/>
      <w:bookmarkStart w:id="201" w:name="_Toc317367072"/>
      <w:bookmarkStart w:id="202" w:name="_Toc317367300"/>
      <w:bookmarkStart w:id="203" w:name="_Toc317367527"/>
      <w:bookmarkStart w:id="204" w:name="_Toc317351685"/>
      <w:bookmarkStart w:id="205" w:name="_Toc317366619"/>
      <w:bookmarkStart w:id="206" w:name="_Toc317366846"/>
      <w:bookmarkStart w:id="207" w:name="_Toc317367073"/>
      <w:bookmarkStart w:id="208" w:name="_Toc317367301"/>
      <w:bookmarkStart w:id="209" w:name="_Toc317367528"/>
      <w:bookmarkStart w:id="210" w:name="_Toc317351686"/>
      <w:bookmarkStart w:id="211" w:name="_Toc317366620"/>
      <w:bookmarkStart w:id="212" w:name="_Toc317366847"/>
      <w:bookmarkStart w:id="213" w:name="_Toc317367074"/>
      <w:bookmarkStart w:id="214" w:name="_Toc317367302"/>
      <w:bookmarkStart w:id="215" w:name="_Toc317367529"/>
      <w:bookmarkStart w:id="216" w:name="_Toc317351687"/>
      <w:bookmarkStart w:id="217" w:name="_Toc317366621"/>
      <w:bookmarkStart w:id="218" w:name="_Toc317366848"/>
      <w:bookmarkStart w:id="219" w:name="_Toc317367075"/>
      <w:bookmarkStart w:id="220" w:name="_Toc317367303"/>
      <w:bookmarkStart w:id="221" w:name="_Toc317367530"/>
      <w:bookmarkStart w:id="222" w:name="_Toc317351688"/>
      <w:bookmarkStart w:id="223" w:name="_Toc317366622"/>
      <w:bookmarkStart w:id="224" w:name="_Toc317366849"/>
      <w:bookmarkStart w:id="225" w:name="_Toc317367076"/>
      <w:bookmarkStart w:id="226" w:name="_Toc317367304"/>
      <w:bookmarkStart w:id="227" w:name="_Toc317367531"/>
      <w:bookmarkStart w:id="228" w:name="_Toc317351689"/>
      <w:bookmarkStart w:id="229" w:name="_Toc317366623"/>
      <w:bookmarkStart w:id="230" w:name="_Toc317366850"/>
      <w:bookmarkStart w:id="231" w:name="_Toc317367077"/>
      <w:bookmarkStart w:id="232" w:name="_Toc317367305"/>
      <w:bookmarkStart w:id="233" w:name="_Toc317367532"/>
      <w:bookmarkStart w:id="234" w:name="_Toc317351690"/>
      <w:bookmarkStart w:id="235" w:name="_Toc317366624"/>
      <w:bookmarkStart w:id="236" w:name="_Toc317366851"/>
      <w:bookmarkStart w:id="237" w:name="_Toc317367078"/>
      <w:bookmarkStart w:id="238" w:name="_Toc317367306"/>
      <w:bookmarkStart w:id="239" w:name="_Toc317367533"/>
      <w:bookmarkStart w:id="240" w:name="_Toc317351691"/>
      <w:bookmarkStart w:id="241" w:name="_Toc317366625"/>
      <w:bookmarkStart w:id="242" w:name="_Toc317366852"/>
      <w:bookmarkStart w:id="243" w:name="_Toc317367079"/>
      <w:bookmarkStart w:id="244" w:name="_Toc317367307"/>
      <w:bookmarkStart w:id="245" w:name="_Toc317367534"/>
      <w:bookmarkStart w:id="246" w:name="_Toc317351692"/>
      <w:bookmarkStart w:id="247" w:name="_Toc317366626"/>
      <w:bookmarkStart w:id="248" w:name="_Toc317366853"/>
      <w:bookmarkStart w:id="249" w:name="_Toc317367080"/>
      <w:bookmarkStart w:id="250" w:name="_Toc317367308"/>
      <w:bookmarkStart w:id="251" w:name="_Toc317367535"/>
      <w:bookmarkStart w:id="252" w:name="_Toc317351693"/>
      <w:bookmarkStart w:id="253" w:name="_Toc317366627"/>
      <w:bookmarkStart w:id="254" w:name="_Toc317366854"/>
      <w:bookmarkStart w:id="255" w:name="_Toc317367081"/>
      <w:bookmarkStart w:id="256" w:name="_Toc317367309"/>
      <w:bookmarkStart w:id="257" w:name="_Toc317367536"/>
      <w:bookmarkStart w:id="258" w:name="_Toc317351694"/>
      <w:bookmarkStart w:id="259" w:name="_Toc317366628"/>
      <w:bookmarkStart w:id="260" w:name="_Toc317366855"/>
      <w:bookmarkStart w:id="261" w:name="_Toc317367082"/>
      <w:bookmarkStart w:id="262" w:name="_Toc317367310"/>
      <w:bookmarkStart w:id="263" w:name="_Toc317367537"/>
      <w:bookmarkStart w:id="264" w:name="_Toc317351695"/>
      <w:bookmarkStart w:id="265" w:name="_Toc317366629"/>
      <w:bookmarkStart w:id="266" w:name="_Toc317366856"/>
      <w:bookmarkStart w:id="267" w:name="_Toc317367083"/>
      <w:bookmarkStart w:id="268" w:name="_Toc317367311"/>
      <w:bookmarkStart w:id="269" w:name="_Toc317367538"/>
      <w:bookmarkStart w:id="270" w:name="_Toc317351696"/>
      <w:bookmarkStart w:id="271" w:name="_Toc317366630"/>
      <w:bookmarkStart w:id="272" w:name="_Toc317366857"/>
      <w:bookmarkStart w:id="273" w:name="_Toc317367084"/>
      <w:bookmarkStart w:id="274" w:name="_Toc317367312"/>
      <w:bookmarkStart w:id="275" w:name="_Toc317367539"/>
      <w:bookmarkStart w:id="276" w:name="_Toc317351697"/>
      <w:bookmarkStart w:id="277" w:name="_Toc317366631"/>
      <w:bookmarkStart w:id="278" w:name="_Toc317366858"/>
      <w:bookmarkStart w:id="279" w:name="_Toc317367085"/>
      <w:bookmarkStart w:id="280" w:name="_Toc317367313"/>
      <w:bookmarkStart w:id="281" w:name="_Toc317367540"/>
      <w:bookmarkStart w:id="282" w:name="_Toc317351698"/>
      <w:bookmarkStart w:id="283" w:name="_Toc317366632"/>
      <w:bookmarkStart w:id="284" w:name="_Toc317366859"/>
      <w:bookmarkStart w:id="285" w:name="_Toc317367086"/>
      <w:bookmarkStart w:id="286" w:name="_Toc317367314"/>
      <w:bookmarkStart w:id="287" w:name="_Toc317367541"/>
      <w:bookmarkStart w:id="288" w:name="_Toc317351699"/>
      <w:bookmarkStart w:id="289" w:name="_Toc317366633"/>
      <w:bookmarkStart w:id="290" w:name="_Toc317366860"/>
      <w:bookmarkStart w:id="291" w:name="_Toc317367087"/>
      <w:bookmarkStart w:id="292" w:name="_Toc317367315"/>
      <w:bookmarkStart w:id="293" w:name="_Toc317367542"/>
      <w:bookmarkStart w:id="294" w:name="_Toc317351700"/>
      <w:bookmarkStart w:id="295" w:name="_Toc317366634"/>
      <w:bookmarkStart w:id="296" w:name="_Toc317366861"/>
      <w:bookmarkStart w:id="297" w:name="_Toc317367088"/>
      <w:bookmarkStart w:id="298" w:name="_Toc317367316"/>
      <w:bookmarkStart w:id="299" w:name="_Toc317367543"/>
      <w:bookmarkStart w:id="300" w:name="_Toc317351701"/>
      <w:bookmarkStart w:id="301" w:name="_Toc317366635"/>
      <w:bookmarkStart w:id="302" w:name="_Toc317366862"/>
      <w:bookmarkStart w:id="303" w:name="_Toc317367089"/>
      <w:bookmarkStart w:id="304" w:name="_Toc317367317"/>
      <w:bookmarkStart w:id="305" w:name="_Toc317367544"/>
      <w:bookmarkStart w:id="306" w:name="_Toc317351702"/>
      <w:bookmarkStart w:id="307" w:name="_Toc317366636"/>
      <w:bookmarkStart w:id="308" w:name="_Toc317366863"/>
      <w:bookmarkStart w:id="309" w:name="_Toc317367090"/>
      <w:bookmarkStart w:id="310" w:name="_Toc317367318"/>
      <w:bookmarkStart w:id="311" w:name="_Toc317367545"/>
      <w:bookmarkStart w:id="312" w:name="_Toc299705893"/>
      <w:bookmarkStart w:id="313" w:name="_Ref299798910"/>
      <w:bookmarkStart w:id="314" w:name="_Toc301186891"/>
      <w:bookmarkStart w:id="315" w:name="_Toc301433773"/>
      <w:bookmarkStart w:id="316" w:name="_Toc303355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proofErr w:type="spellStart"/>
      <w:r>
        <w:t>T</w:t>
      </w:r>
      <w:bookmarkEnd w:id="312"/>
      <w:bookmarkEnd w:id="313"/>
      <w:bookmarkEnd w:id="314"/>
      <w:bookmarkEnd w:id="315"/>
      <w:r w:rsidR="006D3A67">
        <w:t>ajuk</w:t>
      </w:r>
      <w:bookmarkEnd w:id="316"/>
      <w:proofErr w:type="spellEnd"/>
    </w:p>
    <w:p w:rsidR="0064096E" w:rsidRPr="001B38E3" w:rsidRDefault="0064096E" w:rsidP="0064096E">
      <w:pPr>
        <w:pStyle w:val="8aText1stParagraph"/>
      </w:pPr>
      <w:r>
        <w:t>1</w:t>
      </w:r>
      <w:r w:rsidRPr="0064096E">
        <w:rPr>
          <w:vertAlign w:val="superscript"/>
        </w:rPr>
        <w:t>st</w:t>
      </w:r>
      <w:r>
        <w:t xml:space="preserve"> paragraph.</w:t>
      </w:r>
    </w:p>
    <w:p w:rsidR="00544045" w:rsidRPr="005303B9" w:rsidRDefault="00223BC4" w:rsidP="00455759">
      <w:pPr>
        <w:pStyle w:val="8daTextFigure"/>
        <w:spacing w:before="240"/>
      </w:pPr>
      <w:r>
        <w:rPr>
          <w:noProof/>
          <w:bdr w:val="single" w:sz="8" w:space="0" w:color="000000"/>
          <w:lang w:val="en-US"/>
        </w:rPr>
        <w:drawing>
          <wp:inline distT="0" distB="0" distL="0" distR="0" wp14:anchorId="74C46802" wp14:editId="2DD6FE3A">
            <wp:extent cx="2676525" cy="1628775"/>
            <wp:effectExtent l="19050" t="0" r="0" b="0"/>
            <wp:docPr id="10" name="Objec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6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 l="-835" t="-3888" r="-2505" b="-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2F9" w:rsidRPr="0067565D" w:rsidRDefault="00667546" w:rsidP="00A03B14">
      <w:pPr>
        <w:pStyle w:val="8dbTextFigureCaption"/>
        <w:spacing w:before="360" w:after="240"/>
        <w:outlineLvl w:val="0"/>
      </w:pPr>
      <w:bookmarkStart w:id="317" w:name="_Ref317779696"/>
      <w:bookmarkStart w:id="318" w:name="_Toc317347914"/>
      <w:r>
        <w:t>Rajah</w:t>
      </w:r>
      <w:r w:rsidR="0034202E" w:rsidRPr="0067565D">
        <w:t xml:space="preserve"> </w:t>
      </w:r>
      <w:r w:rsidR="0077469C">
        <w:fldChar w:fldCharType="begin"/>
      </w:r>
      <w:r w:rsidR="0077469C">
        <w:instrText xml:space="preserve"> STYLEREF 1 \s </w:instrText>
      </w:r>
      <w:r w:rsidR="0077469C">
        <w:fldChar w:fldCharType="separate"/>
      </w:r>
      <w:r w:rsidR="00C606D6">
        <w:rPr>
          <w:noProof/>
        </w:rPr>
        <w:t>2</w:t>
      </w:r>
      <w:r w:rsidR="0077469C">
        <w:rPr>
          <w:noProof/>
        </w:rPr>
        <w:fldChar w:fldCharType="end"/>
      </w:r>
      <w:r w:rsidR="00521673">
        <w:t>.</w:t>
      </w:r>
      <w:bookmarkStart w:id="319" w:name="_Ref299233654"/>
      <w:r w:rsidR="00EC7ED2">
        <w:fldChar w:fldCharType="begin"/>
      </w:r>
      <w:r w:rsidR="00521673">
        <w:instrText xml:space="preserve"> SEQ Figure \* ARABIC \s 1 </w:instrText>
      </w:r>
      <w:r w:rsidR="00EC7ED2">
        <w:fldChar w:fldCharType="separate"/>
      </w:r>
      <w:r w:rsidR="00C606D6">
        <w:rPr>
          <w:noProof/>
        </w:rPr>
        <w:t>1</w:t>
      </w:r>
      <w:r w:rsidR="00EC7ED2">
        <w:fldChar w:fldCharType="end"/>
      </w:r>
      <w:bookmarkEnd w:id="317"/>
      <w:bookmarkEnd w:id="319"/>
      <w:r w:rsidR="0034202E" w:rsidRPr="0067565D">
        <w:t xml:space="preserve">: </w:t>
      </w:r>
      <w:r w:rsidR="00175A18">
        <w:t>The s</w:t>
      </w:r>
      <w:r w:rsidR="0034202E" w:rsidRPr="0067565D">
        <w:t>imple node</w:t>
      </w:r>
      <w:bookmarkEnd w:id="318"/>
    </w:p>
    <w:p w:rsidR="00F7292F" w:rsidRPr="002803BA" w:rsidRDefault="0064096E" w:rsidP="00A03B14">
      <w:pPr>
        <w:pStyle w:val="Heading3"/>
        <w:spacing w:before="480" w:after="480"/>
      </w:pPr>
      <w:bookmarkStart w:id="320" w:name="_Toc30335574"/>
      <w:proofErr w:type="spellStart"/>
      <w:r>
        <w:lastRenderedPageBreak/>
        <w:t>T</w:t>
      </w:r>
      <w:r w:rsidR="006D3A67">
        <w:t>ajuk</w:t>
      </w:r>
      <w:bookmarkEnd w:id="320"/>
      <w:proofErr w:type="spellEnd"/>
    </w:p>
    <w:p w:rsidR="0034202E" w:rsidRDefault="006A1E2F" w:rsidP="003150BC">
      <w:pPr>
        <w:pStyle w:val="8aText1stParagraph"/>
      </w:pPr>
      <w:bookmarkStart w:id="321" w:name="_Toc298859193"/>
      <w:bookmarkStart w:id="322" w:name="_Toc298859194"/>
      <w:bookmarkStart w:id="323" w:name="_Toc298859196"/>
      <w:bookmarkStart w:id="324" w:name="_Toc298859197"/>
      <w:bookmarkStart w:id="325" w:name="_Toc298859198"/>
      <w:bookmarkStart w:id="326" w:name="_Toc298859199"/>
      <w:bookmarkEnd w:id="321"/>
      <w:bookmarkEnd w:id="322"/>
      <w:bookmarkEnd w:id="323"/>
      <w:bookmarkEnd w:id="324"/>
      <w:bookmarkEnd w:id="325"/>
      <w:bookmarkEnd w:id="326"/>
      <w:r>
        <w:t>1</w:t>
      </w:r>
      <w:r w:rsidRPr="006A1E2F">
        <w:rPr>
          <w:vertAlign w:val="superscript"/>
        </w:rPr>
        <w:t>st</w:t>
      </w:r>
      <w:r>
        <w:t xml:space="preserve"> paragraph</w:t>
      </w:r>
    </w:p>
    <w:p w:rsidR="0034202E" w:rsidRDefault="006A1E2F" w:rsidP="003150BC">
      <w:pPr>
        <w:pStyle w:val="8bTextParagraph"/>
      </w:pPr>
      <w:r>
        <w:t>2</w:t>
      </w:r>
      <w:r w:rsidRPr="006A1E2F">
        <w:rPr>
          <w:vertAlign w:val="superscript"/>
        </w:rPr>
        <w:t>nd</w:t>
      </w:r>
      <w:r>
        <w:t xml:space="preserve"> paragraph.</w:t>
      </w:r>
    </w:p>
    <w:p w:rsidR="0034202E" w:rsidRDefault="0034202E" w:rsidP="00A03B14">
      <w:pPr>
        <w:pStyle w:val="Heading3"/>
        <w:spacing w:before="480" w:after="480"/>
      </w:pPr>
      <w:bookmarkStart w:id="327" w:name="_Toc299705895"/>
      <w:bookmarkStart w:id="328" w:name="_Ref299798937"/>
      <w:bookmarkStart w:id="329" w:name="_Toc301186893"/>
      <w:bookmarkStart w:id="330" w:name="_Toc301433775"/>
      <w:bookmarkStart w:id="331" w:name="_Toc30335575"/>
      <w:proofErr w:type="spellStart"/>
      <w:r>
        <w:t>T</w:t>
      </w:r>
      <w:bookmarkEnd w:id="327"/>
      <w:bookmarkEnd w:id="328"/>
      <w:bookmarkEnd w:id="329"/>
      <w:bookmarkEnd w:id="330"/>
      <w:r w:rsidR="006D3A67">
        <w:t>ajuk</w:t>
      </w:r>
      <w:bookmarkEnd w:id="331"/>
      <w:proofErr w:type="spellEnd"/>
    </w:p>
    <w:p w:rsidR="0034202E" w:rsidRDefault="009C65FB" w:rsidP="003150BC">
      <w:pPr>
        <w:pStyle w:val="8aText1stParagraph"/>
      </w:pPr>
      <w:r>
        <w:t>1</w:t>
      </w:r>
      <w:r w:rsidRPr="009C65FB">
        <w:rPr>
          <w:vertAlign w:val="superscript"/>
        </w:rPr>
        <w:t>st</w:t>
      </w:r>
      <w:r>
        <w:t xml:space="preserve"> paragraph</w:t>
      </w:r>
    </w:p>
    <w:p w:rsidR="0034202E" w:rsidRPr="001B38E3" w:rsidRDefault="009C65FB" w:rsidP="00A03B14">
      <w:pPr>
        <w:pStyle w:val="Heading2"/>
        <w:spacing w:before="480" w:after="480"/>
      </w:pPr>
      <w:bookmarkStart w:id="332" w:name="_Toc30335576"/>
      <w:proofErr w:type="spellStart"/>
      <w:r>
        <w:t>T</w:t>
      </w:r>
      <w:r w:rsidR="006D3A67">
        <w:t>ajuk</w:t>
      </w:r>
      <w:bookmarkEnd w:id="332"/>
      <w:proofErr w:type="spellEnd"/>
    </w:p>
    <w:p w:rsidR="009C65FB" w:rsidRDefault="009C65FB" w:rsidP="009C65FB">
      <w:pPr>
        <w:pStyle w:val="8aText1stParagraph"/>
      </w:pPr>
      <w:r>
        <w:t>1</w:t>
      </w:r>
      <w:r w:rsidRPr="009C65FB">
        <w:rPr>
          <w:vertAlign w:val="superscript"/>
        </w:rPr>
        <w:t>st</w:t>
      </w:r>
      <w:r>
        <w:t xml:space="preserve"> paragraph</w:t>
      </w:r>
    </w:p>
    <w:p w:rsidR="009C65FB" w:rsidRDefault="009C65FB" w:rsidP="009C65FB">
      <w:pPr>
        <w:pStyle w:val="8bTextParagraph"/>
      </w:pPr>
      <w:r>
        <w:t>2</w:t>
      </w:r>
      <w:r w:rsidRPr="009C65FB">
        <w:rPr>
          <w:vertAlign w:val="superscript"/>
        </w:rPr>
        <w:t>nd</w:t>
      </w:r>
      <w:r>
        <w:t xml:space="preserve"> paragraph. </w:t>
      </w:r>
      <w:proofErr w:type="spellStart"/>
      <w:r>
        <w:t>Fjkasfjdkdasjdfkasjdfhakfdhkahfdsjkahdfkjahfhaskh</w:t>
      </w:r>
      <w:proofErr w:type="spellEnd"/>
      <w:r>
        <w:t xml:space="preserve"> </w:t>
      </w:r>
      <w:proofErr w:type="spellStart"/>
      <w:r>
        <w:t>hasjkdfhaksfhkh</w:t>
      </w:r>
      <w:proofErr w:type="spellEnd"/>
      <w:r>
        <w:t xml:space="preserve"> </w:t>
      </w:r>
      <w:proofErr w:type="spellStart"/>
      <w:r>
        <w:t>hsdfahskahfkahfdhaskjfh</w:t>
      </w:r>
      <w:proofErr w:type="spellEnd"/>
      <w:r>
        <w:t xml:space="preserve"> </w:t>
      </w:r>
      <w:proofErr w:type="spellStart"/>
      <w:r>
        <w:t>hakjfhkahfjhaf</w:t>
      </w:r>
      <w:proofErr w:type="spellEnd"/>
      <w:r>
        <w:t xml:space="preserve"> </w:t>
      </w:r>
      <w:proofErr w:type="spellStart"/>
      <w:r>
        <w:t>khj</w:t>
      </w:r>
      <w:proofErr w:type="spellEnd"/>
      <w:r>
        <w:t xml:space="preserve"> </w:t>
      </w:r>
      <w:proofErr w:type="spellStart"/>
      <w:r>
        <w:t>fjkahfjkahjkf</w:t>
      </w:r>
      <w:proofErr w:type="spellEnd"/>
      <w:r>
        <w:t xml:space="preserve">. </w:t>
      </w:r>
      <w:proofErr w:type="spellStart"/>
      <w:r>
        <w:t>Hsaufhkashdf</w:t>
      </w:r>
      <w:proofErr w:type="spellEnd"/>
      <w:r>
        <w:t xml:space="preserve"> </w:t>
      </w:r>
      <w:proofErr w:type="spellStart"/>
      <w:r>
        <w:t>jhskjafhkdjshf</w:t>
      </w:r>
      <w:proofErr w:type="spellEnd"/>
    </w:p>
    <w:p w:rsidR="009C65FB" w:rsidRDefault="009C65FB" w:rsidP="009C65FB">
      <w:pPr>
        <w:pStyle w:val="8bTextParagraph"/>
      </w:pPr>
      <w:r>
        <w:t>3</w:t>
      </w:r>
      <w:r w:rsidRPr="009C65FB">
        <w:rPr>
          <w:vertAlign w:val="superscript"/>
        </w:rPr>
        <w:t>rd</w:t>
      </w:r>
      <w:r>
        <w:t xml:space="preserve"> paragraph.</w:t>
      </w:r>
    </w:p>
    <w:p w:rsidR="00170DF9" w:rsidRDefault="009C65FB" w:rsidP="00A03B14">
      <w:pPr>
        <w:pStyle w:val="Heading3"/>
        <w:spacing w:before="480" w:after="480"/>
      </w:pPr>
      <w:bookmarkStart w:id="333" w:name="_Toc30335577"/>
      <w:proofErr w:type="spellStart"/>
      <w:r>
        <w:t>T</w:t>
      </w:r>
      <w:r w:rsidR="006D3A67">
        <w:t>ajuk</w:t>
      </w:r>
      <w:bookmarkEnd w:id="333"/>
      <w:proofErr w:type="spellEnd"/>
    </w:p>
    <w:p w:rsidR="0034202E" w:rsidRDefault="009C65FB" w:rsidP="000D63F7">
      <w:pPr>
        <w:pStyle w:val="8aText1stParagraph"/>
      </w:pPr>
      <w:bookmarkStart w:id="334" w:name="_Toc289693558"/>
      <w:bookmarkStart w:id="335" w:name="_Toc289693609"/>
      <w:bookmarkStart w:id="336" w:name="_Ref298926637"/>
      <w:r>
        <w:t>1</w:t>
      </w:r>
      <w:r w:rsidRPr="009C65FB">
        <w:rPr>
          <w:vertAlign w:val="superscript"/>
        </w:rPr>
        <w:t>st</w:t>
      </w:r>
      <w:r>
        <w:t xml:space="preserve"> paragraph</w:t>
      </w:r>
    </w:p>
    <w:p w:rsidR="0034202E" w:rsidRDefault="009C65FB" w:rsidP="00EA18A0">
      <w:pPr>
        <w:pStyle w:val="8hdNumberingitwoterms"/>
      </w:pPr>
      <w:r>
        <w:t>1</w:t>
      </w:r>
      <w:r w:rsidRPr="009C65FB">
        <w:rPr>
          <w:vertAlign w:val="superscript"/>
        </w:rPr>
        <w:t>st</w:t>
      </w:r>
      <w:r>
        <w:t xml:space="preserve"> point</w:t>
      </w:r>
    </w:p>
    <w:p w:rsidR="0034202E" w:rsidRDefault="009C65FB" w:rsidP="000D63F7">
      <w:pPr>
        <w:pStyle w:val="8cTextSubpoint"/>
      </w:pPr>
      <w:r>
        <w:t>Explanation.</w:t>
      </w:r>
    </w:p>
    <w:p w:rsidR="0034202E" w:rsidRDefault="009C65FB" w:rsidP="00EA18A0">
      <w:pPr>
        <w:pStyle w:val="8hdNumberingitwoterms"/>
      </w:pPr>
      <w:r>
        <w:t>2</w:t>
      </w:r>
      <w:r w:rsidRPr="009C65FB">
        <w:rPr>
          <w:vertAlign w:val="superscript"/>
        </w:rPr>
        <w:t>nd</w:t>
      </w:r>
      <w:r>
        <w:t xml:space="preserve"> point</w:t>
      </w:r>
    </w:p>
    <w:p w:rsidR="009C65FB" w:rsidRDefault="009C65FB" w:rsidP="009C65FB">
      <w:pPr>
        <w:pStyle w:val="8cTextSubpoint"/>
      </w:pPr>
      <w:r>
        <w:t>Explanation.</w:t>
      </w:r>
    </w:p>
    <w:p w:rsidR="0034202E" w:rsidRPr="001B38E3" w:rsidRDefault="009C65FB" w:rsidP="00A03B14">
      <w:pPr>
        <w:pStyle w:val="Heading2"/>
        <w:spacing w:before="480" w:after="480"/>
      </w:pPr>
      <w:bookmarkStart w:id="337" w:name="_Toc30335578"/>
      <w:bookmarkEnd w:id="334"/>
      <w:bookmarkEnd w:id="335"/>
      <w:bookmarkEnd w:id="336"/>
      <w:proofErr w:type="spellStart"/>
      <w:r>
        <w:t>T</w:t>
      </w:r>
      <w:r w:rsidR="006D3A67">
        <w:t>ajuk</w:t>
      </w:r>
      <w:bookmarkEnd w:id="337"/>
      <w:proofErr w:type="spellEnd"/>
    </w:p>
    <w:p w:rsidR="009C65FB" w:rsidRPr="001B38E3" w:rsidRDefault="009C65FB" w:rsidP="003150BC">
      <w:pPr>
        <w:pStyle w:val="8aText1stParagraph"/>
      </w:pPr>
      <w:r>
        <w:t>1</w:t>
      </w:r>
      <w:r w:rsidRPr="009C65FB">
        <w:rPr>
          <w:vertAlign w:val="superscript"/>
        </w:rPr>
        <w:t>st</w:t>
      </w:r>
      <w:r>
        <w:t xml:space="preserve"> paragraph</w:t>
      </w:r>
    </w:p>
    <w:p w:rsidR="009C65FB" w:rsidRDefault="009C65FB" w:rsidP="003150BC">
      <w:pPr>
        <w:pStyle w:val="8bTextParagraph"/>
      </w:pPr>
      <w:r>
        <w:t>2</w:t>
      </w:r>
      <w:r w:rsidRPr="009C65FB">
        <w:rPr>
          <w:vertAlign w:val="superscript"/>
        </w:rPr>
        <w:t>nd</w:t>
      </w:r>
      <w:r>
        <w:t xml:space="preserve"> paragraph.</w:t>
      </w:r>
    </w:p>
    <w:p w:rsidR="009C65FB" w:rsidRDefault="009C65FB" w:rsidP="003150BC">
      <w:pPr>
        <w:pStyle w:val="8bTextParagraph"/>
      </w:pPr>
      <w:r>
        <w:t>3</w:t>
      </w:r>
      <w:r w:rsidRPr="009C65FB">
        <w:rPr>
          <w:vertAlign w:val="superscript"/>
        </w:rPr>
        <w:t>rd</w:t>
      </w:r>
      <w:r>
        <w:t xml:space="preserve"> </w:t>
      </w:r>
      <w:proofErr w:type="spellStart"/>
      <w:r>
        <w:t>paragpraph</w:t>
      </w:r>
      <w:proofErr w:type="spellEnd"/>
      <w:r>
        <w:t>.</w:t>
      </w:r>
    </w:p>
    <w:p w:rsidR="0034202E" w:rsidRPr="001B38E3" w:rsidRDefault="009C65FB" w:rsidP="00A03B14">
      <w:pPr>
        <w:pStyle w:val="Heading2"/>
        <w:spacing w:before="480" w:after="480"/>
      </w:pPr>
      <w:bookmarkStart w:id="338" w:name="_Toc30335579"/>
      <w:proofErr w:type="spellStart"/>
      <w:r>
        <w:lastRenderedPageBreak/>
        <w:t>T</w:t>
      </w:r>
      <w:r w:rsidR="006D3A67">
        <w:t>ajuk</w:t>
      </w:r>
      <w:bookmarkEnd w:id="338"/>
      <w:proofErr w:type="spellEnd"/>
    </w:p>
    <w:p w:rsidR="009C65FB" w:rsidRDefault="009C65FB" w:rsidP="009C65FB">
      <w:pPr>
        <w:pStyle w:val="8aText1stParagraph"/>
      </w:pPr>
      <w:r>
        <w:t>1</w:t>
      </w:r>
      <w:r w:rsidRPr="009C65FB">
        <w:rPr>
          <w:vertAlign w:val="superscript"/>
        </w:rPr>
        <w:t>st</w:t>
      </w:r>
      <w:r>
        <w:t xml:space="preserve"> paragraph</w:t>
      </w:r>
    </w:p>
    <w:p w:rsidR="009C65FB" w:rsidRDefault="009C65FB" w:rsidP="009C65FB">
      <w:pPr>
        <w:pStyle w:val="8bTextParagraph"/>
      </w:pPr>
      <w:r>
        <w:t>2</w:t>
      </w:r>
      <w:r w:rsidRPr="009C65FB">
        <w:rPr>
          <w:vertAlign w:val="superscript"/>
        </w:rPr>
        <w:t>nd</w:t>
      </w:r>
      <w:r>
        <w:t xml:space="preserve"> paragraph.</w:t>
      </w:r>
    </w:p>
    <w:p w:rsidR="0034202E" w:rsidRPr="001B38E3" w:rsidRDefault="009C65FB" w:rsidP="00A03B14">
      <w:pPr>
        <w:pStyle w:val="Heading3"/>
        <w:spacing w:before="480" w:after="480"/>
      </w:pPr>
      <w:bookmarkStart w:id="339" w:name="_Toc30335580"/>
      <w:proofErr w:type="spellStart"/>
      <w:r>
        <w:t>T</w:t>
      </w:r>
      <w:r w:rsidR="006D3A67">
        <w:t>ajuk</w:t>
      </w:r>
      <w:bookmarkEnd w:id="339"/>
      <w:proofErr w:type="spellEnd"/>
    </w:p>
    <w:p w:rsidR="009C65FB" w:rsidRDefault="009C65FB" w:rsidP="009C65FB">
      <w:pPr>
        <w:pStyle w:val="8aText1stParagraph"/>
      </w:pPr>
      <w:r>
        <w:t>1</w:t>
      </w:r>
      <w:r w:rsidRPr="009C65FB">
        <w:rPr>
          <w:vertAlign w:val="superscript"/>
        </w:rPr>
        <w:t>st</w:t>
      </w:r>
      <w:r>
        <w:t xml:space="preserve"> paragraph</w:t>
      </w:r>
    </w:p>
    <w:p w:rsidR="009C65FB" w:rsidRDefault="009C65FB" w:rsidP="009C65FB">
      <w:pPr>
        <w:pStyle w:val="8bTextParagraph"/>
      </w:pPr>
      <w:r>
        <w:t>2</w:t>
      </w:r>
      <w:r w:rsidRPr="009C65FB">
        <w:rPr>
          <w:vertAlign w:val="superscript"/>
        </w:rPr>
        <w:t>nd</w:t>
      </w:r>
      <w:r>
        <w:t xml:space="preserve"> paragraph.</w:t>
      </w:r>
    </w:p>
    <w:p w:rsidR="009C65FB" w:rsidRPr="001B38E3" w:rsidRDefault="006D3A67" w:rsidP="00A03B14">
      <w:pPr>
        <w:pStyle w:val="Heading3"/>
        <w:spacing w:before="480" w:after="480"/>
      </w:pPr>
      <w:bookmarkStart w:id="340" w:name="_Toc30335581"/>
      <w:bookmarkStart w:id="341" w:name="_Toc289693562"/>
      <w:bookmarkStart w:id="342" w:name="_Toc289693613"/>
      <w:bookmarkStart w:id="343" w:name="_Toc299705902"/>
      <w:bookmarkStart w:id="344" w:name="_Toc301186900"/>
      <w:bookmarkStart w:id="345" w:name="_Toc301433782"/>
      <w:proofErr w:type="spellStart"/>
      <w:r>
        <w:t>Tajuk</w:t>
      </w:r>
      <w:bookmarkEnd w:id="340"/>
      <w:proofErr w:type="spellEnd"/>
    </w:p>
    <w:p w:rsidR="009C65FB" w:rsidRDefault="009C65FB" w:rsidP="009C65FB">
      <w:pPr>
        <w:pStyle w:val="8aText1stParagraph"/>
      </w:pPr>
      <w:r>
        <w:t>1</w:t>
      </w:r>
      <w:r w:rsidRPr="009C65FB">
        <w:rPr>
          <w:vertAlign w:val="superscript"/>
        </w:rPr>
        <w:t>st</w:t>
      </w:r>
      <w:r>
        <w:t xml:space="preserve"> paragraph</w:t>
      </w:r>
    </w:p>
    <w:p w:rsidR="009C65FB" w:rsidRDefault="009C65FB" w:rsidP="009C65FB">
      <w:pPr>
        <w:pStyle w:val="8bTextParagraph"/>
      </w:pPr>
      <w:bookmarkStart w:id="346" w:name="_Toc317351713"/>
      <w:bookmarkStart w:id="347" w:name="_Toc317366647"/>
      <w:bookmarkStart w:id="348" w:name="_Toc317366874"/>
      <w:bookmarkStart w:id="349" w:name="_Toc317367101"/>
      <w:bookmarkStart w:id="350" w:name="_Toc317367329"/>
      <w:bookmarkStart w:id="351" w:name="_Toc317367556"/>
      <w:bookmarkStart w:id="352" w:name="_Toc289693563"/>
      <w:bookmarkStart w:id="353" w:name="_Toc289693614"/>
      <w:bookmarkStart w:id="354" w:name="_Ref298928031"/>
      <w:bookmarkStart w:id="355" w:name="_Toc299705903"/>
      <w:bookmarkStart w:id="356" w:name="_Toc301186901"/>
      <w:bookmarkStart w:id="357" w:name="_Toc301433783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r>
        <w:t>2</w:t>
      </w:r>
      <w:r w:rsidRPr="009C65FB">
        <w:rPr>
          <w:vertAlign w:val="superscript"/>
        </w:rPr>
        <w:t>nd</w:t>
      </w:r>
      <w:r>
        <w:t xml:space="preserve"> paragraph.</w:t>
      </w:r>
    </w:p>
    <w:p w:rsidR="009C65FB" w:rsidRPr="001B38E3" w:rsidRDefault="009C65FB" w:rsidP="00A03B14">
      <w:pPr>
        <w:pStyle w:val="Heading3"/>
        <w:spacing w:before="480" w:after="480"/>
      </w:pPr>
      <w:bookmarkStart w:id="358" w:name="_Toc30335582"/>
      <w:proofErr w:type="spellStart"/>
      <w:r>
        <w:t>T</w:t>
      </w:r>
      <w:r w:rsidR="006D3A67">
        <w:t>ajuk</w:t>
      </w:r>
      <w:bookmarkEnd w:id="358"/>
      <w:proofErr w:type="spellEnd"/>
    </w:p>
    <w:p w:rsidR="009C65FB" w:rsidRDefault="009C65FB" w:rsidP="009C65FB">
      <w:pPr>
        <w:pStyle w:val="8aText1stParagraph"/>
      </w:pPr>
      <w:r>
        <w:t>1</w:t>
      </w:r>
      <w:r w:rsidRPr="009C65FB">
        <w:rPr>
          <w:vertAlign w:val="superscript"/>
        </w:rPr>
        <w:t>st</w:t>
      </w:r>
      <w:r>
        <w:t xml:space="preserve"> paragraph</w:t>
      </w:r>
    </w:p>
    <w:bookmarkEnd w:id="352"/>
    <w:bookmarkEnd w:id="353"/>
    <w:bookmarkEnd w:id="354"/>
    <w:bookmarkEnd w:id="355"/>
    <w:bookmarkEnd w:id="356"/>
    <w:bookmarkEnd w:id="357"/>
    <w:p w:rsidR="009C65FB" w:rsidRDefault="009C65FB" w:rsidP="009C65FB">
      <w:pPr>
        <w:pStyle w:val="8bTextParagraph"/>
      </w:pPr>
      <w:r>
        <w:t>2</w:t>
      </w:r>
      <w:r w:rsidRPr="009C65FB">
        <w:rPr>
          <w:vertAlign w:val="superscript"/>
        </w:rPr>
        <w:t>nd</w:t>
      </w:r>
      <w:r>
        <w:t xml:space="preserve"> paragraph.</w:t>
      </w:r>
    </w:p>
    <w:p w:rsidR="009C65FB" w:rsidRPr="001B38E3" w:rsidRDefault="009C65FB" w:rsidP="00A03B14">
      <w:pPr>
        <w:pStyle w:val="Heading3"/>
        <w:spacing w:before="480" w:after="480"/>
      </w:pPr>
      <w:bookmarkStart w:id="359" w:name="_Toc30335583"/>
      <w:proofErr w:type="spellStart"/>
      <w:r>
        <w:t>T</w:t>
      </w:r>
      <w:r w:rsidR="006D3A67">
        <w:t>ajuk</w:t>
      </w:r>
      <w:bookmarkEnd w:id="359"/>
      <w:proofErr w:type="spellEnd"/>
    </w:p>
    <w:p w:rsidR="009C65FB" w:rsidRDefault="009C65FB" w:rsidP="009C65FB">
      <w:pPr>
        <w:pStyle w:val="8aText1stParagraph"/>
      </w:pPr>
      <w:r>
        <w:t>1</w:t>
      </w:r>
      <w:r w:rsidRPr="009C65FB">
        <w:rPr>
          <w:vertAlign w:val="superscript"/>
        </w:rPr>
        <w:t>st</w:t>
      </w:r>
      <w:r>
        <w:t xml:space="preserve"> paragraph</w:t>
      </w:r>
    </w:p>
    <w:p w:rsidR="009C65FB" w:rsidRDefault="009C65FB" w:rsidP="009C65FB">
      <w:pPr>
        <w:pStyle w:val="8bTextParagraph"/>
      </w:pPr>
      <w:r>
        <w:t>2</w:t>
      </w:r>
      <w:r w:rsidRPr="009C65FB">
        <w:rPr>
          <w:vertAlign w:val="superscript"/>
        </w:rPr>
        <w:t>nd</w:t>
      </w:r>
      <w:r>
        <w:t xml:space="preserve"> paragraph.</w:t>
      </w:r>
    </w:p>
    <w:p w:rsidR="009C65FB" w:rsidRPr="001B38E3" w:rsidRDefault="009C65FB" w:rsidP="00A03B14">
      <w:pPr>
        <w:pStyle w:val="Heading3"/>
        <w:spacing w:before="480" w:after="480"/>
      </w:pPr>
      <w:bookmarkStart w:id="360" w:name="_Toc30335584"/>
      <w:bookmarkStart w:id="361" w:name="_Toc289693565"/>
      <w:bookmarkStart w:id="362" w:name="_Toc289693616"/>
      <w:bookmarkStart w:id="363" w:name="_Toc299705905"/>
      <w:bookmarkStart w:id="364" w:name="_Ref299798997"/>
      <w:bookmarkStart w:id="365" w:name="_Toc301186903"/>
      <w:bookmarkStart w:id="366" w:name="_Toc301433785"/>
      <w:proofErr w:type="spellStart"/>
      <w:r>
        <w:t>T</w:t>
      </w:r>
      <w:r w:rsidR="006D3A67">
        <w:t>ajuk</w:t>
      </w:r>
      <w:bookmarkEnd w:id="360"/>
      <w:proofErr w:type="spellEnd"/>
    </w:p>
    <w:p w:rsidR="009C65FB" w:rsidRDefault="009C65FB" w:rsidP="009C65FB">
      <w:pPr>
        <w:pStyle w:val="8aText1stParagraph"/>
      </w:pPr>
      <w:r>
        <w:t>1</w:t>
      </w:r>
      <w:r w:rsidRPr="009C65FB">
        <w:rPr>
          <w:vertAlign w:val="superscript"/>
        </w:rPr>
        <w:t>st</w:t>
      </w:r>
      <w:r>
        <w:t xml:space="preserve"> paragraph</w:t>
      </w:r>
    </w:p>
    <w:p w:rsidR="009C65FB" w:rsidRDefault="009C65FB" w:rsidP="009C65FB">
      <w:pPr>
        <w:pStyle w:val="8bTextParagraph"/>
      </w:pPr>
      <w:r>
        <w:t>2</w:t>
      </w:r>
      <w:r w:rsidRPr="009C65FB">
        <w:rPr>
          <w:vertAlign w:val="superscript"/>
        </w:rPr>
        <w:t>nd</w:t>
      </w:r>
      <w:r>
        <w:t xml:space="preserve"> paragraph.</w:t>
      </w:r>
    </w:p>
    <w:p w:rsidR="009C65FB" w:rsidRPr="001B38E3" w:rsidRDefault="009C65FB" w:rsidP="00A03B14">
      <w:pPr>
        <w:pStyle w:val="Heading2"/>
        <w:spacing w:before="480" w:after="480"/>
      </w:pPr>
      <w:bookmarkStart w:id="367" w:name="_Toc30335585"/>
      <w:bookmarkStart w:id="368" w:name="_Toc289693566"/>
      <w:bookmarkStart w:id="369" w:name="_Toc289693617"/>
      <w:bookmarkEnd w:id="361"/>
      <w:bookmarkEnd w:id="362"/>
      <w:bookmarkEnd w:id="363"/>
      <w:bookmarkEnd w:id="364"/>
      <w:bookmarkEnd w:id="365"/>
      <w:bookmarkEnd w:id="366"/>
      <w:proofErr w:type="spellStart"/>
      <w:r>
        <w:lastRenderedPageBreak/>
        <w:t>T</w:t>
      </w:r>
      <w:r w:rsidR="006D3A67">
        <w:t>ajuk</w:t>
      </w:r>
      <w:bookmarkEnd w:id="367"/>
      <w:proofErr w:type="spellEnd"/>
    </w:p>
    <w:p w:rsidR="009C65FB" w:rsidRDefault="009C65FB" w:rsidP="009C65FB">
      <w:pPr>
        <w:pStyle w:val="8aText1stParagraph"/>
      </w:pPr>
      <w:r>
        <w:t>1</w:t>
      </w:r>
      <w:r w:rsidRPr="009C65FB">
        <w:rPr>
          <w:vertAlign w:val="superscript"/>
        </w:rPr>
        <w:t>st</w:t>
      </w:r>
      <w:r>
        <w:t xml:space="preserve"> paragraph</w:t>
      </w:r>
    </w:p>
    <w:p w:rsidR="0034202E" w:rsidRDefault="0034202E" w:rsidP="0034202E">
      <w:pPr>
        <w:pStyle w:val="8fTextEquation"/>
      </w:pPr>
      <w:r w:rsidRPr="00F8626D">
        <w:rPr>
          <w:position w:val="-26"/>
        </w:rPr>
        <w:object w:dxaOrig="1520" w:dyaOrig="639">
          <v:shape id="_x0000_i1031" type="#_x0000_t75" style="width:84.9pt;height:34.65pt" o:ole="" fillcolor="window">
            <v:imagedata r:id="rId50" o:title=""/>
          </v:shape>
          <o:OLEObject Type="Embed" ProgID="Equation.3" ShapeID="_x0000_i1031" DrawAspect="Content" ObjectID="_1644563875" r:id="rId51"/>
        </w:object>
      </w:r>
      <w:r>
        <w:tab/>
        <w:t>(</w:t>
      </w:r>
      <w:r w:rsidR="0077469C">
        <w:fldChar w:fldCharType="begin"/>
      </w:r>
      <w:r w:rsidR="0077469C">
        <w:instrText xml:space="preserve"> STYLEREF 1 \s </w:instrText>
      </w:r>
      <w:r w:rsidR="0077469C">
        <w:fldChar w:fldCharType="separate"/>
      </w:r>
      <w:r w:rsidR="00C606D6">
        <w:rPr>
          <w:noProof/>
        </w:rPr>
        <w:t>2</w:t>
      </w:r>
      <w:r w:rsidR="0077469C">
        <w:rPr>
          <w:noProof/>
        </w:rPr>
        <w:fldChar w:fldCharType="end"/>
      </w:r>
      <w:r w:rsidR="00410AEE">
        <w:t>.</w:t>
      </w:r>
      <w:r w:rsidR="0077469C">
        <w:fldChar w:fldCharType="begin"/>
      </w:r>
      <w:r w:rsidR="0077469C">
        <w:instrText xml:space="preserve"> SEQ Equation \* ARABIC \s 1 </w:instrText>
      </w:r>
      <w:r w:rsidR="0077469C">
        <w:fldChar w:fldCharType="separate"/>
      </w:r>
      <w:r w:rsidR="00C606D6">
        <w:rPr>
          <w:noProof/>
        </w:rPr>
        <w:t>14</w:t>
      </w:r>
      <w:r w:rsidR="0077469C">
        <w:rPr>
          <w:noProof/>
        </w:rPr>
        <w:fldChar w:fldCharType="end"/>
      </w:r>
      <w:r>
        <w:t>)</w:t>
      </w:r>
    </w:p>
    <w:p w:rsidR="0034202E" w:rsidRDefault="0034202E" w:rsidP="003150BC">
      <w:pPr>
        <w:pStyle w:val="8aText1stParagraph"/>
      </w:pPr>
      <w:r w:rsidRPr="001F345B">
        <w:t>where,</w:t>
      </w:r>
    </w:p>
    <w:p w:rsidR="0034202E" w:rsidRPr="001F345B" w:rsidRDefault="003663F0" w:rsidP="0034202E">
      <w:pPr>
        <w:pStyle w:val="8fTextEquation"/>
      </w:pPr>
      <w:r w:rsidRPr="003663F0">
        <w:rPr>
          <w:position w:val="-32"/>
        </w:rPr>
        <w:object w:dxaOrig="2120" w:dyaOrig="760">
          <v:shape id="_x0000_i1032" type="#_x0000_t75" style="width:110.7pt;height:37.35pt" o:ole="" fillcolor="window">
            <v:imagedata r:id="rId52" o:title=""/>
          </v:shape>
          <o:OLEObject Type="Embed" ProgID="Equation.3" ShapeID="_x0000_i1032" DrawAspect="Content" ObjectID="_1644563876" r:id="rId53"/>
        </w:object>
      </w:r>
      <w:r w:rsidR="0034202E">
        <w:tab/>
        <w:t>(</w:t>
      </w:r>
      <w:r w:rsidR="0077469C">
        <w:fldChar w:fldCharType="begin"/>
      </w:r>
      <w:r w:rsidR="0077469C">
        <w:instrText xml:space="preserve"> STYLEREF 1 \s </w:instrText>
      </w:r>
      <w:r w:rsidR="0077469C">
        <w:fldChar w:fldCharType="separate"/>
      </w:r>
      <w:r w:rsidR="00C606D6">
        <w:rPr>
          <w:noProof/>
        </w:rPr>
        <w:t>2</w:t>
      </w:r>
      <w:r w:rsidR="0077469C">
        <w:rPr>
          <w:noProof/>
        </w:rPr>
        <w:fldChar w:fldCharType="end"/>
      </w:r>
      <w:r w:rsidR="00410AEE">
        <w:t>.</w:t>
      </w:r>
      <w:r w:rsidR="0077469C">
        <w:fldChar w:fldCharType="begin"/>
      </w:r>
      <w:r w:rsidR="0077469C">
        <w:instrText xml:space="preserve"> SEQ Equation \* ARABIC \s 1 </w:instrText>
      </w:r>
      <w:r w:rsidR="0077469C">
        <w:fldChar w:fldCharType="separate"/>
      </w:r>
      <w:r w:rsidR="00C606D6">
        <w:rPr>
          <w:noProof/>
        </w:rPr>
        <w:t>15</w:t>
      </w:r>
      <w:r w:rsidR="0077469C">
        <w:rPr>
          <w:noProof/>
        </w:rPr>
        <w:fldChar w:fldCharType="end"/>
      </w:r>
      <w:r w:rsidR="0034202E">
        <w:t>)</w:t>
      </w:r>
    </w:p>
    <w:p w:rsidR="0034202E" w:rsidRPr="001F345B" w:rsidRDefault="0034202E" w:rsidP="003150BC">
      <w:pPr>
        <w:pStyle w:val="8aText1stParagraph"/>
      </w:pPr>
      <w:r w:rsidRPr="001F345B">
        <w:t xml:space="preserve">where, </w:t>
      </w:r>
    </w:p>
    <w:p w:rsidR="0034202E" w:rsidRPr="002803BA" w:rsidRDefault="0034202E" w:rsidP="003150BC">
      <w:pPr>
        <w:pStyle w:val="8aText1stParagraph"/>
      </w:pPr>
      <w:r w:rsidRPr="00AB1E48">
        <w:rPr>
          <w:spacing w:val="10"/>
          <w:position w:val="-14"/>
        </w:rPr>
        <w:object w:dxaOrig="260" w:dyaOrig="380">
          <v:shape id="_x0000_i1033" type="#_x0000_t75" style="width:12.9pt;height:18.35pt" o:ole="">
            <v:imagedata r:id="rId54" o:title=""/>
          </v:shape>
          <o:OLEObject Type="Embed" ProgID="Equation.3" ShapeID="_x0000_i1033" DrawAspect="Content" ObjectID="_1644563877" r:id="rId55"/>
        </w:object>
      </w:r>
      <w:r w:rsidRPr="002803BA">
        <w:tab/>
      </w:r>
      <w:r>
        <w:t>: o</w:t>
      </w:r>
      <w:r w:rsidRPr="001F345B">
        <w:t>utput of the</w:t>
      </w:r>
      <w:r>
        <w:t xml:space="preserve"> </w:t>
      </w:r>
      <w:r w:rsidRPr="001F345B">
        <w:rPr>
          <w:position w:val="-10"/>
        </w:rPr>
        <w:object w:dxaOrig="320" w:dyaOrig="360">
          <v:shape id="_x0000_i1034" type="#_x0000_t75" style="width:16.3pt;height:18.35pt" o:ole="">
            <v:imagedata r:id="rId56" o:title=""/>
          </v:shape>
          <o:OLEObject Type="Embed" ProgID="Equation.3" ShapeID="_x0000_i1034" DrawAspect="Content" ObjectID="_1644563878" r:id="rId57"/>
        </w:object>
      </w:r>
      <w:r w:rsidRPr="001F345B">
        <w:t>unit.</w:t>
      </w:r>
    </w:p>
    <w:p w:rsidR="0034202E" w:rsidRPr="002803BA" w:rsidRDefault="0034202E" w:rsidP="003150BC">
      <w:pPr>
        <w:pStyle w:val="8aText1stParagraph"/>
      </w:pPr>
      <w:r w:rsidRPr="00AB1E48">
        <w:rPr>
          <w:position w:val="-14"/>
        </w:rPr>
        <w:object w:dxaOrig="320" w:dyaOrig="380">
          <v:shape id="_x0000_i1035" type="#_x0000_t75" style="width:16.3pt;height:18.35pt" o:ole="">
            <v:imagedata r:id="rId58" o:title=""/>
          </v:shape>
          <o:OLEObject Type="Embed" ProgID="Equation.3" ShapeID="_x0000_i1035" DrawAspect="Content" ObjectID="_1644563879" r:id="rId59"/>
        </w:object>
      </w:r>
      <w:r w:rsidRPr="002803BA">
        <w:tab/>
      </w:r>
      <w:r>
        <w:t xml:space="preserve">: </w:t>
      </w:r>
      <w:r w:rsidRPr="001F345B">
        <w:t>weight of the link from unit</w:t>
      </w:r>
      <w:r>
        <w:t xml:space="preserve"> </w:t>
      </w:r>
      <w:r w:rsidRPr="001F345B">
        <w:rPr>
          <w:i/>
          <w:position w:val="-6"/>
        </w:rPr>
        <w:object w:dxaOrig="139" w:dyaOrig="260">
          <v:shape id="_x0000_i1036" type="#_x0000_t75" style="width:6.1pt;height:12.9pt" o:ole="">
            <v:imagedata r:id="rId60" o:title=""/>
          </v:shape>
          <o:OLEObject Type="Embed" ProgID="Equation.3" ShapeID="_x0000_i1036" DrawAspect="Content" ObjectID="_1644563880" r:id="rId61"/>
        </w:object>
      </w:r>
      <w:r w:rsidRPr="002803BA">
        <w:t xml:space="preserve"> </w:t>
      </w:r>
      <w:r w:rsidRPr="001F345B">
        <w:t xml:space="preserve">to unit </w:t>
      </w:r>
      <w:r w:rsidRPr="001F345B">
        <w:rPr>
          <w:position w:val="-10"/>
        </w:rPr>
        <w:object w:dxaOrig="200" w:dyaOrig="300">
          <v:shape id="_x0000_i1037" type="#_x0000_t75" style="width:9.5pt;height:14.95pt" o:ole="">
            <v:imagedata r:id="rId62" o:title=""/>
          </v:shape>
          <o:OLEObject Type="Embed" ProgID="Equation.3" ShapeID="_x0000_i1037" DrawAspect="Content" ObjectID="_1644563881" r:id="rId63"/>
        </w:object>
      </w:r>
      <w:r>
        <w:t>.</w:t>
      </w:r>
    </w:p>
    <w:p w:rsidR="0034202E" w:rsidRPr="002803BA" w:rsidRDefault="0034202E" w:rsidP="003150BC">
      <w:pPr>
        <w:pStyle w:val="8aText1stParagraph"/>
      </w:pPr>
      <w:r w:rsidRPr="00AB1E48">
        <w:rPr>
          <w:b/>
          <w:bCs/>
          <w:i/>
          <w:iCs/>
          <w:position w:val="-14"/>
        </w:rPr>
        <w:object w:dxaOrig="499" w:dyaOrig="380">
          <v:shape id="_x0000_i1038" type="#_x0000_t75" style="width:24.45pt;height:18.35pt" o:ole="">
            <v:imagedata r:id="rId64" o:title=""/>
          </v:shape>
          <o:OLEObject Type="Embed" ProgID="Equation.3" ShapeID="_x0000_i1038" DrawAspect="Content" ObjectID="_1644563882" r:id="rId65"/>
        </w:object>
      </w:r>
      <w:r w:rsidRPr="00763CAC">
        <w:tab/>
      </w:r>
      <w:r>
        <w:t xml:space="preserve">: </w:t>
      </w:r>
      <w:r w:rsidRPr="00763CAC">
        <w:t xml:space="preserve">net </w:t>
      </w:r>
      <w:r w:rsidR="00E413FB">
        <w:t>output</w:t>
      </w:r>
      <w:r w:rsidRPr="00763CAC">
        <w:t xml:space="preserve"> for the </w:t>
      </w:r>
      <w:r w:rsidRPr="001F345B">
        <w:rPr>
          <w:position w:val="-10"/>
        </w:rPr>
        <w:object w:dxaOrig="320" w:dyaOrig="360">
          <v:shape id="_x0000_i1039" type="#_x0000_t75" style="width:16.3pt;height:18.35pt" o:ole="">
            <v:imagedata r:id="rId66" o:title=""/>
          </v:shape>
          <o:OLEObject Type="Embed" ProgID="Equation.3" ShapeID="_x0000_i1039" DrawAspect="Content" ObjectID="_1644563883" r:id="rId67"/>
        </w:object>
      </w:r>
      <w:r>
        <w:t xml:space="preserve"> </w:t>
      </w:r>
      <w:r w:rsidRPr="00763CAC">
        <w:t>unit.</w:t>
      </w:r>
    </w:p>
    <w:p w:rsidR="0034202E" w:rsidRPr="002803BA" w:rsidRDefault="0034202E" w:rsidP="003150BC">
      <w:pPr>
        <w:pStyle w:val="8aText1stParagraph"/>
      </w:pPr>
      <w:r w:rsidRPr="00AB1E48">
        <w:rPr>
          <w:b/>
          <w:bCs/>
          <w:iCs/>
          <w:position w:val="-14"/>
        </w:rPr>
        <w:object w:dxaOrig="260" w:dyaOrig="380">
          <v:shape id="_x0000_i1040" type="#_x0000_t75" style="width:12.9pt;height:18.35pt" o:ole="">
            <v:imagedata r:id="rId68" o:title=""/>
          </v:shape>
          <o:OLEObject Type="Embed" ProgID="Equation.3" ShapeID="_x0000_i1040" DrawAspect="Content" ObjectID="_1644563884" r:id="rId69"/>
        </w:object>
      </w:r>
      <w:r w:rsidRPr="00763CAC">
        <w:tab/>
      </w:r>
      <w:r>
        <w:t xml:space="preserve">: </w:t>
      </w:r>
      <w:r w:rsidRPr="001F345B">
        <w:t>bias for the</w:t>
      </w:r>
      <w:r>
        <w:t xml:space="preserve"> </w:t>
      </w:r>
      <w:r w:rsidRPr="001F345B">
        <w:rPr>
          <w:position w:val="-10"/>
        </w:rPr>
        <w:object w:dxaOrig="320" w:dyaOrig="360">
          <v:shape id="_x0000_i1041" type="#_x0000_t75" style="width:16.3pt;height:18.35pt" o:ole="">
            <v:imagedata r:id="rId70" o:title=""/>
          </v:shape>
          <o:OLEObject Type="Embed" ProgID="Equation.3" ShapeID="_x0000_i1041" DrawAspect="Content" ObjectID="_1644563885" r:id="rId71"/>
        </w:object>
      </w:r>
      <w:r w:rsidRPr="002803BA">
        <w:t xml:space="preserve"> </w:t>
      </w:r>
      <w:r w:rsidRPr="001F345B">
        <w:t>unit.</w:t>
      </w:r>
    </w:p>
    <w:p w:rsidR="0034202E" w:rsidRPr="00F8626D" w:rsidRDefault="0034202E" w:rsidP="003150BC">
      <w:pPr>
        <w:pStyle w:val="8aText1stParagraph"/>
      </w:pPr>
      <w:r w:rsidRPr="00F8626D">
        <w:rPr>
          <w:b/>
          <w:bCs/>
          <w:i/>
          <w:iCs/>
          <w:position w:val="-14"/>
        </w:rPr>
        <w:object w:dxaOrig="260" w:dyaOrig="380">
          <v:shape id="_x0000_i1042" type="#_x0000_t75" style="width:12.9pt;height:18.35pt" o:ole="">
            <v:imagedata r:id="rId72" o:title=""/>
          </v:shape>
          <o:OLEObject Type="Embed" ProgID="Equation.3" ShapeID="_x0000_i1042" DrawAspect="Content" ObjectID="_1644563886" r:id="rId73"/>
        </w:object>
      </w:r>
      <w:r w:rsidRPr="00566DD4">
        <w:tab/>
        <w:t xml:space="preserve">: </w:t>
      </w:r>
      <w:r w:rsidRPr="00F8626D">
        <w:t>gain of the activation function.</w:t>
      </w:r>
    </w:p>
    <w:p w:rsidR="0034202E" w:rsidRDefault="009C65FB" w:rsidP="003150BC">
      <w:pPr>
        <w:pStyle w:val="8bTextParagraph"/>
      </w:pPr>
      <w:r>
        <w:t>2</w:t>
      </w:r>
      <w:r w:rsidRPr="009C65FB">
        <w:rPr>
          <w:vertAlign w:val="superscript"/>
        </w:rPr>
        <w:t>nd</w:t>
      </w:r>
      <w:r>
        <w:t xml:space="preserve"> paragraph</w:t>
      </w:r>
    </w:p>
    <w:p w:rsidR="0034202E" w:rsidRDefault="00037E4A" w:rsidP="003150BC">
      <w:pPr>
        <w:pStyle w:val="8bTextParagraph"/>
      </w:pPr>
      <w:r>
        <w:t>3</w:t>
      </w:r>
      <w:r w:rsidRPr="00037E4A">
        <w:rPr>
          <w:vertAlign w:val="superscript"/>
        </w:rPr>
        <w:t>rd</w:t>
      </w:r>
      <w:r>
        <w:t xml:space="preserve"> paragraph</w:t>
      </w:r>
    </w:p>
    <w:p w:rsidR="0034202E" w:rsidRPr="001B38E3" w:rsidRDefault="006D3A67" w:rsidP="00A03B14">
      <w:pPr>
        <w:pStyle w:val="Heading2"/>
        <w:spacing w:before="480" w:after="480"/>
      </w:pPr>
      <w:bookmarkStart w:id="370" w:name="_Toc317351717"/>
      <w:bookmarkStart w:id="371" w:name="_Toc317366651"/>
      <w:bookmarkStart w:id="372" w:name="_Toc317366878"/>
      <w:bookmarkStart w:id="373" w:name="_Toc317367105"/>
      <w:bookmarkStart w:id="374" w:name="_Toc317367333"/>
      <w:bookmarkStart w:id="375" w:name="_Toc317367560"/>
      <w:bookmarkStart w:id="376" w:name="_Toc317351718"/>
      <w:bookmarkStart w:id="377" w:name="_Toc317366652"/>
      <w:bookmarkStart w:id="378" w:name="_Toc317366879"/>
      <w:bookmarkStart w:id="379" w:name="_Toc317367106"/>
      <w:bookmarkStart w:id="380" w:name="_Toc317367334"/>
      <w:bookmarkStart w:id="381" w:name="_Toc317367561"/>
      <w:bookmarkStart w:id="382" w:name="_Toc317351719"/>
      <w:bookmarkStart w:id="383" w:name="_Toc317366653"/>
      <w:bookmarkStart w:id="384" w:name="_Toc317366880"/>
      <w:bookmarkStart w:id="385" w:name="_Toc317367107"/>
      <w:bookmarkStart w:id="386" w:name="_Toc317367335"/>
      <w:bookmarkStart w:id="387" w:name="_Toc317367562"/>
      <w:bookmarkStart w:id="388" w:name="_Toc317351720"/>
      <w:bookmarkStart w:id="389" w:name="_Toc317366654"/>
      <w:bookmarkStart w:id="390" w:name="_Toc317366881"/>
      <w:bookmarkStart w:id="391" w:name="_Toc317367108"/>
      <w:bookmarkStart w:id="392" w:name="_Toc317367336"/>
      <w:bookmarkStart w:id="393" w:name="_Toc317367563"/>
      <w:bookmarkStart w:id="394" w:name="_Toc317351721"/>
      <w:bookmarkStart w:id="395" w:name="_Toc317366655"/>
      <w:bookmarkStart w:id="396" w:name="_Toc317366882"/>
      <w:bookmarkStart w:id="397" w:name="_Toc317367109"/>
      <w:bookmarkStart w:id="398" w:name="_Toc317367337"/>
      <w:bookmarkStart w:id="399" w:name="_Toc317367564"/>
      <w:bookmarkStart w:id="400" w:name="_Toc317351722"/>
      <w:bookmarkStart w:id="401" w:name="_Toc317366656"/>
      <w:bookmarkStart w:id="402" w:name="_Toc317366883"/>
      <w:bookmarkStart w:id="403" w:name="_Toc317367110"/>
      <w:bookmarkStart w:id="404" w:name="_Toc317367338"/>
      <w:bookmarkStart w:id="405" w:name="_Toc317367565"/>
      <w:bookmarkStart w:id="406" w:name="_Toc317351723"/>
      <w:bookmarkStart w:id="407" w:name="_Toc317366657"/>
      <w:bookmarkStart w:id="408" w:name="_Toc317366884"/>
      <w:bookmarkStart w:id="409" w:name="_Toc317367111"/>
      <w:bookmarkStart w:id="410" w:name="_Toc317367339"/>
      <w:bookmarkStart w:id="411" w:name="_Toc317367566"/>
      <w:bookmarkStart w:id="412" w:name="_Toc317351724"/>
      <w:bookmarkStart w:id="413" w:name="_Toc317366658"/>
      <w:bookmarkStart w:id="414" w:name="_Toc317366885"/>
      <w:bookmarkStart w:id="415" w:name="_Toc317367112"/>
      <w:bookmarkStart w:id="416" w:name="_Toc317367340"/>
      <w:bookmarkStart w:id="417" w:name="_Toc317367567"/>
      <w:bookmarkStart w:id="418" w:name="_Toc317351725"/>
      <w:bookmarkStart w:id="419" w:name="_Toc317366659"/>
      <w:bookmarkStart w:id="420" w:name="_Toc317366886"/>
      <w:bookmarkStart w:id="421" w:name="_Toc317367113"/>
      <w:bookmarkStart w:id="422" w:name="_Toc317367341"/>
      <w:bookmarkStart w:id="423" w:name="_Toc317367568"/>
      <w:bookmarkStart w:id="424" w:name="_Toc317351726"/>
      <w:bookmarkStart w:id="425" w:name="_Toc317366660"/>
      <w:bookmarkStart w:id="426" w:name="_Toc317366887"/>
      <w:bookmarkStart w:id="427" w:name="_Toc317367114"/>
      <w:bookmarkStart w:id="428" w:name="_Toc317367342"/>
      <w:bookmarkStart w:id="429" w:name="_Toc317367569"/>
      <w:bookmarkStart w:id="430" w:name="_Toc317351727"/>
      <w:bookmarkStart w:id="431" w:name="_Toc317366661"/>
      <w:bookmarkStart w:id="432" w:name="_Toc317366888"/>
      <w:bookmarkStart w:id="433" w:name="_Toc317367115"/>
      <w:bookmarkStart w:id="434" w:name="_Toc317367343"/>
      <w:bookmarkStart w:id="435" w:name="_Toc317367570"/>
      <w:bookmarkStart w:id="436" w:name="_Toc317351728"/>
      <w:bookmarkStart w:id="437" w:name="_Toc317366662"/>
      <w:bookmarkStart w:id="438" w:name="_Toc317366889"/>
      <w:bookmarkStart w:id="439" w:name="_Toc317367116"/>
      <w:bookmarkStart w:id="440" w:name="_Toc317367344"/>
      <w:bookmarkStart w:id="441" w:name="_Toc317367571"/>
      <w:bookmarkStart w:id="442" w:name="_Toc317351729"/>
      <w:bookmarkStart w:id="443" w:name="_Toc317366663"/>
      <w:bookmarkStart w:id="444" w:name="_Toc317366890"/>
      <w:bookmarkStart w:id="445" w:name="_Toc317367117"/>
      <w:bookmarkStart w:id="446" w:name="_Toc317367345"/>
      <w:bookmarkStart w:id="447" w:name="_Toc317367572"/>
      <w:bookmarkStart w:id="448" w:name="_Toc30335586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proofErr w:type="spellStart"/>
      <w:r>
        <w:t>Kesimpulan</w:t>
      </w:r>
      <w:bookmarkEnd w:id="448"/>
      <w:proofErr w:type="spellEnd"/>
    </w:p>
    <w:p w:rsidR="00962883" w:rsidRDefault="00037E4A" w:rsidP="003150BC">
      <w:pPr>
        <w:pStyle w:val="8aText1stParagraph"/>
      </w:pPr>
      <w:r>
        <w:t>1</w:t>
      </w:r>
      <w:r w:rsidRPr="009C65FB">
        <w:rPr>
          <w:vertAlign w:val="superscript"/>
        </w:rPr>
        <w:t>st</w:t>
      </w:r>
      <w:r>
        <w:t xml:space="preserve"> paragraph</w:t>
      </w:r>
    </w:p>
    <w:p w:rsidR="00962883" w:rsidRPr="001B38E3" w:rsidRDefault="00962883" w:rsidP="00962883">
      <w:pPr>
        <w:sectPr w:rsidR="00962883" w:rsidRPr="001B38E3" w:rsidSect="00D84B5C">
          <w:headerReference w:type="default" r:id="rId74"/>
          <w:pgSz w:w="11907" w:h="16839" w:code="9"/>
          <w:pgMar w:top="1418" w:right="1418" w:bottom="1418" w:left="2268" w:header="850" w:footer="720" w:gutter="0"/>
          <w:cols w:space="720"/>
          <w:titlePg/>
          <w:docGrid w:linePitch="360"/>
        </w:sectPr>
      </w:pPr>
    </w:p>
    <w:p w:rsidR="00962883" w:rsidRPr="00C146A1" w:rsidRDefault="006D3A67" w:rsidP="00A03B14">
      <w:pPr>
        <w:pStyle w:val="Heading1"/>
      </w:pPr>
      <w:bookmarkStart w:id="449" w:name="_Toc289693567"/>
      <w:bookmarkStart w:id="450" w:name="_Toc289693618"/>
      <w:bookmarkStart w:id="451" w:name="_Toc299705907"/>
      <w:bookmarkStart w:id="452" w:name="_Toc301186905"/>
      <w:bookmarkStart w:id="453" w:name="_Toc301433787"/>
      <w:bookmarkStart w:id="454" w:name="_Toc30335587"/>
      <w:r>
        <w:lastRenderedPageBreak/>
        <w:t xml:space="preserve">BAB </w:t>
      </w:r>
      <w:r w:rsidR="00962883" w:rsidRPr="00C146A1">
        <w:t>3</w:t>
      </w:r>
      <w:bookmarkEnd w:id="449"/>
      <w:bookmarkEnd w:id="450"/>
      <w:bookmarkEnd w:id="451"/>
      <w:bookmarkEnd w:id="452"/>
      <w:bookmarkEnd w:id="453"/>
      <w:bookmarkEnd w:id="454"/>
    </w:p>
    <w:p w:rsidR="00962883" w:rsidRPr="00C146A1" w:rsidRDefault="006D3A67" w:rsidP="00A03B14">
      <w:pPr>
        <w:pStyle w:val="Heading1Title"/>
        <w:spacing w:before="960" w:after="480"/>
        <w:outlineLvl w:val="0"/>
      </w:pPr>
      <w:r>
        <w:t>METODOLOGI KAJIAN</w:t>
      </w:r>
    </w:p>
    <w:p w:rsidR="00962883" w:rsidRPr="001B38E3" w:rsidRDefault="006D3A67" w:rsidP="00A03B14">
      <w:pPr>
        <w:pStyle w:val="Heading2"/>
        <w:spacing w:before="480" w:after="480"/>
      </w:pPr>
      <w:bookmarkStart w:id="455" w:name="_Toc30335588"/>
      <w:proofErr w:type="spellStart"/>
      <w:r>
        <w:t>Pengenalan</w:t>
      </w:r>
      <w:bookmarkEnd w:id="455"/>
      <w:proofErr w:type="spellEnd"/>
    </w:p>
    <w:p w:rsidR="00037E4A" w:rsidRDefault="00037E4A" w:rsidP="00037E4A">
      <w:pPr>
        <w:pStyle w:val="8aText1stParagraph"/>
      </w:pPr>
      <w:r>
        <w:t>1</w:t>
      </w:r>
      <w:r w:rsidRPr="009C65FB">
        <w:rPr>
          <w:vertAlign w:val="superscript"/>
        </w:rPr>
        <w:t>st</w:t>
      </w:r>
      <w:r>
        <w:t xml:space="preserve"> paragraph</w:t>
      </w:r>
    </w:p>
    <w:p w:rsidR="00962883" w:rsidRDefault="00F95FB3" w:rsidP="00E4298A">
      <w:pPr>
        <w:pStyle w:val="8daTextFigure"/>
        <w:spacing w:before="240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2BE3C752" wp14:editId="5C625CDE">
                <wp:extent cx="5142230" cy="2195195"/>
                <wp:effectExtent l="13335" t="6985" r="6985" b="7620"/>
                <wp:docPr id="5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2230" cy="2195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99C" w:rsidRPr="001B38E3" w:rsidRDefault="0009599C" w:rsidP="00E4298A">
                            <w:pPr>
                              <w:spacing w:line="360" w:lineRule="auto"/>
                            </w:pPr>
                            <w:r w:rsidRPr="001B38E3">
                              <w:t>For a given epoch,</w:t>
                            </w:r>
                          </w:p>
                          <w:p w:rsidR="0009599C" w:rsidRPr="001B38E3" w:rsidRDefault="0009599C" w:rsidP="00E4298A">
                            <w:pPr>
                              <w:spacing w:line="360" w:lineRule="auto"/>
                              <w:ind w:firstLine="720"/>
                            </w:pPr>
                            <w:r w:rsidRPr="001B38E3">
                              <w:t>For each input vector,</w:t>
                            </w:r>
                          </w:p>
                          <w:p w:rsidR="0009599C" w:rsidRDefault="0009599C" w:rsidP="00E4298A">
                            <w:pPr>
                              <w:spacing w:line="360" w:lineRule="auto"/>
                              <w:ind w:left="2160" w:hanging="720"/>
                            </w:pPr>
                            <w:r w:rsidRPr="001B38E3">
                              <w:t>Step 1.</w:t>
                            </w:r>
                            <w:r w:rsidRPr="001B38E3">
                              <w:tab/>
                              <w:t>Calculate the weight and bias values using the previously converged gain value.</w:t>
                            </w:r>
                          </w:p>
                          <w:p w:rsidR="0009599C" w:rsidRPr="001B38E3" w:rsidRDefault="0009599C" w:rsidP="00E4298A">
                            <w:pPr>
                              <w:spacing w:line="360" w:lineRule="auto"/>
                              <w:ind w:left="2160" w:hanging="720"/>
                            </w:pPr>
                            <w:r w:rsidRPr="001B38E3">
                              <w:t>Step 2.</w:t>
                            </w:r>
                            <w:r w:rsidRPr="001B38E3">
                              <w:tab/>
                              <w:t>Use the weight and bias value</w:t>
                            </w:r>
                            <w:r>
                              <w:t>s</w:t>
                            </w:r>
                            <w:r w:rsidRPr="001B38E3">
                              <w:t xml:space="preserve"> calculated in Step (1) to calculate the new gain value. </w:t>
                            </w:r>
                          </w:p>
                          <w:p w:rsidR="0009599C" w:rsidRPr="001B38E3" w:rsidRDefault="0009599C" w:rsidP="00E4298A">
                            <w:pPr>
                              <w:spacing w:line="360" w:lineRule="auto"/>
                            </w:pPr>
                            <w:r w:rsidRPr="001B38E3">
                              <w:t>Repeat Steps (1) and (2) for each example on an epoch-by-epoch basis until the error on the entire training data set reduces to a predefined value.</w:t>
                            </w:r>
                          </w:p>
                          <w:p w:rsidR="0009599C" w:rsidRDefault="000959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E3C752"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26" type="#_x0000_t202" style="width:404.9pt;height:17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" strokeweight="1pt">
                <v:textbox>
                  <w:txbxContent>
                    <w:p w:rsidR="0009599C" w:rsidRPr="001B38E3" w:rsidRDefault="0009599C" w:rsidP="00E4298A">
                      <w:pPr>
                        <w:spacing w:line="360" w:lineRule="auto"/>
                      </w:pPr>
                      <w:r w:rsidRPr="001B38E3">
                        <w:t>For a given epoch,</w:t>
                      </w:r>
                    </w:p>
                    <w:p w:rsidR="0009599C" w:rsidRPr="001B38E3" w:rsidRDefault="0009599C" w:rsidP="00E4298A">
                      <w:pPr>
                        <w:spacing w:line="360" w:lineRule="auto"/>
                        <w:ind w:firstLine="720"/>
                      </w:pPr>
                      <w:r w:rsidRPr="001B38E3">
                        <w:t>For each input vector,</w:t>
                      </w:r>
                    </w:p>
                    <w:p w:rsidR="0009599C" w:rsidRDefault="0009599C" w:rsidP="00E4298A">
                      <w:pPr>
                        <w:spacing w:line="360" w:lineRule="auto"/>
                        <w:ind w:left="2160" w:hanging="720"/>
                      </w:pPr>
                      <w:r w:rsidRPr="001B38E3">
                        <w:t>Step 1.</w:t>
                      </w:r>
                      <w:r w:rsidRPr="001B38E3">
                        <w:tab/>
                        <w:t>Calculate the weight and bias values using the previously converged gain value.</w:t>
                      </w:r>
                    </w:p>
                    <w:p w:rsidR="0009599C" w:rsidRPr="001B38E3" w:rsidRDefault="0009599C" w:rsidP="00E4298A">
                      <w:pPr>
                        <w:spacing w:line="360" w:lineRule="auto"/>
                        <w:ind w:left="2160" w:hanging="720"/>
                      </w:pPr>
                      <w:r w:rsidRPr="001B38E3">
                        <w:t>Step 2.</w:t>
                      </w:r>
                      <w:r w:rsidRPr="001B38E3">
                        <w:tab/>
                        <w:t>Use the weight and bias value</w:t>
                      </w:r>
                      <w:r>
                        <w:t>s</w:t>
                      </w:r>
                      <w:r w:rsidRPr="001B38E3">
                        <w:t xml:space="preserve"> calculated in Step (1) to calculate the new gain value. </w:t>
                      </w:r>
                    </w:p>
                    <w:p w:rsidR="0009599C" w:rsidRPr="001B38E3" w:rsidRDefault="0009599C" w:rsidP="00E4298A">
                      <w:pPr>
                        <w:spacing w:line="360" w:lineRule="auto"/>
                      </w:pPr>
                      <w:r w:rsidRPr="001B38E3">
                        <w:t>Repeat Steps (1) and (2) for each example on an epoch-by-epoch basis until the error on the entire training data set reduces to a predefined value.</w:t>
                      </w:r>
                    </w:p>
                    <w:p w:rsidR="0009599C" w:rsidRDefault="0009599C"/>
                  </w:txbxContent>
                </v:textbox>
                <w10:anchorlock/>
              </v:shape>
            </w:pict>
          </mc:Fallback>
        </mc:AlternateContent>
      </w:r>
    </w:p>
    <w:p w:rsidR="00521673" w:rsidRPr="00C95301" w:rsidRDefault="00667546" w:rsidP="00A03B14">
      <w:pPr>
        <w:pStyle w:val="8hTextAlgorithm"/>
        <w:spacing w:before="360" w:after="240"/>
        <w:outlineLvl w:val="0"/>
      </w:pPr>
      <w:bookmarkStart w:id="456" w:name="_Toc317349066"/>
      <w:r>
        <w:t>Rajah</w:t>
      </w:r>
      <w:r w:rsidR="00410AEE" w:rsidRPr="00C95301">
        <w:t xml:space="preserve"> </w:t>
      </w:r>
      <w:r w:rsidR="0077469C">
        <w:fldChar w:fldCharType="begin"/>
      </w:r>
      <w:r w:rsidR="0077469C">
        <w:instrText xml:space="preserve"> STYLEREF 1 \s </w:instrText>
      </w:r>
      <w:r w:rsidR="0077469C">
        <w:fldChar w:fldCharType="separate"/>
      </w:r>
      <w:r w:rsidR="00C606D6">
        <w:rPr>
          <w:noProof/>
        </w:rPr>
        <w:t>3</w:t>
      </w:r>
      <w:r w:rsidR="0077469C">
        <w:rPr>
          <w:noProof/>
        </w:rPr>
        <w:fldChar w:fldCharType="end"/>
      </w:r>
      <w:r w:rsidR="00410AEE" w:rsidRPr="00C95301">
        <w:t>.</w:t>
      </w:r>
      <w:r w:rsidR="0077469C">
        <w:fldChar w:fldCharType="begin"/>
      </w:r>
      <w:r w:rsidR="0077469C">
        <w:instrText xml:space="preserve"> SEQ Algorithm \* ARABIC \s 1 </w:instrText>
      </w:r>
      <w:r w:rsidR="0077469C">
        <w:fldChar w:fldCharType="separate"/>
      </w:r>
      <w:r w:rsidR="00C606D6">
        <w:rPr>
          <w:noProof/>
        </w:rPr>
        <w:t>1</w:t>
      </w:r>
      <w:r w:rsidR="0077469C">
        <w:rPr>
          <w:noProof/>
        </w:rPr>
        <w:fldChar w:fldCharType="end"/>
      </w:r>
      <w:r w:rsidR="00410AEE" w:rsidRPr="00C95301">
        <w:t>: BPGD-AG Algorithm</w:t>
      </w:r>
      <w:bookmarkEnd w:id="456"/>
    </w:p>
    <w:p w:rsidR="00962883" w:rsidRPr="001B38E3" w:rsidRDefault="00037E4A" w:rsidP="00A03B14">
      <w:pPr>
        <w:pStyle w:val="Heading2"/>
        <w:spacing w:before="480" w:after="480"/>
      </w:pPr>
      <w:bookmarkStart w:id="457" w:name="_Toc30335589"/>
      <w:proofErr w:type="spellStart"/>
      <w:r>
        <w:t>T</w:t>
      </w:r>
      <w:r w:rsidR="006D3A67">
        <w:t>ajuk</w:t>
      </w:r>
      <w:bookmarkEnd w:id="457"/>
      <w:proofErr w:type="spellEnd"/>
    </w:p>
    <w:p w:rsidR="00962883" w:rsidRPr="001B38E3" w:rsidRDefault="00037E4A" w:rsidP="003150BC">
      <w:pPr>
        <w:pStyle w:val="8aText1stParagraph"/>
      </w:pPr>
      <w:r>
        <w:t>1</w:t>
      </w:r>
      <w:r w:rsidRPr="00037E4A">
        <w:rPr>
          <w:vertAlign w:val="superscript"/>
        </w:rPr>
        <w:t>st</w:t>
      </w:r>
      <w:r>
        <w:t xml:space="preserve"> paragraph</w:t>
      </w:r>
    </w:p>
    <w:p w:rsidR="00962883" w:rsidRPr="001B38E3" w:rsidRDefault="00037E4A" w:rsidP="00A03B14">
      <w:pPr>
        <w:pStyle w:val="Heading2"/>
        <w:spacing w:before="480" w:after="480"/>
      </w:pPr>
      <w:bookmarkStart w:id="458" w:name="_Toc30335590"/>
      <w:proofErr w:type="spellStart"/>
      <w:r>
        <w:t>T</w:t>
      </w:r>
      <w:r w:rsidR="006D3A67">
        <w:t>ajuk</w:t>
      </w:r>
      <w:bookmarkEnd w:id="458"/>
      <w:proofErr w:type="spellEnd"/>
    </w:p>
    <w:p w:rsidR="00B43D7B" w:rsidRDefault="00037E4A" w:rsidP="003150BC">
      <w:pPr>
        <w:pStyle w:val="8aText1stParagraph"/>
      </w:pPr>
      <w:r>
        <w:t>1</w:t>
      </w:r>
      <w:r w:rsidRPr="00037E4A">
        <w:rPr>
          <w:vertAlign w:val="superscript"/>
        </w:rPr>
        <w:t>st</w:t>
      </w:r>
      <w:r>
        <w:t xml:space="preserve"> paragraph</w:t>
      </w:r>
    </w:p>
    <w:p w:rsidR="00F15556" w:rsidRDefault="00037E4A" w:rsidP="006B4219">
      <w:pPr>
        <w:pStyle w:val="8bTextParagraph"/>
      </w:pPr>
      <w:r>
        <w:t>2</w:t>
      </w:r>
      <w:r w:rsidRPr="00037E4A">
        <w:rPr>
          <w:vertAlign w:val="superscript"/>
        </w:rPr>
        <w:t>nd</w:t>
      </w:r>
      <w:r>
        <w:t xml:space="preserve"> paragraph</w:t>
      </w:r>
    </w:p>
    <w:p w:rsidR="00170DF9" w:rsidRPr="006B4219" w:rsidRDefault="00170DF9" w:rsidP="00A03B14">
      <w:pPr>
        <w:pStyle w:val="Heading2"/>
        <w:spacing w:before="480" w:after="480"/>
      </w:pPr>
      <w:bookmarkStart w:id="459" w:name="_Toc30335591"/>
      <w:proofErr w:type="spellStart"/>
      <w:r w:rsidRPr="001B38E3">
        <w:lastRenderedPageBreak/>
        <w:t>T</w:t>
      </w:r>
      <w:r w:rsidR="006D3A67">
        <w:t>ajuk</w:t>
      </w:r>
      <w:bookmarkEnd w:id="459"/>
      <w:proofErr w:type="spellEnd"/>
    </w:p>
    <w:p w:rsidR="00962883" w:rsidRPr="001B38E3" w:rsidRDefault="00B8505F" w:rsidP="003150BC">
      <w:pPr>
        <w:pStyle w:val="8aText1stParagraph"/>
      </w:pPr>
      <w:bookmarkStart w:id="460" w:name="_Toc317351735"/>
      <w:bookmarkStart w:id="461" w:name="_Toc317366669"/>
      <w:bookmarkStart w:id="462" w:name="_Toc317366896"/>
      <w:bookmarkStart w:id="463" w:name="_Toc317367123"/>
      <w:bookmarkStart w:id="464" w:name="_Toc317367351"/>
      <w:bookmarkStart w:id="465" w:name="_Toc317367578"/>
      <w:bookmarkEnd w:id="460"/>
      <w:bookmarkEnd w:id="461"/>
      <w:bookmarkEnd w:id="462"/>
      <w:bookmarkEnd w:id="463"/>
      <w:bookmarkEnd w:id="464"/>
      <w:bookmarkEnd w:id="465"/>
      <w:r>
        <w:t>1</w:t>
      </w:r>
      <w:r w:rsidRPr="00B8505F">
        <w:rPr>
          <w:vertAlign w:val="superscript"/>
        </w:rPr>
        <w:t>st</w:t>
      </w:r>
      <w:r>
        <w:t xml:space="preserve"> paragraph</w:t>
      </w:r>
    </w:p>
    <w:p w:rsidR="00962883" w:rsidRPr="001B38E3" w:rsidRDefault="00B8505F" w:rsidP="003150BC">
      <w:pPr>
        <w:pStyle w:val="8bTextParagraph"/>
      </w:pPr>
      <w:r>
        <w:t>2</w:t>
      </w:r>
      <w:r w:rsidRPr="00B8505F">
        <w:rPr>
          <w:vertAlign w:val="superscript"/>
        </w:rPr>
        <w:t>nd</w:t>
      </w:r>
      <w:r>
        <w:t xml:space="preserve"> paragraph</w:t>
      </w:r>
    </w:p>
    <w:p w:rsidR="00962883" w:rsidRPr="001B38E3" w:rsidRDefault="00B8505F" w:rsidP="00A03B14">
      <w:pPr>
        <w:pStyle w:val="Heading2"/>
        <w:spacing w:before="480" w:after="480"/>
      </w:pPr>
      <w:bookmarkStart w:id="466" w:name="_Toc30335592"/>
      <w:proofErr w:type="spellStart"/>
      <w:r>
        <w:t>T</w:t>
      </w:r>
      <w:r w:rsidR="006D3A67">
        <w:t>ajuk</w:t>
      </w:r>
      <w:bookmarkEnd w:id="466"/>
      <w:proofErr w:type="spellEnd"/>
    </w:p>
    <w:p w:rsidR="00B8505F" w:rsidRPr="001B38E3" w:rsidRDefault="00B8505F" w:rsidP="00B8505F">
      <w:pPr>
        <w:pStyle w:val="8aText1stParagraph"/>
      </w:pPr>
      <w:r>
        <w:t>1</w:t>
      </w:r>
      <w:r w:rsidRPr="00B8505F">
        <w:rPr>
          <w:vertAlign w:val="superscript"/>
        </w:rPr>
        <w:t>st</w:t>
      </w:r>
      <w:r>
        <w:t xml:space="preserve"> paragraph</w:t>
      </w:r>
    </w:p>
    <w:p w:rsidR="00B8505F" w:rsidRDefault="00B8505F" w:rsidP="00B8505F">
      <w:pPr>
        <w:pStyle w:val="8bTextParagraph"/>
      </w:pPr>
      <w:bookmarkStart w:id="467" w:name="_Toc289693573"/>
      <w:bookmarkStart w:id="468" w:name="_Toc289693624"/>
      <w:bookmarkStart w:id="469" w:name="_Toc299705913"/>
      <w:bookmarkStart w:id="470" w:name="_Toc301186911"/>
      <w:bookmarkStart w:id="471" w:name="_Toc301433793"/>
      <w:r>
        <w:t>2</w:t>
      </w:r>
      <w:r>
        <w:rPr>
          <w:vertAlign w:val="superscript"/>
        </w:rPr>
        <w:t>nd</w:t>
      </w:r>
      <w:r>
        <w:t xml:space="preserve"> paragraph.</w:t>
      </w:r>
    </w:p>
    <w:p w:rsidR="00962883" w:rsidRPr="00706FEF" w:rsidRDefault="00B8505F" w:rsidP="00A03B14">
      <w:pPr>
        <w:pStyle w:val="Heading3"/>
        <w:spacing w:before="480" w:after="480"/>
      </w:pPr>
      <w:bookmarkStart w:id="472" w:name="_Toc30335593"/>
      <w:bookmarkEnd w:id="467"/>
      <w:bookmarkEnd w:id="468"/>
      <w:bookmarkEnd w:id="469"/>
      <w:bookmarkEnd w:id="470"/>
      <w:bookmarkEnd w:id="471"/>
      <w:proofErr w:type="spellStart"/>
      <w:r>
        <w:t>T</w:t>
      </w:r>
      <w:r w:rsidR="006D3A67">
        <w:t>ajuk</w:t>
      </w:r>
      <w:bookmarkEnd w:id="472"/>
      <w:proofErr w:type="spellEnd"/>
    </w:p>
    <w:p w:rsidR="00B8505F" w:rsidRPr="001B38E3" w:rsidRDefault="00B8505F" w:rsidP="00B8505F">
      <w:pPr>
        <w:pStyle w:val="8aText1stParagraph"/>
      </w:pPr>
      <w:bookmarkStart w:id="473" w:name="_Toc289693574"/>
      <w:bookmarkStart w:id="474" w:name="_Toc289693625"/>
      <w:bookmarkStart w:id="475" w:name="_Toc299705914"/>
      <w:bookmarkStart w:id="476" w:name="_Toc301186912"/>
      <w:bookmarkStart w:id="477" w:name="_Toc301433794"/>
      <w:r>
        <w:t>1</w:t>
      </w:r>
      <w:r w:rsidRPr="00B8505F">
        <w:rPr>
          <w:vertAlign w:val="superscript"/>
        </w:rPr>
        <w:t>st</w:t>
      </w:r>
      <w:r>
        <w:t xml:space="preserve"> paragraph</w:t>
      </w:r>
    </w:p>
    <w:p w:rsidR="00B8505F" w:rsidRPr="00706FEF" w:rsidRDefault="00B8505F" w:rsidP="00A03B14">
      <w:pPr>
        <w:pStyle w:val="Heading3"/>
        <w:spacing w:before="480" w:after="480"/>
      </w:pPr>
      <w:bookmarkStart w:id="478" w:name="_Toc30335594"/>
      <w:bookmarkEnd w:id="473"/>
      <w:bookmarkEnd w:id="474"/>
      <w:bookmarkEnd w:id="475"/>
      <w:bookmarkEnd w:id="476"/>
      <w:bookmarkEnd w:id="477"/>
      <w:proofErr w:type="spellStart"/>
      <w:r>
        <w:t>T</w:t>
      </w:r>
      <w:r w:rsidR="006D3A67">
        <w:t>ajuk</w:t>
      </w:r>
      <w:bookmarkEnd w:id="478"/>
      <w:proofErr w:type="spellEnd"/>
    </w:p>
    <w:p w:rsidR="00B8505F" w:rsidRPr="001B38E3" w:rsidRDefault="00B8505F" w:rsidP="00B8505F">
      <w:pPr>
        <w:pStyle w:val="8aText1stParagraph"/>
      </w:pPr>
      <w:r>
        <w:t>1</w:t>
      </w:r>
      <w:r w:rsidRPr="00B8505F">
        <w:rPr>
          <w:vertAlign w:val="superscript"/>
        </w:rPr>
        <w:t>st</w:t>
      </w:r>
      <w:r>
        <w:t xml:space="preserve"> paragraph</w:t>
      </w:r>
    </w:p>
    <w:p w:rsidR="00B8505F" w:rsidRPr="00706FEF" w:rsidRDefault="00B8505F" w:rsidP="00A03B14">
      <w:pPr>
        <w:pStyle w:val="Heading3"/>
        <w:spacing w:before="480" w:after="480"/>
      </w:pPr>
      <w:bookmarkStart w:id="479" w:name="_Toc30335595"/>
      <w:proofErr w:type="spellStart"/>
      <w:r>
        <w:t>T</w:t>
      </w:r>
      <w:r w:rsidR="006D3A67">
        <w:t>ajuk</w:t>
      </w:r>
      <w:bookmarkEnd w:id="479"/>
      <w:proofErr w:type="spellEnd"/>
    </w:p>
    <w:p w:rsidR="00B8505F" w:rsidRPr="001B38E3" w:rsidRDefault="00B8505F" w:rsidP="00B8505F">
      <w:pPr>
        <w:pStyle w:val="8aText1stParagraph"/>
      </w:pPr>
      <w:r>
        <w:t>1</w:t>
      </w:r>
      <w:r w:rsidRPr="00B8505F">
        <w:rPr>
          <w:vertAlign w:val="superscript"/>
        </w:rPr>
        <w:t>st</w:t>
      </w:r>
      <w:r>
        <w:t xml:space="preserve"> paragraph</w:t>
      </w:r>
    </w:p>
    <w:p w:rsidR="00B8505F" w:rsidRPr="00706FEF" w:rsidRDefault="006D3A67" w:rsidP="00A03B14">
      <w:pPr>
        <w:pStyle w:val="Heading3"/>
        <w:spacing w:before="480" w:after="480"/>
      </w:pPr>
      <w:bookmarkStart w:id="480" w:name="_Toc30335596"/>
      <w:bookmarkStart w:id="481" w:name="_Toc289693577"/>
      <w:bookmarkStart w:id="482" w:name="_Toc289693628"/>
      <w:bookmarkStart w:id="483" w:name="_Toc299705917"/>
      <w:bookmarkStart w:id="484" w:name="_Toc301186915"/>
      <w:bookmarkStart w:id="485" w:name="_Toc301433797"/>
      <w:proofErr w:type="spellStart"/>
      <w:r>
        <w:t>Tajuk</w:t>
      </w:r>
      <w:bookmarkEnd w:id="480"/>
      <w:proofErr w:type="spellEnd"/>
    </w:p>
    <w:p w:rsidR="00B8505F" w:rsidRPr="001B38E3" w:rsidRDefault="00B8505F" w:rsidP="00B8505F">
      <w:pPr>
        <w:pStyle w:val="8aText1stParagraph"/>
      </w:pPr>
      <w:r>
        <w:t>1</w:t>
      </w:r>
      <w:r w:rsidRPr="00B8505F">
        <w:rPr>
          <w:vertAlign w:val="superscript"/>
        </w:rPr>
        <w:t>st</w:t>
      </w:r>
      <w:r>
        <w:t xml:space="preserve"> paragraph</w:t>
      </w:r>
    </w:p>
    <w:p w:rsidR="00B8505F" w:rsidRPr="00706FEF" w:rsidRDefault="00B8505F" w:rsidP="00A03B14">
      <w:pPr>
        <w:pStyle w:val="Heading3"/>
        <w:spacing w:before="480" w:after="480"/>
      </w:pPr>
      <w:bookmarkStart w:id="486" w:name="_Toc30335597"/>
      <w:bookmarkStart w:id="487" w:name="_Toc289693578"/>
      <w:bookmarkStart w:id="488" w:name="_Toc289693629"/>
      <w:bookmarkStart w:id="489" w:name="_Toc299705918"/>
      <w:bookmarkStart w:id="490" w:name="_Toc301186916"/>
      <w:bookmarkStart w:id="491" w:name="_Toc301433798"/>
      <w:bookmarkEnd w:id="481"/>
      <w:bookmarkEnd w:id="482"/>
      <w:bookmarkEnd w:id="483"/>
      <w:bookmarkEnd w:id="484"/>
      <w:bookmarkEnd w:id="485"/>
      <w:proofErr w:type="spellStart"/>
      <w:r>
        <w:t>T</w:t>
      </w:r>
      <w:r w:rsidR="006D3A67">
        <w:t>ajuk</w:t>
      </w:r>
      <w:bookmarkEnd w:id="486"/>
      <w:proofErr w:type="spellEnd"/>
    </w:p>
    <w:p w:rsidR="00B8505F" w:rsidRPr="001B38E3" w:rsidRDefault="00B8505F" w:rsidP="00B8505F">
      <w:pPr>
        <w:pStyle w:val="8aText1stParagraph"/>
      </w:pPr>
      <w:r>
        <w:t>1</w:t>
      </w:r>
      <w:r w:rsidRPr="00B8505F">
        <w:rPr>
          <w:vertAlign w:val="superscript"/>
        </w:rPr>
        <w:t>st</w:t>
      </w:r>
      <w:r>
        <w:t xml:space="preserve"> paragraph</w:t>
      </w:r>
    </w:p>
    <w:p w:rsidR="00B8505F" w:rsidRPr="00706FEF" w:rsidRDefault="00B8505F" w:rsidP="00A03B14">
      <w:pPr>
        <w:pStyle w:val="Heading3"/>
        <w:spacing w:before="480" w:after="480"/>
      </w:pPr>
      <w:bookmarkStart w:id="492" w:name="_Toc30335598"/>
      <w:bookmarkEnd w:id="487"/>
      <w:bookmarkEnd w:id="488"/>
      <w:bookmarkEnd w:id="489"/>
      <w:bookmarkEnd w:id="490"/>
      <w:bookmarkEnd w:id="491"/>
      <w:proofErr w:type="spellStart"/>
      <w:r>
        <w:lastRenderedPageBreak/>
        <w:t>T</w:t>
      </w:r>
      <w:r w:rsidR="006D3A67">
        <w:t>ajuk</w:t>
      </w:r>
      <w:bookmarkEnd w:id="492"/>
      <w:proofErr w:type="spellEnd"/>
    </w:p>
    <w:p w:rsidR="00B8505F" w:rsidRPr="001B38E3" w:rsidRDefault="00B8505F" w:rsidP="00B8505F">
      <w:pPr>
        <w:pStyle w:val="8aText1stParagraph"/>
      </w:pPr>
      <w:r>
        <w:t>1</w:t>
      </w:r>
      <w:r w:rsidRPr="00B8505F">
        <w:rPr>
          <w:vertAlign w:val="superscript"/>
        </w:rPr>
        <w:t>st</w:t>
      </w:r>
      <w:r>
        <w:t xml:space="preserve"> paragraph</w:t>
      </w:r>
    </w:p>
    <w:p w:rsidR="00B8505F" w:rsidRPr="001B38E3" w:rsidRDefault="00B8505F" w:rsidP="00A03B14">
      <w:pPr>
        <w:pStyle w:val="Heading2"/>
        <w:spacing w:before="480" w:after="480"/>
      </w:pPr>
      <w:bookmarkStart w:id="493" w:name="_Toc30335599"/>
      <w:bookmarkStart w:id="494" w:name="_Toc289693580"/>
      <w:bookmarkStart w:id="495" w:name="_Toc289693631"/>
      <w:bookmarkStart w:id="496" w:name="_Toc299705920"/>
      <w:bookmarkStart w:id="497" w:name="_Toc301186918"/>
      <w:bookmarkStart w:id="498" w:name="_Toc301433800"/>
      <w:proofErr w:type="spellStart"/>
      <w:r>
        <w:t>T</w:t>
      </w:r>
      <w:r w:rsidR="006D3A67">
        <w:t>ajuk</w:t>
      </w:r>
      <w:bookmarkEnd w:id="493"/>
      <w:proofErr w:type="spellEnd"/>
    </w:p>
    <w:p w:rsidR="00B8505F" w:rsidRPr="001B38E3" w:rsidRDefault="00B8505F" w:rsidP="00B8505F">
      <w:pPr>
        <w:pStyle w:val="8aText1stParagraph"/>
      </w:pPr>
      <w:r>
        <w:t>1</w:t>
      </w:r>
      <w:r w:rsidRPr="00B8505F">
        <w:rPr>
          <w:vertAlign w:val="superscript"/>
        </w:rPr>
        <w:t>st</w:t>
      </w:r>
      <w:r>
        <w:t xml:space="preserve"> paragraph</w:t>
      </w:r>
    </w:p>
    <w:p w:rsidR="00B8505F" w:rsidRPr="001B38E3" w:rsidRDefault="00B8505F" w:rsidP="00A03B14">
      <w:pPr>
        <w:pStyle w:val="Heading2"/>
        <w:spacing w:before="480" w:after="480"/>
      </w:pPr>
      <w:bookmarkStart w:id="499" w:name="_Toc30335600"/>
      <w:bookmarkStart w:id="500" w:name="_Ref289479839"/>
      <w:bookmarkStart w:id="501" w:name="_Toc299761268"/>
      <w:bookmarkStart w:id="502" w:name="_Toc318199778"/>
      <w:bookmarkEnd w:id="494"/>
      <w:bookmarkEnd w:id="495"/>
      <w:bookmarkEnd w:id="496"/>
      <w:bookmarkEnd w:id="497"/>
      <w:bookmarkEnd w:id="498"/>
      <w:proofErr w:type="spellStart"/>
      <w:r>
        <w:t>T</w:t>
      </w:r>
      <w:r w:rsidR="006D3A67">
        <w:t>ajuk</w:t>
      </w:r>
      <w:bookmarkEnd w:id="499"/>
      <w:proofErr w:type="spellEnd"/>
    </w:p>
    <w:p w:rsidR="00B8505F" w:rsidRPr="001B38E3" w:rsidRDefault="00B8505F" w:rsidP="00B8505F">
      <w:pPr>
        <w:pStyle w:val="8aText1stParagraph"/>
      </w:pPr>
      <w:r>
        <w:t>1</w:t>
      </w:r>
      <w:r w:rsidRPr="00B8505F">
        <w:rPr>
          <w:vertAlign w:val="superscript"/>
        </w:rPr>
        <w:t>st</w:t>
      </w:r>
      <w:r>
        <w:t xml:space="preserve"> paragraph</w:t>
      </w:r>
    </w:p>
    <w:p w:rsidR="00962883" w:rsidRPr="001B38E3" w:rsidRDefault="00667546" w:rsidP="00A03B14">
      <w:pPr>
        <w:pStyle w:val="8ebTextTableCaption"/>
        <w:spacing w:before="240" w:after="360"/>
        <w:outlineLvl w:val="0"/>
      </w:pPr>
      <w:proofErr w:type="spellStart"/>
      <w:r>
        <w:t>Jadual</w:t>
      </w:r>
      <w:proofErr w:type="spellEnd"/>
      <w:r>
        <w:t xml:space="preserve"> </w:t>
      </w:r>
      <w:r w:rsidR="0077469C">
        <w:fldChar w:fldCharType="begin"/>
      </w:r>
      <w:r w:rsidR="0077469C">
        <w:instrText xml:space="preserve"> STYLEREF 1 \s </w:instrText>
      </w:r>
      <w:r w:rsidR="0077469C">
        <w:fldChar w:fldCharType="separate"/>
      </w:r>
      <w:r w:rsidR="00C606D6">
        <w:rPr>
          <w:noProof/>
        </w:rPr>
        <w:t>3</w:t>
      </w:r>
      <w:r w:rsidR="0077469C">
        <w:rPr>
          <w:noProof/>
        </w:rPr>
        <w:fldChar w:fldCharType="end"/>
      </w:r>
      <w:r w:rsidR="00962883">
        <w:t>.</w:t>
      </w:r>
      <w:r w:rsidR="0077469C">
        <w:fldChar w:fldCharType="begin"/>
      </w:r>
      <w:r w:rsidR="0077469C">
        <w:instrText xml:space="preserve"> SEQ Table \* ARABIC \s 1 </w:instrText>
      </w:r>
      <w:r w:rsidR="0077469C">
        <w:fldChar w:fldCharType="separate"/>
      </w:r>
      <w:r w:rsidR="00C606D6">
        <w:rPr>
          <w:noProof/>
        </w:rPr>
        <w:t>1</w:t>
      </w:r>
      <w:r w:rsidR="0077469C">
        <w:rPr>
          <w:noProof/>
        </w:rPr>
        <w:fldChar w:fldCharType="end"/>
      </w:r>
      <w:bookmarkEnd w:id="500"/>
      <w:r w:rsidR="00962883">
        <w:t>:</w:t>
      </w:r>
      <w:r w:rsidR="00962883" w:rsidRPr="001B38E3">
        <w:t xml:space="preserve"> </w:t>
      </w:r>
      <w:r w:rsidR="00647149">
        <w:t>S</w:t>
      </w:r>
      <w:r w:rsidR="00962883" w:rsidRPr="001B38E3">
        <w:t>ummary of dataset attributes for classification problems</w:t>
      </w:r>
      <w:bookmarkEnd w:id="501"/>
      <w:bookmarkEnd w:id="50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41"/>
        <w:gridCol w:w="2041"/>
        <w:gridCol w:w="2041"/>
        <w:gridCol w:w="2041"/>
      </w:tblGrid>
      <w:tr w:rsidR="00962883" w:rsidRPr="001B38E3">
        <w:trPr>
          <w:jc w:val="center"/>
        </w:trPr>
        <w:tc>
          <w:tcPr>
            <w:tcW w:w="2041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2041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2041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2041" w:type="dxa"/>
          </w:tcPr>
          <w:p w:rsidR="00962883" w:rsidRPr="001B38E3" w:rsidRDefault="00962883" w:rsidP="002C0BE0">
            <w:pPr>
              <w:pStyle w:val="8eaTextTable"/>
            </w:pPr>
          </w:p>
        </w:tc>
      </w:tr>
      <w:tr w:rsidR="00962883" w:rsidRPr="001B38E3">
        <w:trPr>
          <w:jc w:val="center"/>
        </w:trPr>
        <w:tc>
          <w:tcPr>
            <w:tcW w:w="2041" w:type="dxa"/>
          </w:tcPr>
          <w:p w:rsidR="00962883" w:rsidRPr="001B38E3" w:rsidRDefault="00962883" w:rsidP="00706FEF">
            <w:pPr>
              <w:pStyle w:val="8eaTextTable"/>
              <w:jc w:val="left"/>
            </w:pPr>
          </w:p>
        </w:tc>
        <w:tc>
          <w:tcPr>
            <w:tcW w:w="2041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2041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2041" w:type="dxa"/>
          </w:tcPr>
          <w:p w:rsidR="00962883" w:rsidRPr="001B38E3" w:rsidRDefault="00962883" w:rsidP="002C0BE0">
            <w:pPr>
              <w:pStyle w:val="8eaTextTable"/>
            </w:pPr>
          </w:p>
        </w:tc>
      </w:tr>
      <w:tr w:rsidR="00962883" w:rsidRPr="001B38E3">
        <w:trPr>
          <w:jc w:val="center"/>
        </w:trPr>
        <w:tc>
          <w:tcPr>
            <w:tcW w:w="2041" w:type="dxa"/>
          </w:tcPr>
          <w:p w:rsidR="00962883" w:rsidRPr="001B38E3" w:rsidRDefault="00962883" w:rsidP="00706FEF">
            <w:pPr>
              <w:pStyle w:val="8eaTextTable"/>
              <w:jc w:val="left"/>
            </w:pPr>
          </w:p>
        </w:tc>
        <w:tc>
          <w:tcPr>
            <w:tcW w:w="2041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2041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2041" w:type="dxa"/>
          </w:tcPr>
          <w:p w:rsidR="00962883" w:rsidRPr="001B38E3" w:rsidRDefault="00962883" w:rsidP="002C0BE0">
            <w:pPr>
              <w:pStyle w:val="8eaTextTable"/>
            </w:pPr>
          </w:p>
        </w:tc>
      </w:tr>
      <w:tr w:rsidR="00962883" w:rsidRPr="001B38E3">
        <w:trPr>
          <w:jc w:val="center"/>
        </w:trPr>
        <w:tc>
          <w:tcPr>
            <w:tcW w:w="2041" w:type="dxa"/>
          </w:tcPr>
          <w:p w:rsidR="00962883" w:rsidRPr="001B38E3" w:rsidRDefault="00962883" w:rsidP="00706FEF">
            <w:pPr>
              <w:pStyle w:val="8eaTextTable"/>
              <w:jc w:val="left"/>
            </w:pPr>
          </w:p>
        </w:tc>
        <w:tc>
          <w:tcPr>
            <w:tcW w:w="2041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2041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2041" w:type="dxa"/>
          </w:tcPr>
          <w:p w:rsidR="00962883" w:rsidRPr="001B38E3" w:rsidRDefault="00962883" w:rsidP="002C0BE0">
            <w:pPr>
              <w:pStyle w:val="8eaTextTable"/>
            </w:pPr>
          </w:p>
        </w:tc>
      </w:tr>
      <w:tr w:rsidR="00962883" w:rsidRPr="001B38E3">
        <w:trPr>
          <w:jc w:val="center"/>
        </w:trPr>
        <w:tc>
          <w:tcPr>
            <w:tcW w:w="2041" w:type="dxa"/>
          </w:tcPr>
          <w:p w:rsidR="00962883" w:rsidRPr="001B38E3" w:rsidRDefault="00962883" w:rsidP="00706FEF">
            <w:pPr>
              <w:pStyle w:val="8eaTextTable"/>
              <w:jc w:val="left"/>
            </w:pPr>
          </w:p>
        </w:tc>
        <w:tc>
          <w:tcPr>
            <w:tcW w:w="2041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2041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2041" w:type="dxa"/>
          </w:tcPr>
          <w:p w:rsidR="00962883" w:rsidRPr="001B38E3" w:rsidRDefault="00962883" w:rsidP="002C0BE0">
            <w:pPr>
              <w:pStyle w:val="8eaTextTable"/>
            </w:pPr>
          </w:p>
        </w:tc>
      </w:tr>
      <w:tr w:rsidR="00962883" w:rsidRPr="001B38E3">
        <w:trPr>
          <w:jc w:val="center"/>
        </w:trPr>
        <w:tc>
          <w:tcPr>
            <w:tcW w:w="2041" w:type="dxa"/>
          </w:tcPr>
          <w:p w:rsidR="00962883" w:rsidRPr="001B38E3" w:rsidRDefault="00962883" w:rsidP="00706FEF">
            <w:pPr>
              <w:pStyle w:val="8eaTextTable"/>
              <w:jc w:val="left"/>
            </w:pPr>
          </w:p>
        </w:tc>
        <w:tc>
          <w:tcPr>
            <w:tcW w:w="2041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2041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2041" w:type="dxa"/>
          </w:tcPr>
          <w:p w:rsidR="00962883" w:rsidRPr="001B38E3" w:rsidRDefault="00962883" w:rsidP="002C0BE0">
            <w:pPr>
              <w:pStyle w:val="8eaTextTable"/>
            </w:pPr>
          </w:p>
        </w:tc>
      </w:tr>
      <w:tr w:rsidR="00962883" w:rsidRPr="001B38E3">
        <w:trPr>
          <w:jc w:val="center"/>
        </w:trPr>
        <w:tc>
          <w:tcPr>
            <w:tcW w:w="2041" w:type="dxa"/>
          </w:tcPr>
          <w:p w:rsidR="00962883" w:rsidRPr="001B38E3" w:rsidRDefault="00962883" w:rsidP="00706FEF">
            <w:pPr>
              <w:pStyle w:val="8eaTextTable"/>
              <w:jc w:val="left"/>
            </w:pPr>
          </w:p>
        </w:tc>
        <w:tc>
          <w:tcPr>
            <w:tcW w:w="2041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2041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2041" w:type="dxa"/>
          </w:tcPr>
          <w:p w:rsidR="00962883" w:rsidRPr="001B38E3" w:rsidRDefault="00962883" w:rsidP="002C0BE0">
            <w:pPr>
              <w:pStyle w:val="8eaTextTable"/>
            </w:pPr>
          </w:p>
        </w:tc>
      </w:tr>
    </w:tbl>
    <w:p w:rsidR="00B8505F" w:rsidRPr="001B38E3" w:rsidRDefault="00B8505F" w:rsidP="00A03B14">
      <w:pPr>
        <w:pStyle w:val="Heading2"/>
        <w:spacing w:before="480" w:after="480"/>
      </w:pPr>
      <w:bookmarkStart w:id="503" w:name="_Toc317351746"/>
      <w:bookmarkStart w:id="504" w:name="_Toc317366680"/>
      <w:bookmarkStart w:id="505" w:name="_Toc317366907"/>
      <w:bookmarkStart w:id="506" w:name="_Toc317367134"/>
      <w:bookmarkStart w:id="507" w:name="_Toc317367362"/>
      <w:bookmarkStart w:id="508" w:name="_Toc317367589"/>
      <w:bookmarkStart w:id="509" w:name="_Toc317351747"/>
      <w:bookmarkStart w:id="510" w:name="_Toc317366681"/>
      <w:bookmarkStart w:id="511" w:name="_Toc317366908"/>
      <w:bookmarkStart w:id="512" w:name="_Toc317367135"/>
      <w:bookmarkStart w:id="513" w:name="_Toc317367363"/>
      <w:bookmarkStart w:id="514" w:name="_Toc317367590"/>
      <w:bookmarkStart w:id="515" w:name="_Toc30335601"/>
      <w:bookmarkStart w:id="516" w:name="_Toc289693582"/>
      <w:bookmarkStart w:id="517" w:name="_Toc289693633"/>
      <w:bookmarkStart w:id="518" w:name="_Toc299705922"/>
      <w:bookmarkStart w:id="519" w:name="_Toc301186920"/>
      <w:bookmarkStart w:id="520" w:name="_Toc3014338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proofErr w:type="spellStart"/>
      <w:r>
        <w:t>T</w:t>
      </w:r>
      <w:r w:rsidR="006D3A67">
        <w:t>ajuk</w:t>
      </w:r>
      <w:bookmarkEnd w:id="515"/>
      <w:proofErr w:type="spellEnd"/>
    </w:p>
    <w:p w:rsidR="00B8505F" w:rsidRPr="001B38E3" w:rsidRDefault="00B8505F" w:rsidP="00B8505F">
      <w:pPr>
        <w:pStyle w:val="8aText1stParagraph"/>
      </w:pPr>
      <w:r>
        <w:t>1</w:t>
      </w:r>
      <w:r w:rsidRPr="00B8505F">
        <w:rPr>
          <w:vertAlign w:val="superscript"/>
        </w:rPr>
        <w:t>st</w:t>
      </w:r>
      <w:r>
        <w:t xml:space="preserve"> paragraph</w:t>
      </w:r>
    </w:p>
    <w:p w:rsidR="00B8505F" w:rsidRPr="001B38E3" w:rsidRDefault="00B8505F" w:rsidP="00A03B14">
      <w:pPr>
        <w:pStyle w:val="Heading2"/>
        <w:spacing w:before="480" w:after="480"/>
      </w:pPr>
      <w:bookmarkStart w:id="521" w:name="_Toc30335602"/>
      <w:bookmarkEnd w:id="516"/>
      <w:bookmarkEnd w:id="517"/>
      <w:bookmarkEnd w:id="518"/>
      <w:bookmarkEnd w:id="519"/>
      <w:bookmarkEnd w:id="520"/>
      <w:proofErr w:type="spellStart"/>
      <w:r>
        <w:t>T</w:t>
      </w:r>
      <w:r w:rsidR="006D3A67">
        <w:t>ajuk</w:t>
      </w:r>
      <w:bookmarkEnd w:id="521"/>
      <w:proofErr w:type="spellEnd"/>
    </w:p>
    <w:p w:rsidR="00962883" w:rsidRPr="00A67DDC" w:rsidRDefault="00667546" w:rsidP="00A03B14">
      <w:pPr>
        <w:pStyle w:val="8ebTextTableCaption"/>
        <w:spacing w:before="240" w:after="360"/>
        <w:ind w:left="720" w:hanging="720"/>
        <w:outlineLvl w:val="0"/>
      </w:pPr>
      <w:bookmarkStart w:id="522" w:name="_Ref289480212"/>
      <w:bookmarkStart w:id="523" w:name="_Toc299761269"/>
      <w:bookmarkStart w:id="524" w:name="_Toc318199779"/>
      <w:proofErr w:type="spellStart"/>
      <w:r>
        <w:t>Jadual</w:t>
      </w:r>
      <w:proofErr w:type="spellEnd"/>
      <w:r w:rsidR="00962883" w:rsidRPr="00A67DDC">
        <w:t xml:space="preserve"> </w:t>
      </w:r>
      <w:r w:rsidR="0077469C">
        <w:fldChar w:fldCharType="begin"/>
      </w:r>
      <w:r w:rsidR="0077469C">
        <w:instrText xml:space="preserve"> STYLEREF 1 \s </w:instrText>
      </w:r>
      <w:r w:rsidR="0077469C">
        <w:fldChar w:fldCharType="separate"/>
      </w:r>
      <w:r w:rsidR="00C606D6">
        <w:rPr>
          <w:noProof/>
        </w:rPr>
        <w:t>3</w:t>
      </w:r>
      <w:r w:rsidR="0077469C">
        <w:rPr>
          <w:noProof/>
        </w:rPr>
        <w:fldChar w:fldCharType="end"/>
      </w:r>
      <w:r w:rsidR="00962883" w:rsidRPr="00A67DDC">
        <w:t>.</w:t>
      </w:r>
      <w:r w:rsidR="0077469C">
        <w:fldChar w:fldCharType="begin"/>
      </w:r>
      <w:r w:rsidR="0077469C">
        <w:instrText xml:space="preserve"> SEQ Table \* ARABIC \s 1 </w:instrText>
      </w:r>
      <w:r w:rsidR="0077469C">
        <w:fldChar w:fldCharType="separate"/>
      </w:r>
      <w:r w:rsidR="00C606D6">
        <w:rPr>
          <w:noProof/>
        </w:rPr>
        <w:t>2</w:t>
      </w:r>
      <w:r w:rsidR="0077469C">
        <w:rPr>
          <w:noProof/>
        </w:rPr>
        <w:fldChar w:fldCharType="end"/>
      </w:r>
      <w:bookmarkEnd w:id="522"/>
      <w:r w:rsidR="00962883" w:rsidRPr="00A67DDC">
        <w:t xml:space="preserve">: </w:t>
      </w:r>
      <w:bookmarkEnd w:id="523"/>
      <w:bookmarkEnd w:id="524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182"/>
        <w:gridCol w:w="1134"/>
        <w:gridCol w:w="1146"/>
        <w:gridCol w:w="2439"/>
      </w:tblGrid>
      <w:tr w:rsidR="00962883" w:rsidRPr="001B38E3">
        <w:trPr>
          <w:jc w:val="center"/>
        </w:trPr>
        <w:tc>
          <w:tcPr>
            <w:tcW w:w="2250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1182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1134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1146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2439" w:type="dxa"/>
          </w:tcPr>
          <w:p w:rsidR="00962883" w:rsidRPr="001B38E3" w:rsidRDefault="00962883" w:rsidP="002C0BE0">
            <w:pPr>
              <w:pStyle w:val="8eaTextTable"/>
            </w:pPr>
          </w:p>
        </w:tc>
      </w:tr>
      <w:tr w:rsidR="00962883" w:rsidRPr="001B38E3">
        <w:trPr>
          <w:jc w:val="center"/>
        </w:trPr>
        <w:tc>
          <w:tcPr>
            <w:tcW w:w="2250" w:type="dxa"/>
          </w:tcPr>
          <w:p w:rsidR="00962883" w:rsidRPr="001B38E3" w:rsidRDefault="00962883" w:rsidP="00706FEF">
            <w:pPr>
              <w:pStyle w:val="8eaTextTable"/>
              <w:jc w:val="left"/>
            </w:pPr>
          </w:p>
        </w:tc>
        <w:tc>
          <w:tcPr>
            <w:tcW w:w="1182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1134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1146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2439" w:type="dxa"/>
          </w:tcPr>
          <w:p w:rsidR="00962883" w:rsidRPr="001B38E3" w:rsidRDefault="00962883" w:rsidP="002C0BE0">
            <w:pPr>
              <w:pStyle w:val="8eaTextTable"/>
            </w:pPr>
          </w:p>
        </w:tc>
      </w:tr>
      <w:tr w:rsidR="00962883" w:rsidRPr="001B38E3">
        <w:trPr>
          <w:jc w:val="center"/>
        </w:trPr>
        <w:tc>
          <w:tcPr>
            <w:tcW w:w="2250" w:type="dxa"/>
          </w:tcPr>
          <w:p w:rsidR="00962883" w:rsidRPr="001B38E3" w:rsidRDefault="00962883" w:rsidP="00706FEF">
            <w:pPr>
              <w:pStyle w:val="8eaTextTable"/>
              <w:jc w:val="left"/>
            </w:pPr>
          </w:p>
        </w:tc>
        <w:tc>
          <w:tcPr>
            <w:tcW w:w="1182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1134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1146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2439" w:type="dxa"/>
          </w:tcPr>
          <w:p w:rsidR="00962883" w:rsidRPr="001B38E3" w:rsidRDefault="00962883" w:rsidP="002C0BE0">
            <w:pPr>
              <w:pStyle w:val="8eaTextTable"/>
            </w:pPr>
          </w:p>
        </w:tc>
      </w:tr>
      <w:tr w:rsidR="00962883" w:rsidRPr="001B38E3">
        <w:trPr>
          <w:jc w:val="center"/>
        </w:trPr>
        <w:tc>
          <w:tcPr>
            <w:tcW w:w="2250" w:type="dxa"/>
          </w:tcPr>
          <w:p w:rsidR="00962883" w:rsidRPr="001B38E3" w:rsidRDefault="00962883" w:rsidP="00706FEF">
            <w:pPr>
              <w:pStyle w:val="8eaTextTable"/>
              <w:jc w:val="left"/>
            </w:pPr>
          </w:p>
        </w:tc>
        <w:tc>
          <w:tcPr>
            <w:tcW w:w="1182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1134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1146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2439" w:type="dxa"/>
          </w:tcPr>
          <w:p w:rsidR="00962883" w:rsidRPr="001B38E3" w:rsidRDefault="00962883" w:rsidP="002C0BE0">
            <w:pPr>
              <w:pStyle w:val="8eaTextTable"/>
            </w:pPr>
          </w:p>
        </w:tc>
      </w:tr>
      <w:tr w:rsidR="00962883" w:rsidRPr="001B38E3">
        <w:trPr>
          <w:jc w:val="center"/>
        </w:trPr>
        <w:tc>
          <w:tcPr>
            <w:tcW w:w="2250" w:type="dxa"/>
          </w:tcPr>
          <w:p w:rsidR="00962883" w:rsidRPr="001B38E3" w:rsidRDefault="00962883" w:rsidP="00706FEF">
            <w:pPr>
              <w:pStyle w:val="8eaTextTable"/>
              <w:jc w:val="left"/>
            </w:pPr>
          </w:p>
        </w:tc>
        <w:tc>
          <w:tcPr>
            <w:tcW w:w="1182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1134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1146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2439" w:type="dxa"/>
          </w:tcPr>
          <w:p w:rsidR="00962883" w:rsidRPr="001B38E3" w:rsidRDefault="00962883" w:rsidP="002C0BE0">
            <w:pPr>
              <w:pStyle w:val="8eaTextTable"/>
            </w:pPr>
          </w:p>
        </w:tc>
      </w:tr>
      <w:tr w:rsidR="00962883" w:rsidRPr="001B38E3">
        <w:trPr>
          <w:jc w:val="center"/>
        </w:trPr>
        <w:tc>
          <w:tcPr>
            <w:tcW w:w="2250" w:type="dxa"/>
          </w:tcPr>
          <w:p w:rsidR="00962883" w:rsidRPr="001B38E3" w:rsidRDefault="00962883" w:rsidP="00706FEF">
            <w:pPr>
              <w:pStyle w:val="8eaTextTable"/>
              <w:jc w:val="left"/>
            </w:pPr>
          </w:p>
        </w:tc>
        <w:tc>
          <w:tcPr>
            <w:tcW w:w="1182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1134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1146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2439" w:type="dxa"/>
          </w:tcPr>
          <w:p w:rsidR="00962883" w:rsidRPr="001B38E3" w:rsidRDefault="00962883" w:rsidP="002C0BE0">
            <w:pPr>
              <w:pStyle w:val="8eaTextTable"/>
            </w:pPr>
          </w:p>
        </w:tc>
      </w:tr>
      <w:tr w:rsidR="00962883" w:rsidRPr="001B38E3">
        <w:trPr>
          <w:jc w:val="center"/>
        </w:trPr>
        <w:tc>
          <w:tcPr>
            <w:tcW w:w="2250" w:type="dxa"/>
          </w:tcPr>
          <w:p w:rsidR="00962883" w:rsidRPr="001B38E3" w:rsidRDefault="00962883" w:rsidP="00706FEF">
            <w:pPr>
              <w:pStyle w:val="8eaTextTable"/>
              <w:jc w:val="left"/>
            </w:pPr>
          </w:p>
        </w:tc>
        <w:tc>
          <w:tcPr>
            <w:tcW w:w="1182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1134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1146" w:type="dxa"/>
          </w:tcPr>
          <w:p w:rsidR="00962883" w:rsidRPr="001B38E3" w:rsidRDefault="00962883" w:rsidP="002C0BE0">
            <w:pPr>
              <w:pStyle w:val="8eaTextTable"/>
            </w:pPr>
          </w:p>
        </w:tc>
        <w:tc>
          <w:tcPr>
            <w:tcW w:w="2439" w:type="dxa"/>
          </w:tcPr>
          <w:p w:rsidR="00962883" w:rsidRPr="001B38E3" w:rsidRDefault="00962883" w:rsidP="002C0BE0">
            <w:pPr>
              <w:pStyle w:val="8eaTextTable"/>
            </w:pPr>
          </w:p>
        </w:tc>
      </w:tr>
    </w:tbl>
    <w:p w:rsidR="00962883" w:rsidRDefault="00962883" w:rsidP="00962883"/>
    <w:p w:rsidR="00B8505F" w:rsidRDefault="00B8505F" w:rsidP="003150BC">
      <w:pPr>
        <w:pStyle w:val="8bTextParagraph"/>
      </w:pPr>
      <w:r>
        <w:t>3</w:t>
      </w:r>
      <w:r w:rsidRPr="00B8505F">
        <w:rPr>
          <w:vertAlign w:val="superscript"/>
        </w:rPr>
        <w:t>rd</w:t>
      </w:r>
      <w:r>
        <w:t xml:space="preserve"> paragraph</w:t>
      </w:r>
    </w:p>
    <w:p w:rsidR="00B8505F" w:rsidRDefault="00B8505F" w:rsidP="003150BC">
      <w:pPr>
        <w:pStyle w:val="8bTextParagraph"/>
      </w:pPr>
      <w:r>
        <w:t>4</w:t>
      </w:r>
      <w:r w:rsidRPr="00B8505F">
        <w:rPr>
          <w:vertAlign w:val="superscript"/>
        </w:rPr>
        <w:t>th</w:t>
      </w:r>
      <w:r>
        <w:t xml:space="preserve"> paragraph</w:t>
      </w:r>
    </w:p>
    <w:p w:rsidR="00B8505F" w:rsidRPr="001B38E3" w:rsidRDefault="00B8505F" w:rsidP="00A03B14">
      <w:pPr>
        <w:pStyle w:val="Heading2"/>
        <w:spacing w:before="480" w:after="480"/>
      </w:pPr>
      <w:bookmarkStart w:id="525" w:name="_Toc317351750"/>
      <w:bookmarkStart w:id="526" w:name="_Toc317366684"/>
      <w:bookmarkStart w:id="527" w:name="_Toc317366911"/>
      <w:bookmarkStart w:id="528" w:name="_Toc317367138"/>
      <w:bookmarkStart w:id="529" w:name="_Toc317367366"/>
      <w:bookmarkStart w:id="530" w:name="_Toc317367593"/>
      <w:bookmarkStart w:id="531" w:name="_Toc317351751"/>
      <w:bookmarkStart w:id="532" w:name="_Toc317366685"/>
      <w:bookmarkStart w:id="533" w:name="_Toc317366912"/>
      <w:bookmarkStart w:id="534" w:name="_Toc317367139"/>
      <w:bookmarkStart w:id="535" w:name="_Toc317367367"/>
      <w:bookmarkStart w:id="536" w:name="_Toc317367594"/>
      <w:bookmarkStart w:id="537" w:name="_Toc317351752"/>
      <w:bookmarkStart w:id="538" w:name="_Toc317366686"/>
      <w:bookmarkStart w:id="539" w:name="_Toc317366913"/>
      <w:bookmarkStart w:id="540" w:name="_Toc317367140"/>
      <w:bookmarkStart w:id="541" w:name="_Toc317367368"/>
      <w:bookmarkStart w:id="542" w:name="_Toc317367595"/>
      <w:bookmarkStart w:id="543" w:name="_Toc317351753"/>
      <w:bookmarkStart w:id="544" w:name="_Toc317366687"/>
      <w:bookmarkStart w:id="545" w:name="_Toc317366914"/>
      <w:bookmarkStart w:id="546" w:name="_Toc317367141"/>
      <w:bookmarkStart w:id="547" w:name="_Toc317367369"/>
      <w:bookmarkStart w:id="548" w:name="_Toc317367596"/>
      <w:bookmarkStart w:id="549" w:name="_Toc30335603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proofErr w:type="spellStart"/>
      <w:r>
        <w:lastRenderedPageBreak/>
        <w:t>T</w:t>
      </w:r>
      <w:r w:rsidR="006D3A67">
        <w:t>ajuk</w:t>
      </w:r>
      <w:bookmarkEnd w:id="549"/>
      <w:proofErr w:type="spellEnd"/>
    </w:p>
    <w:p w:rsidR="00B8505F" w:rsidRPr="001B38E3" w:rsidRDefault="00B8505F" w:rsidP="00B8505F">
      <w:pPr>
        <w:pStyle w:val="8aText1stParagraph"/>
      </w:pPr>
      <w:r>
        <w:t>1</w:t>
      </w:r>
      <w:r w:rsidRPr="00B8505F">
        <w:rPr>
          <w:vertAlign w:val="superscript"/>
        </w:rPr>
        <w:t>st</w:t>
      </w:r>
      <w:r>
        <w:t xml:space="preserve"> paragraph</w:t>
      </w:r>
    </w:p>
    <w:p w:rsidR="00962883" w:rsidRPr="0072674A" w:rsidRDefault="00B8505F" w:rsidP="00D846A8">
      <w:pPr>
        <w:pStyle w:val="8hhNumberingistoping"/>
      </w:pPr>
      <w:r>
        <w:t>1</w:t>
      </w:r>
      <w:r w:rsidRPr="00B8505F">
        <w:rPr>
          <w:vertAlign w:val="superscript"/>
        </w:rPr>
        <w:t>st</w:t>
      </w:r>
      <w:r>
        <w:t xml:space="preserve"> point</w:t>
      </w:r>
    </w:p>
    <w:p w:rsidR="00962883" w:rsidRDefault="00B8505F" w:rsidP="00D846A8">
      <w:pPr>
        <w:pStyle w:val="8hhNumberingistoping"/>
      </w:pPr>
      <w:r>
        <w:t>2</w:t>
      </w:r>
      <w:r w:rsidRPr="00B8505F">
        <w:rPr>
          <w:vertAlign w:val="superscript"/>
        </w:rPr>
        <w:t>nd</w:t>
      </w:r>
      <w:r>
        <w:t xml:space="preserve"> point</w:t>
      </w:r>
    </w:p>
    <w:p w:rsidR="00962883" w:rsidRDefault="00B8505F" w:rsidP="003150BC">
      <w:pPr>
        <w:pStyle w:val="8bTextParagraph"/>
      </w:pPr>
      <w:r>
        <w:t>2</w:t>
      </w:r>
      <w:r w:rsidRPr="00B8505F">
        <w:rPr>
          <w:vertAlign w:val="superscript"/>
        </w:rPr>
        <w:t>nd</w:t>
      </w:r>
      <w:r>
        <w:t xml:space="preserve"> paragraph</w:t>
      </w:r>
    </w:p>
    <w:p w:rsidR="00B8505F" w:rsidRPr="001B38E3" w:rsidRDefault="006D3A67" w:rsidP="00A03B14">
      <w:pPr>
        <w:pStyle w:val="Heading2"/>
        <w:spacing w:before="480" w:after="480"/>
      </w:pPr>
      <w:bookmarkStart w:id="550" w:name="_Toc317351755"/>
      <w:bookmarkStart w:id="551" w:name="_Toc317366689"/>
      <w:bookmarkStart w:id="552" w:name="_Toc317366916"/>
      <w:bookmarkStart w:id="553" w:name="_Toc317367143"/>
      <w:bookmarkStart w:id="554" w:name="_Toc317367371"/>
      <w:bookmarkStart w:id="555" w:name="_Toc317367598"/>
      <w:bookmarkStart w:id="556" w:name="_Toc317351757"/>
      <w:bookmarkStart w:id="557" w:name="_Toc317366691"/>
      <w:bookmarkStart w:id="558" w:name="_Toc317366918"/>
      <w:bookmarkStart w:id="559" w:name="_Toc317367145"/>
      <w:bookmarkStart w:id="560" w:name="_Toc317367373"/>
      <w:bookmarkStart w:id="561" w:name="_Toc317367600"/>
      <w:bookmarkStart w:id="562" w:name="_Toc30335604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proofErr w:type="spellStart"/>
      <w:r>
        <w:t>Kesimpulan</w:t>
      </w:r>
      <w:bookmarkEnd w:id="562"/>
      <w:proofErr w:type="spellEnd"/>
    </w:p>
    <w:p w:rsidR="00962883" w:rsidRDefault="00B8505F" w:rsidP="003150BC">
      <w:pPr>
        <w:pStyle w:val="8aText1stParagraph"/>
      </w:pPr>
      <w:r>
        <w:t>1</w:t>
      </w:r>
      <w:r w:rsidRPr="00B8505F">
        <w:rPr>
          <w:vertAlign w:val="superscript"/>
        </w:rPr>
        <w:t>st</w:t>
      </w:r>
      <w:r>
        <w:t xml:space="preserve"> paragraph</w:t>
      </w:r>
      <w:r w:rsidR="00C73AA2">
        <w:t xml:space="preserve">. </w:t>
      </w:r>
    </w:p>
    <w:p w:rsidR="00962883" w:rsidRPr="001B38E3" w:rsidRDefault="00962883" w:rsidP="003150BC">
      <w:pPr>
        <w:pStyle w:val="8aText1stParagraph"/>
        <w:sectPr w:rsidR="00962883" w:rsidRPr="001B38E3" w:rsidSect="00D84B5C">
          <w:pgSz w:w="11907" w:h="16839" w:code="9"/>
          <w:pgMar w:top="1418" w:right="1418" w:bottom="1418" w:left="2268" w:header="850" w:footer="720" w:gutter="0"/>
          <w:cols w:space="720"/>
          <w:titlePg/>
          <w:docGrid w:linePitch="360"/>
        </w:sectPr>
      </w:pPr>
    </w:p>
    <w:p w:rsidR="00962883" w:rsidRPr="00C146A1" w:rsidRDefault="006D3A67" w:rsidP="00A03B14">
      <w:pPr>
        <w:pStyle w:val="Heading1"/>
      </w:pPr>
      <w:bookmarkStart w:id="563" w:name="_Toc289693586"/>
      <w:bookmarkStart w:id="564" w:name="_Toc289693637"/>
      <w:bookmarkStart w:id="565" w:name="_Toc299705926"/>
      <w:bookmarkStart w:id="566" w:name="_Toc301186924"/>
      <w:bookmarkStart w:id="567" w:name="_Toc301433806"/>
      <w:bookmarkStart w:id="568" w:name="_Toc30335605"/>
      <w:r>
        <w:lastRenderedPageBreak/>
        <w:t>BAB</w:t>
      </w:r>
      <w:r w:rsidR="00962883" w:rsidRPr="00C146A1">
        <w:t xml:space="preserve"> 4</w:t>
      </w:r>
      <w:bookmarkEnd w:id="563"/>
      <w:bookmarkEnd w:id="564"/>
      <w:bookmarkEnd w:id="565"/>
      <w:bookmarkEnd w:id="566"/>
      <w:bookmarkEnd w:id="567"/>
      <w:bookmarkEnd w:id="568"/>
    </w:p>
    <w:p w:rsidR="00962883" w:rsidRPr="00C146A1" w:rsidRDefault="006D3A67" w:rsidP="00A03B14">
      <w:pPr>
        <w:pStyle w:val="Heading1Title"/>
        <w:spacing w:before="960" w:after="480"/>
        <w:outlineLvl w:val="0"/>
      </w:pPr>
      <w:r>
        <w:t>HASIL KAJIAN DAN IMPLEMENTASI</w:t>
      </w:r>
    </w:p>
    <w:p w:rsidR="00B8505F" w:rsidRPr="001B38E3" w:rsidRDefault="006D3A67" w:rsidP="00A03B14">
      <w:pPr>
        <w:pStyle w:val="Heading2"/>
        <w:spacing w:before="480" w:after="480"/>
      </w:pPr>
      <w:bookmarkStart w:id="569" w:name="_Toc30335606"/>
      <w:bookmarkStart w:id="570" w:name="_Toc289693588"/>
      <w:bookmarkStart w:id="571" w:name="_Toc289693639"/>
      <w:bookmarkStart w:id="572" w:name="_Toc299705927"/>
      <w:bookmarkStart w:id="573" w:name="_Toc301186925"/>
      <w:bookmarkStart w:id="574" w:name="_Toc301433807"/>
      <w:proofErr w:type="spellStart"/>
      <w:r>
        <w:t>Pengenalan</w:t>
      </w:r>
      <w:bookmarkEnd w:id="569"/>
      <w:proofErr w:type="spellEnd"/>
    </w:p>
    <w:p w:rsidR="00B8505F" w:rsidRPr="001B38E3" w:rsidRDefault="00B8505F" w:rsidP="00B8505F">
      <w:pPr>
        <w:pStyle w:val="8aText1stParagraph"/>
      </w:pPr>
      <w:r>
        <w:t>1</w:t>
      </w:r>
      <w:r w:rsidRPr="00B8505F">
        <w:rPr>
          <w:vertAlign w:val="superscript"/>
        </w:rPr>
        <w:t>st</w:t>
      </w:r>
      <w:r>
        <w:t xml:space="preserve"> paragraph</w:t>
      </w:r>
    </w:p>
    <w:p w:rsidR="00B8505F" w:rsidRPr="001B38E3" w:rsidRDefault="00B8505F" w:rsidP="00A03B14">
      <w:pPr>
        <w:pStyle w:val="Heading2"/>
        <w:spacing w:before="480" w:after="480"/>
      </w:pPr>
      <w:bookmarkStart w:id="575" w:name="_Toc30335607"/>
      <w:bookmarkEnd w:id="570"/>
      <w:bookmarkEnd w:id="571"/>
      <w:bookmarkEnd w:id="572"/>
      <w:bookmarkEnd w:id="573"/>
      <w:bookmarkEnd w:id="574"/>
      <w:proofErr w:type="spellStart"/>
      <w:r>
        <w:t>T</w:t>
      </w:r>
      <w:r w:rsidR="006D3A67">
        <w:t>ajuk</w:t>
      </w:r>
      <w:bookmarkEnd w:id="575"/>
      <w:proofErr w:type="spellEnd"/>
    </w:p>
    <w:p w:rsidR="00B8505F" w:rsidRPr="001B38E3" w:rsidRDefault="00B8505F" w:rsidP="00B8505F">
      <w:pPr>
        <w:pStyle w:val="8aText1stParagraph"/>
      </w:pPr>
      <w:r>
        <w:t>1</w:t>
      </w:r>
      <w:r w:rsidRPr="00B8505F">
        <w:rPr>
          <w:vertAlign w:val="superscript"/>
        </w:rPr>
        <w:t>st</w:t>
      </w:r>
      <w:r>
        <w:t xml:space="preserve"> paragraph</w:t>
      </w:r>
    </w:p>
    <w:p w:rsidR="00B8505F" w:rsidRDefault="00B8505F" w:rsidP="003150BC">
      <w:pPr>
        <w:pStyle w:val="8bTextParagraph"/>
      </w:pPr>
      <w:r>
        <w:t>2</w:t>
      </w:r>
      <w:r w:rsidRPr="00B8505F">
        <w:rPr>
          <w:vertAlign w:val="superscript"/>
        </w:rPr>
        <w:t>nd</w:t>
      </w:r>
      <w:r>
        <w:t xml:space="preserve"> paragraph. </w:t>
      </w:r>
      <w:proofErr w:type="spellStart"/>
      <w:r>
        <w:t>Hkashdsjahdakh</w:t>
      </w:r>
      <w:proofErr w:type="spellEnd"/>
      <w:r>
        <w:t xml:space="preserve"> </w:t>
      </w:r>
      <w:proofErr w:type="spellStart"/>
      <w:r>
        <w:t>hdkajhskhdfak</w:t>
      </w:r>
      <w:proofErr w:type="spellEnd"/>
      <w:r>
        <w:t xml:space="preserve"> </w:t>
      </w:r>
      <w:proofErr w:type="spellStart"/>
      <w:r>
        <w:t>ajhfkjhadf</w:t>
      </w:r>
      <w:proofErr w:type="spellEnd"/>
      <w:r>
        <w:t xml:space="preserve">. </w:t>
      </w:r>
      <w:proofErr w:type="spellStart"/>
      <w:r>
        <w:t>Haksjfkasf</w:t>
      </w:r>
      <w:proofErr w:type="spellEnd"/>
      <w:r>
        <w:t xml:space="preserve">. </w:t>
      </w:r>
      <w:proofErr w:type="spellStart"/>
      <w:r>
        <w:t>Ajfkasjkflj</w:t>
      </w:r>
      <w:proofErr w:type="spellEnd"/>
      <w:r>
        <w:t>.</w:t>
      </w:r>
    </w:p>
    <w:p w:rsidR="00962883" w:rsidRPr="00574FFD" w:rsidRDefault="00B8505F" w:rsidP="00D846A8">
      <w:pPr>
        <w:pStyle w:val="8hiNumberingialgorithms"/>
      </w:pPr>
      <w:r>
        <w:t>1</w:t>
      </w:r>
      <w:r w:rsidRPr="00B8505F">
        <w:rPr>
          <w:vertAlign w:val="superscript"/>
        </w:rPr>
        <w:t>st</w:t>
      </w:r>
      <w:r>
        <w:t xml:space="preserve"> point</w:t>
      </w:r>
    </w:p>
    <w:p w:rsidR="00962883" w:rsidRPr="00574FFD" w:rsidRDefault="00B8505F" w:rsidP="00D846A8">
      <w:pPr>
        <w:pStyle w:val="8hiNumberingialgorithms"/>
      </w:pPr>
      <w:r>
        <w:t>2</w:t>
      </w:r>
      <w:r w:rsidRPr="00B8505F">
        <w:rPr>
          <w:vertAlign w:val="superscript"/>
        </w:rPr>
        <w:t>nd</w:t>
      </w:r>
      <w:r>
        <w:t xml:space="preserve"> point</w:t>
      </w:r>
    </w:p>
    <w:p w:rsidR="00962883" w:rsidRDefault="00B8505F" w:rsidP="003150BC">
      <w:pPr>
        <w:pStyle w:val="8bTextParagraph"/>
      </w:pPr>
      <w:r>
        <w:t>3</w:t>
      </w:r>
      <w:r w:rsidRPr="00B8505F">
        <w:rPr>
          <w:vertAlign w:val="superscript"/>
        </w:rPr>
        <w:t>rd</w:t>
      </w:r>
      <w:r>
        <w:t xml:space="preserve"> paragraph</w:t>
      </w:r>
      <w:r w:rsidR="00962883" w:rsidRPr="004D27AB">
        <w:t xml:space="preserve"> </w:t>
      </w:r>
    </w:p>
    <w:p w:rsidR="00B8505F" w:rsidRDefault="00B8505F" w:rsidP="003150BC">
      <w:pPr>
        <w:pStyle w:val="8bTextParagraph"/>
      </w:pPr>
      <w:r>
        <w:t>4</w:t>
      </w:r>
      <w:r w:rsidRPr="00B8505F">
        <w:rPr>
          <w:vertAlign w:val="superscript"/>
        </w:rPr>
        <w:t>th</w:t>
      </w:r>
      <w:r>
        <w:t xml:space="preserve"> paragraph</w:t>
      </w:r>
      <w:r w:rsidRPr="00B8505F">
        <w:t xml:space="preserve"> </w:t>
      </w:r>
      <w:proofErr w:type="spellStart"/>
      <w:r>
        <w:t>Hkashdsjahdakh</w:t>
      </w:r>
      <w:proofErr w:type="spellEnd"/>
      <w:r>
        <w:t xml:space="preserve"> </w:t>
      </w:r>
      <w:proofErr w:type="spellStart"/>
      <w:r>
        <w:t>hdkajhskhdfak</w:t>
      </w:r>
      <w:proofErr w:type="spellEnd"/>
      <w:r>
        <w:t xml:space="preserve"> </w:t>
      </w:r>
      <w:proofErr w:type="spellStart"/>
      <w:r>
        <w:t>ajhfkjhadf</w:t>
      </w:r>
      <w:proofErr w:type="spellEnd"/>
      <w:r>
        <w:t xml:space="preserve">. </w:t>
      </w:r>
      <w:proofErr w:type="spellStart"/>
      <w:r>
        <w:t>Haksjfkasf</w:t>
      </w:r>
      <w:proofErr w:type="spellEnd"/>
      <w:r>
        <w:t xml:space="preserve">. </w:t>
      </w:r>
      <w:proofErr w:type="spellStart"/>
      <w:r>
        <w:t>Ajfkasjkflj</w:t>
      </w:r>
      <w:proofErr w:type="spellEnd"/>
      <w:r>
        <w:t>.</w:t>
      </w:r>
    </w:p>
    <w:p w:rsidR="00041704" w:rsidRDefault="00B8505F" w:rsidP="00D846A8">
      <w:pPr>
        <w:pStyle w:val="8hjNumberingiproblems"/>
      </w:pPr>
      <w:r>
        <w:t>1</w:t>
      </w:r>
      <w:r w:rsidRPr="00B8505F">
        <w:rPr>
          <w:vertAlign w:val="superscript"/>
        </w:rPr>
        <w:t>st</w:t>
      </w:r>
      <w:r>
        <w:t xml:space="preserve"> point</w:t>
      </w:r>
    </w:p>
    <w:p w:rsidR="00B8505F" w:rsidRDefault="00B8505F" w:rsidP="00B8505F">
      <w:pPr>
        <w:pStyle w:val="8hjNumberingiproblems"/>
      </w:pPr>
      <w:r>
        <w:t>2</w:t>
      </w:r>
      <w:r w:rsidRPr="00B8505F">
        <w:rPr>
          <w:vertAlign w:val="superscript"/>
        </w:rPr>
        <w:t>nd</w:t>
      </w:r>
      <w:r>
        <w:t xml:space="preserve"> point</w:t>
      </w:r>
    </w:p>
    <w:p w:rsidR="00B8505F" w:rsidRDefault="00B8505F" w:rsidP="00B8505F">
      <w:pPr>
        <w:pStyle w:val="8hjNumberingiproblems"/>
      </w:pPr>
      <w:r>
        <w:t>3</w:t>
      </w:r>
      <w:r w:rsidRPr="00B8505F">
        <w:rPr>
          <w:vertAlign w:val="superscript"/>
        </w:rPr>
        <w:t>rd</w:t>
      </w:r>
      <w:r>
        <w:t xml:space="preserve"> point</w:t>
      </w:r>
    </w:p>
    <w:p w:rsidR="00B8505F" w:rsidRDefault="00B8505F" w:rsidP="00B8505F">
      <w:pPr>
        <w:pStyle w:val="8hjNumberingiproblems"/>
      </w:pPr>
      <w:r>
        <w:t>4</w:t>
      </w:r>
      <w:r w:rsidRPr="00B8505F">
        <w:rPr>
          <w:vertAlign w:val="superscript"/>
        </w:rPr>
        <w:t>th</w:t>
      </w:r>
      <w:r>
        <w:t xml:space="preserve"> point</w:t>
      </w:r>
    </w:p>
    <w:p w:rsidR="00B8505F" w:rsidRDefault="00B8505F" w:rsidP="00B8505F">
      <w:pPr>
        <w:pStyle w:val="8bTextParagraph"/>
      </w:pPr>
      <w:r>
        <w:t>5</w:t>
      </w:r>
      <w:r w:rsidRPr="00B8505F">
        <w:rPr>
          <w:vertAlign w:val="superscript"/>
        </w:rPr>
        <w:t>th</w:t>
      </w:r>
      <w:r>
        <w:t xml:space="preserve"> paragraph</w:t>
      </w:r>
      <w:r w:rsidRPr="00B8505F">
        <w:t xml:space="preserve"> </w:t>
      </w:r>
      <w:proofErr w:type="spellStart"/>
      <w:r>
        <w:t>Hkashdsjahdakh</w:t>
      </w:r>
      <w:proofErr w:type="spellEnd"/>
      <w:r>
        <w:t xml:space="preserve"> </w:t>
      </w:r>
      <w:proofErr w:type="spellStart"/>
      <w:r>
        <w:t>hdkajhskhdfak</w:t>
      </w:r>
      <w:proofErr w:type="spellEnd"/>
      <w:r>
        <w:t xml:space="preserve"> </w:t>
      </w:r>
      <w:proofErr w:type="spellStart"/>
      <w:r>
        <w:t>ajhfkjhadf</w:t>
      </w:r>
      <w:proofErr w:type="spellEnd"/>
      <w:r>
        <w:t xml:space="preserve">. </w:t>
      </w:r>
      <w:proofErr w:type="spellStart"/>
      <w:r>
        <w:t>Haksjfkasf</w:t>
      </w:r>
      <w:proofErr w:type="spellEnd"/>
      <w:r>
        <w:t xml:space="preserve">. </w:t>
      </w:r>
      <w:proofErr w:type="spellStart"/>
      <w:r>
        <w:t>Ajfkasjkflj</w:t>
      </w:r>
      <w:proofErr w:type="spellEnd"/>
      <w:r>
        <w:t>.</w:t>
      </w:r>
    </w:p>
    <w:p w:rsidR="00962883" w:rsidRPr="00FE4611" w:rsidRDefault="00B8505F" w:rsidP="00D846A8">
      <w:pPr>
        <w:pStyle w:val="8hkNumberinginotations"/>
      </w:pPr>
      <w:r>
        <w:t>1</w:t>
      </w:r>
      <w:r w:rsidRPr="00B8505F">
        <w:rPr>
          <w:vertAlign w:val="superscript"/>
        </w:rPr>
        <w:t>st</w:t>
      </w:r>
      <w:r>
        <w:t xml:space="preserve"> point</w:t>
      </w:r>
    </w:p>
    <w:p w:rsidR="00962883" w:rsidRPr="00FE4611" w:rsidRDefault="00B8505F" w:rsidP="00D846A8">
      <w:pPr>
        <w:pStyle w:val="8hkNumberinginotations"/>
      </w:pPr>
      <w:r>
        <w:t>2</w:t>
      </w:r>
      <w:r w:rsidRPr="00B8505F">
        <w:rPr>
          <w:vertAlign w:val="superscript"/>
        </w:rPr>
        <w:t>nd</w:t>
      </w:r>
      <w:r>
        <w:t xml:space="preserve"> point</w:t>
      </w:r>
    </w:p>
    <w:p w:rsidR="00962883" w:rsidRPr="00FE4611" w:rsidRDefault="00B8505F" w:rsidP="00D846A8">
      <w:pPr>
        <w:pStyle w:val="8hkNumberinginotations"/>
      </w:pPr>
      <w:r>
        <w:t>3</w:t>
      </w:r>
      <w:r w:rsidRPr="00B8505F">
        <w:rPr>
          <w:vertAlign w:val="superscript"/>
        </w:rPr>
        <w:t>rd</w:t>
      </w:r>
      <w:r>
        <w:t xml:space="preserve"> point</w:t>
      </w:r>
    </w:p>
    <w:p w:rsidR="00962883" w:rsidRPr="0020173A" w:rsidRDefault="00B8505F" w:rsidP="00A03B14">
      <w:pPr>
        <w:pStyle w:val="Heading3"/>
        <w:spacing w:before="480" w:after="480"/>
      </w:pPr>
      <w:bookmarkStart w:id="576" w:name="_Toc317351761"/>
      <w:bookmarkStart w:id="577" w:name="_Toc317366695"/>
      <w:bookmarkStart w:id="578" w:name="_Toc317366922"/>
      <w:bookmarkStart w:id="579" w:name="_Toc317367149"/>
      <w:bookmarkStart w:id="580" w:name="_Toc317367377"/>
      <w:bookmarkStart w:id="581" w:name="_Toc317367604"/>
      <w:bookmarkStart w:id="582" w:name="_Toc317351762"/>
      <w:bookmarkStart w:id="583" w:name="_Toc317366696"/>
      <w:bookmarkStart w:id="584" w:name="_Toc317366923"/>
      <w:bookmarkStart w:id="585" w:name="_Toc317367150"/>
      <w:bookmarkStart w:id="586" w:name="_Toc317367378"/>
      <w:bookmarkStart w:id="587" w:name="_Toc317367605"/>
      <w:bookmarkStart w:id="588" w:name="_Toc317351763"/>
      <w:bookmarkStart w:id="589" w:name="_Toc317366697"/>
      <w:bookmarkStart w:id="590" w:name="_Toc317366924"/>
      <w:bookmarkStart w:id="591" w:name="_Toc317367151"/>
      <w:bookmarkStart w:id="592" w:name="_Toc317367379"/>
      <w:bookmarkStart w:id="593" w:name="_Toc317367606"/>
      <w:bookmarkStart w:id="594" w:name="_Toc317351764"/>
      <w:bookmarkStart w:id="595" w:name="_Toc317366698"/>
      <w:bookmarkStart w:id="596" w:name="_Toc317366925"/>
      <w:bookmarkStart w:id="597" w:name="_Toc317367152"/>
      <w:bookmarkStart w:id="598" w:name="_Toc317367380"/>
      <w:bookmarkStart w:id="599" w:name="_Toc317367607"/>
      <w:bookmarkStart w:id="600" w:name="_Toc317351765"/>
      <w:bookmarkStart w:id="601" w:name="_Toc317366699"/>
      <w:bookmarkStart w:id="602" w:name="_Toc317366926"/>
      <w:bookmarkStart w:id="603" w:name="_Toc317367153"/>
      <w:bookmarkStart w:id="604" w:name="_Toc317367381"/>
      <w:bookmarkStart w:id="605" w:name="_Toc317367608"/>
      <w:bookmarkStart w:id="606" w:name="_Toc317351766"/>
      <w:bookmarkStart w:id="607" w:name="_Toc317366700"/>
      <w:bookmarkStart w:id="608" w:name="_Toc317366927"/>
      <w:bookmarkStart w:id="609" w:name="_Toc317367154"/>
      <w:bookmarkStart w:id="610" w:name="_Toc317367382"/>
      <w:bookmarkStart w:id="611" w:name="_Toc317367609"/>
      <w:bookmarkStart w:id="612" w:name="_Toc30335608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proofErr w:type="spellStart"/>
      <w:r>
        <w:lastRenderedPageBreak/>
        <w:t>T</w:t>
      </w:r>
      <w:r w:rsidR="006D3A67">
        <w:t>ajuk</w:t>
      </w:r>
      <w:bookmarkEnd w:id="612"/>
      <w:proofErr w:type="spellEnd"/>
    </w:p>
    <w:p w:rsidR="00B8505F" w:rsidRDefault="00B8505F" w:rsidP="003150BC">
      <w:pPr>
        <w:pStyle w:val="8aText1stParagraph"/>
      </w:pPr>
      <w:r>
        <w:t>1</w:t>
      </w:r>
      <w:r w:rsidRPr="00B8505F">
        <w:rPr>
          <w:vertAlign w:val="superscript"/>
        </w:rPr>
        <w:t>st</w:t>
      </w:r>
      <w:r>
        <w:t xml:space="preserve"> paragraph</w:t>
      </w:r>
    </w:p>
    <w:p w:rsidR="00B8505F" w:rsidRDefault="00B8505F" w:rsidP="003150BC">
      <w:pPr>
        <w:pStyle w:val="8bTextParagraph"/>
      </w:pPr>
      <w:r>
        <w:t>2</w:t>
      </w:r>
      <w:r w:rsidRPr="00B8505F">
        <w:rPr>
          <w:vertAlign w:val="superscript"/>
        </w:rPr>
        <w:t>nd</w:t>
      </w:r>
      <w:r>
        <w:t xml:space="preserve"> paragraph</w:t>
      </w:r>
    </w:p>
    <w:p w:rsidR="00B8505F" w:rsidRDefault="00B8505F" w:rsidP="003150BC">
      <w:pPr>
        <w:pStyle w:val="8bTextParagraph"/>
      </w:pPr>
      <w:r>
        <w:t>3</w:t>
      </w:r>
      <w:r w:rsidRPr="00B8505F">
        <w:rPr>
          <w:vertAlign w:val="superscript"/>
        </w:rPr>
        <w:t>rd</w:t>
      </w:r>
      <w:r>
        <w:t xml:space="preserve"> paragraph</w:t>
      </w:r>
    </w:p>
    <w:p w:rsidR="00B8505F" w:rsidRPr="0020173A" w:rsidRDefault="00B8505F" w:rsidP="00A03B14">
      <w:pPr>
        <w:pStyle w:val="Heading3"/>
        <w:spacing w:before="480" w:after="480"/>
      </w:pPr>
      <w:bookmarkStart w:id="613" w:name="_Toc317351768"/>
      <w:bookmarkStart w:id="614" w:name="_Toc317366702"/>
      <w:bookmarkStart w:id="615" w:name="_Toc317366929"/>
      <w:bookmarkStart w:id="616" w:name="_Toc317367156"/>
      <w:bookmarkStart w:id="617" w:name="_Toc317367384"/>
      <w:bookmarkStart w:id="618" w:name="_Toc317367611"/>
      <w:bookmarkStart w:id="619" w:name="_Toc317351769"/>
      <w:bookmarkStart w:id="620" w:name="_Toc317366703"/>
      <w:bookmarkStart w:id="621" w:name="_Toc317366930"/>
      <w:bookmarkStart w:id="622" w:name="_Toc317367157"/>
      <w:bookmarkStart w:id="623" w:name="_Toc317367385"/>
      <w:bookmarkStart w:id="624" w:name="_Toc317367612"/>
      <w:bookmarkStart w:id="625" w:name="_Toc317351770"/>
      <w:bookmarkStart w:id="626" w:name="_Toc317366704"/>
      <w:bookmarkStart w:id="627" w:name="_Toc317366931"/>
      <w:bookmarkStart w:id="628" w:name="_Toc317367158"/>
      <w:bookmarkStart w:id="629" w:name="_Toc317367386"/>
      <w:bookmarkStart w:id="630" w:name="_Toc317367613"/>
      <w:bookmarkStart w:id="631" w:name="_Toc317351771"/>
      <w:bookmarkStart w:id="632" w:name="_Toc317366705"/>
      <w:bookmarkStart w:id="633" w:name="_Toc317366932"/>
      <w:bookmarkStart w:id="634" w:name="_Toc317367159"/>
      <w:bookmarkStart w:id="635" w:name="_Toc317367387"/>
      <w:bookmarkStart w:id="636" w:name="_Toc317367614"/>
      <w:bookmarkStart w:id="637" w:name="_Toc317351772"/>
      <w:bookmarkStart w:id="638" w:name="_Toc317366706"/>
      <w:bookmarkStart w:id="639" w:name="_Toc317366933"/>
      <w:bookmarkStart w:id="640" w:name="_Toc317367160"/>
      <w:bookmarkStart w:id="641" w:name="_Toc317367388"/>
      <w:bookmarkStart w:id="642" w:name="_Toc317367615"/>
      <w:bookmarkStart w:id="643" w:name="_Toc317351773"/>
      <w:bookmarkStart w:id="644" w:name="_Toc317366707"/>
      <w:bookmarkStart w:id="645" w:name="_Toc317366934"/>
      <w:bookmarkStart w:id="646" w:name="_Toc317367161"/>
      <w:bookmarkStart w:id="647" w:name="_Toc317367389"/>
      <w:bookmarkStart w:id="648" w:name="_Toc317367616"/>
      <w:bookmarkStart w:id="649" w:name="_Toc317351774"/>
      <w:bookmarkStart w:id="650" w:name="_Toc317366708"/>
      <w:bookmarkStart w:id="651" w:name="_Toc317366935"/>
      <w:bookmarkStart w:id="652" w:name="_Toc317367162"/>
      <w:bookmarkStart w:id="653" w:name="_Toc317367390"/>
      <w:bookmarkStart w:id="654" w:name="_Toc317367617"/>
      <w:bookmarkStart w:id="655" w:name="_Toc317351775"/>
      <w:bookmarkStart w:id="656" w:name="_Toc317366709"/>
      <w:bookmarkStart w:id="657" w:name="_Toc317366936"/>
      <w:bookmarkStart w:id="658" w:name="_Toc317367163"/>
      <w:bookmarkStart w:id="659" w:name="_Toc317367391"/>
      <w:bookmarkStart w:id="660" w:name="_Toc317367618"/>
      <w:bookmarkStart w:id="661" w:name="_Toc317351776"/>
      <w:bookmarkStart w:id="662" w:name="_Toc317366710"/>
      <w:bookmarkStart w:id="663" w:name="_Toc317366937"/>
      <w:bookmarkStart w:id="664" w:name="_Toc317367164"/>
      <w:bookmarkStart w:id="665" w:name="_Toc317367392"/>
      <w:bookmarkStart w:id="666" w:name="_Toc317367619"/>
      <w:bookmarkStart w:id="667" w:name="_Toc317351777"/>
      <w:bookmarkStart w:id="668" w:name="_Toc317366711"/>
      <w:bookmarkStart w:id="669" w:name="_Toc317366938"/>
      <w:bookmarkStart w:id="670" w:name="_Toc317367165"/>
      <w:bookmarkStart w:id="671" w:name="_Toc317367393"/>
      <w:bookmarkStart w:id="672" w:name="_Toc317367620"/>
      <w:bookmarkStart w:id="673" w:name="_Toc317351778"/>
      <w:bookmarkStart w:id="674" w:name="_Toc317366712"/>
      <w:bookmarkStart w:id="675" w:name="_Toc317366939"/>
      <w:bookmarkStart w:id="676" w:name="_Toc317367166"/>
      <w:bookmarkStart w:id="677" w:name="_Toc317367394"/>
      <w:bookmarkStart w:id="678" w:name="_Toc317367621"/>
      <w:bookmarkStart w:id="679" w:name="_Toc317351779"/>
      <w:bookmarkStart w:id="680" w:name="_Toc317366713"/>
      <w:bookmarkStart w:id="681" w:name="_Toc317366940"/>
      <w:bookmarkStart w:id="682" w:name="_Toc317367167"/>
      <w:bookmarkStart w:id="683" w:name="_Toc317367395"/>
      <w:bookmarkStart w:id="684" w:name="_Toc317367622"/>
      <w:bookmarkStart w:id="685" w:name="_Toc317351780"/>
      <w:bookmarkStart w:id="686" w:name="_Toc317366714"/>
      <w:bookmarkStart w:id="687" w:name="_Toc317366941"/>
      <w:bookmarkStart w:id="688" w:name="_Toc317367168"/>
      <w:bookmarkStart w:id="689" w:name="_Toc317367396"/>
      <w:bookmarkStart w:id="690" w:name="_Toc317367623"/>
      <w:bookmarkStart w:id="691" w:name="_Toc317351781"/>
      <w:bookmarkStart w:id="692" w:name="_Toc317366715"/>
      <w:bookmarkStart w:id="693" w:name="_Toc317366942"/>
      <w:bookmarkStart w:id="694" w:name="_Toc317367169"/>
      <w:bookmarkStart w:id="695" w:name="_Toc317367397"/>
      <w:bookmarkStart w:id="696" w:name="_Toc317367624"/>
      <w:bookmarkStart w:id="697" w:name="_Toc317351782"/>
      <w:bookmarkStart w:id="698" w:name="_Toc317366716"/>
      <w:bookmarkStart w:id="699" w:name="_Toc317366943"/>
      <w:bookmarkStart w:id="700" w:name="_Toc317367170"/>
      <w:bookmarkStart w:id="701" w:name="_Toc317367398"/>
      <w:bookmarkStart w:id="702" w:name="_Toc317367625"/>
      <w:bookmarkStart w:id="703" w:name="_Toc30335609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proofErr w:type="spellStart"/>
      <w:r>
        <w:t>T</w:t>
      </w:r>
      <w:r w:rsidR="006D3A67">
        <w:t>ajuk</w:t>
      </w:r>
      <w:bookmarkEnd w:id="703"/>
      <w:proofErr w:type="spellEnd"/>
    </w:p>
    <w:p w:rsidR="00B8505F" w:rsidRDefault="00B8505F" w:rsidP="00B8505F">
      <w:pPr>
        <w:pStyle w:val="8aText1stParagraph"/>
      </w:pPr>
      <w:r>
        <w:t>1</w:t>
      </w:r>
      <w:r w:rsidRPr="00B8505F">
        <w:rPr>
          <w:vertAlign w:val="superscript"/>
        </w:rPr>
        <w:t>st</w:t>
      </w:r>
      <w:r>
        <w:t xml:space="preserve"> paragraph</w:t>
      </w:r>
    </w:p>
    <w:p w:rsidR="00B8505F" w:rsidRDefault="00B8505F" w:rsidP="001B0597">
      <w:pPr>
        <w:pStyle w:val="8bTextParagraph"/>
      </w:pPr>
      <w:r>
        <w:t>2</w:t>
      </w:r>
      <w:r w:rsidRPr="00B8505F">
        <w:rPr>
          <w:vertAlign w:val="superscript"/>
        </w:rPr>
        <w:t>nd</w:t>
      </w:r>
      <w:r>
        <w:t xml:space="preserve"> paragraph</w:t>
      </w:r>
    </w:p>
    <w:p w:rsidR="00B8505F" w:rsidRDefault="00B8505F" w:rsidP="001B0597">
      <w:pPr>
        <w:pStyle w:val="8bTextParagraph"/>
      </w:pPr>
      <w:r>
        <w:t>3</w:t>
      </w:r>
      <w:r w:rsidRPr="00B8505F">
        <w:rPr>
          <w:vertAlign w:val="superscript"/>
        </w:rPr>
        <w:t>rd</w:t>
      </w:r>
      <w:r>
        <w:t xml:space="preserve"> paragraph</w:t>
      </w:r>
    </w:p>
    <w:p w:rsidR="00B8505F" w:rsidRPr="0020173A" w:rsidRDefault="00B8505F" w:rsidP="00A03B14">
      <w:pPr>
        <w:pStyle w:val="Heading3"/>
        <w:spacing w:before="480" w:after="480"/>
      </w:pPr>
      <w:bookmarkStart w:id="704" w:name="_Toc30335610"/>
      <w:proofErr w:type="spellStart"/>
      <w:r>
        <w:t>T</w:t>
      </w:r>
      <w:r w:rsidR="006D3A67">
        <w:t>ajuk</w:t>
      </w:r>
      <w:bookmarkEnd w:id="704"/>
      <w:proofErr w:type="spellEnd"/>
    </w:p>
    <w:p w:rsidR="00B8505F" w:rsidRDefault="00B8505F" w:rsidP="00B8505F">
      <w:pPr>
        <w:pStyle w:val="8aText1stParagraph"/>
      </w:pPr>
      <w:r>
        <w:t>1</w:t>
      </w:r>
      <w:r w:rsidRPr="00B8505F">
        <w:rPr>
          <w:vertAlign w:val="superscript"/>
        </w:rPr>
        <w:t>st</w:t>
      </w:r>
      <w:r>
        <w:t xml:space="preserve"> paragraph</w:t>
      </w:r>
    </w:p>
    <w:p w:rsidR="006877F3" w:rsidRDefault="00B8505F" w:rsidP="003150BC">
      <w:pPr>
        <w:pStyle w:val="8bTextParagraph"/>
      </w:pPr>
      <w:r>
        <w:t>2</w:t>
      </w:r>
      <w:r w:rsidRPr="00B8505F">
        <w:rPr>
          <w:vertAlign w:val="superscript"/>
        </w:rPr>
        <w:t>nd</w:t>
      </w:r>
      <w:r>
        <w:t xml:space="preserve"> paragraph</w:t>
      </w:r>
    </w:p>
    <w:p w:rsidR="00B8505F" w:rsidRDefault="00B8505F" w:rsidP="003150BC">
      <w:pPr>
        <w:pStyle w:val="8bTextParagraph"/>
      </w:pPr>
      <w:r>
        <w:t>3</w:t>
      </w:r>
      <w:r w:rsidRPr="00B8505F">
        <w:rPr>
          <w:vertAlign w:val="superscript"/>
        </w:rPr>
        <w:t>rd</w:t>
      </w:r>
      <w:r>
        <w:t xml:space="preserve"> paragraph</w:t>
      </w:r>
    </w:p>
    <w:p w:rsidR="00B8505F" w:rsidRPr="0020173A" w:rsidRDefault="00B8505F" w:rsidP="004B37C7">
      <w:pPr>
        <w:pStyle w:val="Heading2"/>
        <w:spacing w:before="480" w:after="480"/>
      </w:pPr>
      <w:bookmarkStart w:id="705" w:name="_Toc317351785"/>
      <w:bookmarkStart w:id="706" w:name="_Toc317366719"/>
      <w:bookmarkStart w:id="707" w:name="_Toc317366946"/>
      <w:bookmarkStart w:id="708" w:name="_Toc317367173"/>
      <w:bookmarkStart w:id="709" w:name="_Toc317367401"/>
      <w:bookmarkStart w:id="710" w:name="_Toc317367628"/>
      <w:bookmarkStart w:id="711" w:name="_Toc317351786"/>
      <w:bookmarkStart w:id="712" w:name="_Toc317366720"/>
      <w:bookmarkStart w:id="713" w:name="_Toc317366947"/>
      <w:bookmarkStart w:id="714" w:name="_Toc317367174"/>
      <w:bookmarkStart w:id="715" w:name="_Toc317367402"/>
      <w:bookmarkStart w:id="716" w:name="_Toc317367629"/>
      <w:bookmarkStart w:id="717" w:name="_Toc317351787"/>
      <w:bookmarkStart w:id="718" w:name="_Toc317366721"/>
      <w:bookmarkStart w:id="719" w:name="_Toc317366948"/>
      <w:bookmarkStart w:id="720" w:name="_Toc317367175"/>
      <w:bookmarkStart w:id="721" w:name="_Toc317367403"/>
      <w:bookmarkStart w:id="722" w:name="_Toc317367630"/>
      <w:bookmarkStart w:id="723" w:name="_Toc317351788"/>
      <w:bookmarkStart w:id="724" w:name="_Toc317366722"/>
      <w:bookmarkStart w:id="725" w:name="_Toc317366949"/>
      <w:bookmarkStart w:id="726" w:name="_Toc317367176"/>
      <w:bookmarkStart w:id="727" w:name="_Toc317367404"/>
      <w:bookmarkStart w:id="728" w:name="_Toc317367631"/>
      <w:bookmarkStart w:id="729" w:name="_Toc317351789"/>
      <w:bookmarkStart w:id="730" w:name="_Toc317366723"/>
      <w:bookmarkStart w:id="731" w:name="_Toc317366950"/>
      <w:bookmarkStart w:id="732" w:name="_Toc317367177"/>
      <w:bookmarkStart w:id="733" w:name="_Toc317367405"/>
      <w:bookmarkStart w:id="734" w:name="_Toc317367632"/>
      <w:bookmarkStart w:id="735" w:name="_Toc317351790"/>
      <w:bookmarkStart w:id="736" w:name="_Toc317366724"/>
      <w:bookmarkStart w:id="737" w:name="_Toc317366951"/>
      <w:bookmarkStart w:id="738" w:name="_Toc317367178"/>
      <w:bookmarkStart w:id="739" w:name="_Toc317367406"/>
      <w:bookmarkStart w:id="740" w:name="_Toc317367633"/>
      <w:bookmarkStart w:id="741" w:name="_Toc317351791"/>
      <w:bookmarkStart w:id="742" w:name="_Toc317366725"/>
      <w:bookmarkStart w:id="743" w:name="_Toc317366952"/>
      <w:bookmarkStart w:id="744" w:name="_Toc317367179"/>
      <w:bookmarkStart w:id="745" w:name="_Toc317367407"/>
      <w:bookmarkStart w:id="746" w:name="_Toc317367634"/>
      <w:bookmarkStart w:id="747" w:name="_Toc317351792"/>
      <w:bookmarkStart w:id="748" w:name="_Toc317366726"/>
      <w:bookmarkStart w:id="749" w:name="_Toc317366953"/>
      <w:bookmarkStart w:id="750" w:name="_Toc317367180"/>
      <w:bookmarkStart w:id="751" w:name="_Toc317367408"/>
      <w:bookmarkStart w:id="752" w:name="_Toc317367635"/>
      <w:bookmarkStart w:id="753" w:name="_Toc317351793"/>
      <w:bookmarkStart w:id="754" w:name="_Toc317366727"/>
      <w:bookmarkStart w:id="755" w:name="_Toc317366954"/>
      <w:bookmarkStart w:id="756" w:name="_Toc317367181"/>
      <w:bookmarkStart w:id="757" w:name="_Toc317367409"/>
      <w:bookmarkStart w:id="758" w:name="_Toc317367636"/>
      <w:bookmarkStart w:id="759" w:name="_Toc317351794"/>
      <w:bookmarkStart w:id="760" w:name="_Toc317366728"/>
      <w:bookmarkStart w:id="761" w:name="_Toc317366955"/>
      <w:bookmarkStart w:id="762" w:name="_Toc317367182"/>
      <w:bookmarkStart w:id="763" w:name="_Toc317367410"/>
      <w:bookmarkStart w:id="764" w:name="_Toc317367637"/>
      <w:bookmarkStart w:id="765" w:name="_Toc317351795"/>
      <w:bookmarkStart w:id="766" w:name="_Toc317366729"/>
      <w:bookmarkStart w:id="767" w:name="_Toc317366956"/>
      <w:bookmarkStart w:id="768" w:name="_Toc317367183"/>
      <w:bookmarkStart w:id="769" w:name="_Toc317367411"/>
      <w:bookmarkStart w:id="770" w:name="_Toc317367638"/>
      <w:bookmarkStart w:id="771" w:name="_Toc317351796"/>
      <w:bookmarkStart w:id="772" w:name="_Toc317366730"/>
      <w:bookmarkStart w:id="773" w:name="_Toc317366957"/>
      <w:bookmarkStart w:id="774" w:name="_Toc317367184"/>
      <w:bookmarkStart w:id="775" w:name="_Toc317367412"/>
      <w:bookmarkStart w:id="776" w:name="_Toc317367639"/>
      <w:bookmarkStart w:id="777" w:name="_Toc317351797"/>
      <w:bookmarkStart w:id="778" w:name="_Toc317366731"/>
      <w:bookmarkStart w:id="779" w:name="_Toc317366958"/>
      <w:bookmarkStart w:id="780" w:name="_Toc317367185"/>
      <w:bookmarkStart w:id="781" w:name="_Toc317367413"/>
      <w:bookmarkStart w:id="782" w:name="_Toc317367640"/>
      <w:bookmarkStart w:id="783" w:name="_Toc317351798"/>
      <w:bookmarkStart w:id="784" w:name="_Toc317366732"/>
      <w:bookmarkStart w:id="785" w:name="_Toc317366959"/>
      <w:bookmarkStart w:id="786" w:name="_Toc317367186"/>
      <w:bookmarkStart w:id="787" w:name="_Toc317367414"/>
      <w:bookmarkStart w:id="788" w:name="_Toc317367641"/>
      <w:bookmarkStart w:id="789" w:name="_Toc30335611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proofErr w:type="spellStart"/>
      <w:r>
        <w:t>T</w:t>
      </w:r>
      <w:r w:rsidR="006D3A67">
        <w:t>ajuk</w:t>
      </w:r>
      <w:bookmarkEnd w:id="789"/>
      <w:proofErr w:type="spellEnd"/>
    </w:p>
    <w:p w:rsidR="00B8505F" w:rsidRDefault="00B8505F" w:rsidP="00B8505F">
      <w:pPr>
        <w:pStyle w:val="8aText1stParagraph"/>
      </w:pPr>
      <w:r>
        <w:t>1</w:t>
      </w:r>
      <w:r w:rsidRPr="00B8505F">
        <w:rPr>
          <w:vertAlign w:val="superscript"/>
        </w:rPr>
        <w:t>st</w:t>
      </w:r>
      <w:r>
        <w:t xml:space="preserve"> paragraph</w:t>
      </w:r>
    </w:p>
    <w:p w:rsidR="00B8505F" w:rsidRDefault="00B8505F" w:rsidP="006E1E21">
      <w:pPr>
        <w:pStyle w:val="8bTextParagraph"/>
      </w:pPr>
      <w:r>
        <w:t>2</w:t>
      </w:r>
      <w:r w:rsidRPr="00B8505F">
        <w:rPr>
          <w:vertAlign w:val="superscript"/>
        </w:rPr>
        <w:t>nd</w:t>
      </w:r>
      <w:r>
        <w:t xml:space="preserve"> paragraph</w:t>
      </w:r>
    </w:p>
    <w:p w:rsidR="00B8505F" w:rsidRPr="0020173A" w:rsidRDefault="00B8505F" w:rsidP="004B37C7">
      <w:pPr>
        <w:pStyle w:val="Heading2"/>
        <w:spacing w:before="480" w:after="480"/>
      </w:pPr>
      <w:bookmarkStart w:id="790" w:name="_Toc30335612"/>
      <w:proofErr w:type="spellStart"/>
      <w:r>
        <w:t>T</w:t>
      </w:r>
      <w:r w:rsidR="006D3A67">
        <w:t>ajuk</w:t>
      </w:r>
      <w:bookmarkEnd w:id="790"/>
      <w:proofErr w:type="spellEnd"/>
    </w:p>
    <w:p w:rsidR="00B8505F" w:rsidRDefault="00B8505F" w:rsidP="00B8505F">
      <w:pPr>
        <w:pStyle w:val="8aText1stParagraph"/>
      </w:pPr>
      <w:r>
        <w:t>1</w:t>
      </w:r>
      <w:r w:rsidRPr="00B8505F">
        <w:rPr>
          <w:vertAlign w:val="superscript"/>
        </w:rPr>
        <w:t>st</w:t>
      </w:r>
      <w:r>
        <w:t xml:space="preserve"> paragraph</w:t>
      </w:r>
    </w:p>
    <w:p w:rsidR="00B8505F" w:rsidRDefault="00B8505F" w:rsidP="003150BC">
      <w:pPr>
        <w:pStyle w:val="8bTextParagraph"/>
      </w:pPr>
      <w:r>
        <w:t>2</w:t>
      </w:r>
      <w:r w:rsidRPr="00B8505F">
        <w:rPr>
          <w:vertAlign w:val="superscript"/>
        </w:rPr>
        <w:t>nd</w:t>
      </w:r>
      <w:r>
        <w:t xml:space="preserve"> paragraph</w:t>
      </w:r>
    </w:p>
    <w:p w:rsidR="00B8505F" w:rsidRPr="0020173A" w:rsidRDefault="00B8505F" w:rsidP="004B37C7">
      <w:pPr>
        <w:pStyle w:val="Heading2"/>
        <w:spacing w:before="480" w:after="480"/>
      </w:pPr>
      <w:bookmarkStart w:id="791" w:name="_Toc317351801"/>
      <w:bookmarkStart w:id="792" w:name="_Toc317366735"/>
      <w:bookmarkStart w:id="793" w:name="_Toc317366962"/>
      <w:bookmarkStart w:id="794" w:name="_Toc317367189"/>
      <w:bookmarkStart w:id="795" w:name="_Toc317367417"/>
      <w:bookmarkStart w:id="796" w:name="_Toc317367644"/>
      <w:bookmarkStart w:id="797" w:name="_Toc317351802"/>
      <w:bookmarkStart w:id="798" w:name="_Toc317366736"/>
      <w:bookmarkStart w:id="799" w:name="_Toc317366963"/>
      <w:bookmarkStart w:id="800" w:name="_Toc317367190"/>
      <w:bookmarkStart w:id="801" w:name="_Toc317367418"/>
      <w:bookmarkStart w:id="802" w:name="_Toc317367645"/>
      <w:bookmarkStart w:id="803" w:name="_Toc317351803"/>
      <w:bookmarkStart w:id="804" w:name="_Toc317366737"/>
      <w:bookmarkStart w:id="805" w:name="_Toc317366964"/>
      <w:bookmarkStart w:id="806" w:name="_Toc317367191"/>
      <w:bookmarkStart w:id="807" w:name="_Toc317367419"/>
      <w:bookmarkStart w:id="808" w:name="_Toc317367646"/>
      <w:bookmarkStart w:id="809" w:name="_Toc317351804"/>
      <w:bookmarkStart w:id="810" w:name="_Toc317366738"/>
      <w:bookmarkStart w:id="811" w:name="_Toc317366965"/>
      <w:bookmarkStart w:id="812" w:name="_Toc317367192"/>
      <w:bookmarkStart w:id="813" w:name="_Toc317367420"/>
      <w:bookmarkStart w:id="814" w:name="_Toc317367647"/>
      <w:bookmarkStart w:id="815" w:name="_Toc317351805"/>
      <w:bookmarkStart w:id="816" w:name="_Toc317366739"/>
      <w:bookmarkStart w:id="817" w:name="_Toc317366966"/>
      <w:bookmarkStart w:id="818" w:name="_Toc317367193"/>
      <w:bookmarkStart w:id="819" w:name="_Toc317367421"/>
      <w:bookmarkStart w:id="820" w:name="_Toc317367648"/>
      <w:bookmarkStart w:id="821" w:name="_Toc317351806"/>
      <w:bookmarkStart w:id="822" w:name="_Toc317366740"/>
      <w:bookmarkStart w:id="823" w:name="_Toc317366967"/>
      <w:bookmarkStart w:id="824" w:name="_Toc317367194"/>
      <w:bookmarkStart w:id="825" w:name="_Toc317367422"/>
      <w:bookmarkStart w:id="826" w:name="_Toc317367649"/>
      <w:bookmarkStart w:id="827" w:name="_Toc317351807"/>
      <w:bookmarkStart w:id="828" w:name="_Toc317366741"/>
      <w:bookmarkStart w:id="829" w:name="_Toc317366968"/>
      <w:bookmarkStart w:id="830" w:name="_Toc317367195"/>
      <w:bookmarkStart w:id="831" w:name="_Toc317367423"/>
      <w:bookmarkStart w:id="832" w:name="_Toc317367650"/>
      <w:bookmarkStart w:id="833" w:name="_Toc317351808"/>
      <w:bookmarkStart w:id="834" w:name="_Toc317366742"/>
      <w:bookmarkStart w:id="835" w:name="_Toc317366969"/>
      <w:bookmarkStart w:id="836" w:name="_Toc317367196"/>
      <w:bookmarkStart w:id="837" w:name="_Toc317367424"/>
      <w:bookmarkStart w:id="838" w:name="_Toc317367651"/>
      <w:bookmarkStart w:id="839" w:name="_Toc317351809"/>
      <w:bookmarkStart w:id="840" w:name="_Toc317366743"/>
      <w:bookmarkStart w:id="841" w:name="_Toc317366970"/>
      <w:bookmarkStart w:id="842" w:name="_Toc317367197"/>
      <w:bookmarkStart w:id="843" w:name="_Toc317367425"/>
      <w:bookmarkStart w:id="844" w:name="_Toc317367652"/>
      <w:bookmarkStart w:id="845" w:name="_Toc317351810"/>
      <w:bookmarkStart w:id="846" w:name="_Toc317366744"/>
      <w:bookmarkStart w:id="847" w:name="_Toc317366971"/>
      <w:bookmarkStart w:id="848" w:name="_Toc317367198"/>
      <w:bookmarkStart w:id="849" w:name="_Toc317367426"/>
      <w:bookmarkStart w:id="850" w:name="_Toc317367653"/>
      <w:bookmarkStart w:id="851" w:name="_Toc317351811"/>
      <w:bookmarkStart w:id="852" w:name="_Toc317366745"/>
      <w:bookmarkStart w:id="853" w:name="_Toc317366972"/>
      <w:bookmarkStart w:id="854" w:name="_Toc317367199"/>
      <w:bookmarkStart w:id="855" w:name="_Toc317367427"/>
      <w:bookmarkStart w:id="856" w:name="_Toc317367654"/>
      <w:bookmarkStart w:id="857" w:name="_Toc317351812"/>
      <w:bookmarkStart w:id="858" w:name="_Toc317366746"/>
      <w:bookmarkStart w:id="859" w:name="_Toc317366973"/>
      <w:bookmarkStart w:id="860" w:name="_Toc317367200"/>
      <w:bookmarkStart w:id="861" w:name="_Toc317367428"/>
      <w:bookmarkStart w:id="862" w:name="_Toc317367655"/>
      <w:bookmarkStart w:id="863" w:name="_Toc30335613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proofErr w:type="spellStart"/>
      <w:r>
        <w:t>T</w:t>
      </w:r>
      <w:r w:rsidR="006D3A67">
        <w:t>ajuk</w:t>
      </w:r>
      <w:bookmarkEnd w:id="863"/>
      <w:proofErr w:type="spellEnd"/>
    </w:p>
    <w:p w:rsidR="00B8505F" w:rsidRDefault="00B8505F" w:rsidP="00B8505F">
      <w:pPr>
        <w:pStyle w:val="8aText1stParagraph"/>
      </w:pPr>
      <w:r>
        <w:t>1</w:t>
      </w:r>
      <w:r w:rsidRPr="00B8505F">
        <w:rPr>
          <w:vertAlign w:val="superscript"/>
        </w:rPr>
        <w:t>st</w:t>
      </w:r>
      <w:r>
        <w:t xml:space="preserve"> paragraph</w:t>
      </w:r>
    </w:p>
    <w:p w:rsidR="00B8505F" w:rsidRDefault="00B8505F" w:rsidP="004E0387">
      <w:pPr>
        <w:pStyle w:val="8bTextParagraph"/>
      </w:pPr>
      <w:r>
        <w:t>2</w:t>
      </w:r>
      <w:r w:rsidRPr="00B8505F">
        <w:rPr>
          <w:vertAlign w:val="superscript"/>
        </w:rPr>
        <w:t>nd</w:t>
      </w:r>
      <w:r>
        <w:t xml:space="preserve"> paragraph</w:t>
      </w:r>
    </w:p>
    <w:p w:rsidR="00B8505F" w:rsidRPr="0020173A" w:rsidRDefault="00B8505F" w:rsidP="004B37C7">
      <w:pPr>
        <w:pStyle w:val="Heading2"/>
        <w:spacing w:before="480" w:after="480"/>
      </w:pPr>
      <w:bookmarkStart w:id="864" w:name="_Toc317351814"/>
      <w:bookmarkStart w:id="865" w:name="_Toc317366748"/>
      <w:bookmarkStart w:id="866" w:name="_Toc317366975"/>
      <w:bookmarkStart w:id="867" w:name="_Toc317367202"/>
      <w:bookmarkStart w:id="868" w:name="_Toc317367430"/>
      <w:bookmarkStart w:id="869" w:name="_Toc317367657"/>
      <w:bookmarkStart w:id="870" w:name="_Toc317351815"/>
      <w:bookmarkStart w:id="871" w:name="_Toc317366749"/>
      <w:bookmarkStart w:id="872" w:name="_Toc317366976"/>
      <w:bookmarkStart w:id="873" w:name="_Toc317367203"/>
      <w:bookmarkStart w:id="874" w:name="_Toc317367431"/>
      <w:bookmarkStart w:id="875" w:name="_Toc317367658"/>
      <w:bookmarkStart w:id="876" w:name="_Toc317351816"/>
      <w:bookmarkStart w:id="877" w:name="_Toc317366750"/>
      <w:bookmarkStart w:id="878" w:name="_Toc317366977"/>
      <w:bookmarkStart w:id="879" w:name="_Toc317367204"/>
      <w:bookmarkStart w:id="880" w:name="_Toc317367432"/>
      <w:bookmarkStart w:id="881" w:name="_Toc317367659"/>
      <w:bookmarkStart w:id="882" w:name="_Toc317351817"/>
      <w:bookmarkStart w:id="883" w:name="_Toc317366751"/>
      <w:bookmarkStart w:id="884" w:name="_Toc317366978"/>
      <w:bookmarkStart w:id="885" w:name="_Toc317367205"/>
      <w:bookmarkStart w:id="886" w:name="_Toc317367433"/>
      <w:bookmarkStart w:id="887" w:name="_Toc317367660"/>
      <w:bookmarkStart w:id="888" w:name="_Toc317351818"/>
      <w:bookmarkStart w:id="889" w:name="_Toc317366752"/>
      <w:bookmarkStart w:id="890" w:name="_Toc317366979"/>
      <w:bookmarkStart w:id="891" w:name="_Toc317367206"/>
      <w:bookmarkStart w:id="892" w:name="_Toc317367434"/>
      <w:bookmarkStart w:id="893" w:name="_Toc317367661"/>
      <w:bookmarkStart w:id="894" w:name="_Toc317351819"/>
      <w:bookmarkStart w:id="895" w:name="_Toc317366753"/>
      <w:bookmarkStart w:id="896" w:name="_Toc317366980"/>
      <w:bookmarkStart w:id="897" w:name="_Toc317367207"/>
      <w:bookmarkStart w:id="898" w:name="_Toc317367435"/>
      <w:bookmarkStart w:id="899" w:name="_Toc317367662"/>
      <w:bookmarkStart w:id="900" w:name="_Toc317351820"/>
      <w:bookmarkStart w:id="901" w:name="_Toc317366754"/>
      <w:bookmarkStart w:id="902" w:name="_Toc317366981"/>
      <w:bookmarkStart w:id="903" w:name="_Toc317367208"/>
      <w:bookmarkStart w:id="904" w:name="_Toc317367436"/>
      <w:bookmarkStart w:id="905" w:name="_Toc317367663"/>
      <w:bookmarkStart w:id="906" w:name="_Toc317351821"/>
      <w:bookmarkStart w:id="907" w:name="_Toc317366755"/>
      <w:bookmarkStart w:id="908" w:name="_Toc317366982"/>
      <w:bookmarkStart w:id="909" w:name="_Toc317367209"/>
      <w:bookmarkStart w:id="910" w:name="_Toc317367437"/>
      <w:bookmarkStart w:id="911" w:name="_Toc317367664"/>
      <w:bookmarkStart w:id="912" w:name="_Toc317351822"/>
      <w:bookmarkStart w:id="913" w:name="_Toc317366756"/>
      <w:bookmarkStart w:id="914" w:name="_Toc317366983"/>
      <w:bookmarkStart w:id="915" w:name="_Toc317367210"/>
      <w:bookmarkStart w:id="916" w:name="_Toc317367438"/>
      <w:bookmarkStart w:id="917" w:name="_Toc317367665"/>
      <w:bookmarkStart w:id="918" w:name="_Toc317351823"/>
      <w:bookmarkStart w:id="919" w:name="_Toc317366757"/>
      <w:bookmarkStart w:id="920" w:name="_Toc317366984"/>
      <w:bookmarkStart w:id="921" w:name="_Toc317367211"/>
      <w:bookmarkStart w:id="922" w:name="_Toc317367439"/>
      <w:bookmarkStart w:id="923" w:name="_Toc317367666"/>
      <w:bookmarkStart w:id="924" w:name="_Toc317351824"/>
      <w:bookmarkStart w:id="925" w:name="_Toc317366758"/>
      <w:bookmarkStart w:id="926" w:name="_Toc317366985"/>
      <w:bookmarkStart w:id="927" w:name="_Toc317367212"/>
      <w:bookmarkStart w:id="928" w:name="_Toc317367440"/>
      <w:bookmarkStart w:id="929" w:name="_Toc317367667"/>
      <w:bookmarkStart w:id="930" w:name="_Toc30335614"/>
      <w:bookmarkStart w:id="931" w:name="_Toc299761277"/>
      <w:bookmarkStart w:id="932" w:name="_Ref298935731"/>
      <w:bookmarkStart w:id="933" w:name="_Toc318199786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proofErr w:type="spellStart"/>
      <w:r>
        <w:lastRenderedPageBreak/>
        <w:t>T</w:t>
      </w:r>
      <w:r w:rsidR="006D3A67">
        <w:t>ajuk</w:t>
      </w:r>
      <w:bookmarkEnd w:id="930"/>
      <w:proofErr w:type="spellEnd"/>
    </w:p>
    <w:p w:rsidR="00B8505F" w:rsidRDefault="00B8505F" w:rsidP="00B8505F">
      <w:pPr>
        <w:pStyle w:val="8aText1stParagraph"/>
      </w:pPr>
      <w:r>
        <w:t>1</w:t>
      </w:r>
      <w:r w:rsidRPr="00B8505F">
        <w:rPr>
          <w:vertAlign w:val="superscript"/>
        </w:rPr>
        <w:t>st</w:t>
      </w:r>
      <w:r>
        <w:t xml:space="preserve"> paragraph</w:t>
      </w:r>
    </w:p>
    <w:p w:rsidR="00B8505F" w:rsidRPr="0020173A" w:rsidRDefault="006D3A67" w:rsidP="004B37C7">
      <w:pPr>
        <w:pStyle w:val="Heading2"/>
        <w:spacing w:before="480" w:after="480"/>
      </w:pPr>
      <w:bookmarkStart w:id="934" w:name="_Toc30335615"/>
      <w:bookmarkEnd w:id="931"/>
      <w:bookmarkEnd w:id="932"/>
      <w:bookmarkEnd w:id="933"/>
      <w:proofErr w:type="spellStart"/>
      <w:r>
        <w:t>Kesimpulan</w:t>
      </w:r>
      <w:bookmarkEnd w:id="934"/>
      <w:proofErr w:type="spellEnd"/>
    </w:p>
    <w:p w:rsidR="00B8505F" w:rsidRDefault="00B8505F" w:rsidP="00B8505F">
      <w:pPr>
        <w:pStyle w:val="8aText1stParagraph"/>
      </w:pPr>
      <w:r>
        <w:t>1</w:t>
      </w:r>
      <w:r w:rsidRPr="00B8505F">
        <w:rPr>
          <w:vertAlign w:val="superscript"/>
        </w:rPr>
        <w:t>st</w:t>
      </w:r>
      <w:r>
        <w:t xml:space="preserve"> paragraph</w:t>
      </w:r>
    </w:p>
    <w:p w:rsidR="00962883" w:rsidRPr="001B38E3" w:rsidRDefault="00962883" w:rsidP="00962883"/>
    <w:p w:rsidR="00962883" w:rsidRPr="001B38E3" w:rsidRDefault="00962883" w:rsidP="00962883">
      <w:pPr>
        <w:sectPr w:rsidR="00962883" w:rsidRPr="001B38E3" w:rsidSect="00D84B5C">
          <w:headerReference w:type="default" r:id="rId75"/>
          <w:pgSz w:w="11907" w:h="16839" w:code="9"/>
          <w:pgMar w:top="1418" w:right="1418" w:bottom="1418" w:left="2268" w:header="850" w:footer="720" w:gutter="0"/>
          <w:cols w:space="720"/>
          <w:titlePg/>
          <w:docGrid w:linePitch="360"/>
        </w:sectPr>
      </w:pPr>
    </w:p>
    <w:p w:rsidR="00962883" w:rsidRPr="00230315" w:rsidRDefault="006D3A67" w:rsidP="00A03B14">
      <w:pPr>
        <w:pStyle w:val="Heading1"/>
      </w:pPr>
      <w:bookmarkStart w:id="935" w:name="_Toc299705931"/>
      <w:bookmarkStart w:id="936" w:name="_Toc301186929"/>
      <w:bookmarkStart w:id="937" w:name="_Toc301433811"/>
      <w:bookmarkStart w:id="938" w:name="_Toc30335616"/>
      <w:r>
        <w:lastRenderedPageBreak/>
        <w:t>BAB</w:t>
      </w:r>
      <w:r w:rsidR="00962883" w:rsidRPr="00230315">
        <w:t xml:space="preserve"> 5</w:t>
      </w:r>
      <w:bookmarkEnd w:id="935"/>
      <w:bookmarkEnd w:id="936"/>
      <w:bookmarkEnd w:id="937"/>
      <w:bookmarkEnd w:id="938"/>
    </w:p>
    <w:p w:rsidR="00962883" w:rsidRPr="00230315" w:rsidRDefault="006D3A67" w:rsidP="00A03B14">
      <w:pPr>
        <w:pStyle w:val="Heading1Title"/>
        <w:spacing w:before="960" w:after="480"/>
        <w:outlineLvl w:val="0"/>
      </w:pPr>
      <w:r>
        <w:t>KESIMPULAN DAN CADANGAN</w:t>
      </w:r>
    </w:p>
    <w:p w:rsidR="00962883" w:rsidRDefault="006D3A67" w:rsidP="00A03B14">
      <w:pPr>
        <w:pStyle w:val="Heading2"/>
        <w:spacing w:before="480" w:after="480"/>
      </w:pPr>
      <w:bookmarkStart w:id="939" w:name="_Toc317351828"/>
      <w:bookmarkStart w:id="940" w:name="_Toc317366762"/>
      <w:bookmarkStart w:id="941" w:name="_Toc317366989"/>
      <w:bookmarkStart w:id="942" w:name="_Toc317367216"/>
      <w:bookmarkStart w:id="943" w:name="_Toc317367444"/>
      <w:bookmarkStart w:id="944" w:name="_Toc317367671"/>
      <w:bookmarkStart w:id="945" w:name="_Toc317351829"/>
      <w:bookmarkStart w:id="946" w:name="_Toc317366763"/>
      <w:bookmarkStart w:id="947" w:name="_Toc317366990"/>
      <w:bookmarkStart w:id="948" w:name="_Toc317367217"/>
      <w:bookmarkStart w:id="949" w:name="_Toc317367445"/>
      <w:bookmarkStart w:id="950" w:name="_Toc317367672"/>
      <w:bookmarkStart w:id="951" w:name="_Toc317351830"/>
      <w:bookmarkStart w:id="952" w:name="_Toc317366764"/>
      <w:bookmarkStart w:id="953" w:name="_Toc317366991"/>
      <w:bookmarkStart w:id="954" w:name="_Toc317367218"/>
      <w:bookmarkStart w:id="955" w:name="_Toc317367446"/>
      <w:bookmarkStart w:id="956" w:name="_Toc317367673"/>
      <w:bookmarkStart w:id="957" w:name="_Toc317351831"/>
      <w:bookmarkStart w:id="958" w:name="_Toc317366765"/>
      <w:bookmarkStart w:id="959" w:name="_Toc317366992"/>
      <w:bookmarkStart w:id="960" w:name="_Toc317367219"/>
      <w:bookmarkStart w:id="961" w:name="_Toc317367447"/>
      <w:bookmarkStart w:id="962" w:name="_Toc317367674"/>
      <w:bookmarkStart w:id="963" w:name="_Toc317351832"/>
      <w:bookmarkStart w:id="964" w:name="_Toc317366766"/>
      <w:bookmarkStart w:id="965" w:name="_Toc317366993"/>
      <w:bookmarkStart w:id="966" w:name="_Toc317367220"/>
      <w:bookmarkStart w:id="967" w:name="_Toc317367448"/>
      <w:bookmarkStart w:id="968" w:name="_Toc317367675"/>
      <w:bookmarkStart w:id="969" w:name="_Toc317351833"/>
      <w:bookmarkStart w:id="970" w:name="_Toc317366767"/>
      <w:bookmarkStart w:id="971" w:name="_Toc317366994"/>
      <w:bookmarkStart w:id="972" w:name="_Toc317367221"/>
      <w:bookmarkStart w:id="973" w:name="_Toc317367449"/>
      <w:bookmarkStart w:id="974" w:name="_Toc317367676"/>
      <w:bookmarkStart w:id="975" w:name="_Toc317351834"/>
      <w:bookmarkStart w:id="976" w:name="_Toc317366768"/>
      <w:bookmarkStart w:id="977" w:name="_Toc317366995"/>
      <w:bookmarkStart w:id="978" w:name="_Toc317367222"/>
      <w:bookmarkStart w:id="979" w:name="_Toc317367450"/>
      <w:bookmarkStart w:id="980" w:name="_Toc317367677"/>
      <w:bookmarkStart w:id="981" w:name="_Toc30335617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proofErr w:type="spellStart"/>
      <w:r>
        <w:t>Pengenalan</w:t>
      </w:r>
      <w:bookmarkEnd w:id="981"/>
      <w:proofErr w:type="spellEnd"/>
    </w:p>
    <w:p w:rsidR="00B8505F" w:rsidRDefault="00B8505F" w:rsidP="00B8505F">
      <w:pPr>
        <w:pStyle w:val="8aText1stParagraph"/>
      </w:pPr>
      <w:r>
        <w:t>1</w:t>
      </w:r>
      <w:r w:rsidRPr="00B8505F">
        <w:rPr>
          <w:vertAlign w:val="superscript"/>
        </w:rPr>
        <w:t>st</w:t>
      </w:r>
      <w:r>
        <w:t xml:space="preserve"> paragraph</w:t>
      </w:r>
    </w:p>
    <w:p w:rsidR="00B8505F" w:rsidRDefault="00B8505F" w:rsidP="003150BC">
      <w:pPr>
        <w:pStyle w:val="8bTextParagraph"/>
      </w:pPr>
      <w:r>
        <w:t>2</w:t>
      </w:r>
      <w:r w:rsidRPr="00B8505F">
        <w:rPr>
          <w:vertAlign w:val="superscript"/>
        </w:rPr>
        <w:t>nd</w:t>
      </w:r>
      <w:r>
        <w:t xml:space="preserve"> paragraph</w:t>
      </w:r>
    </w:p>
    <w:p w:rsidR="00B8505F" w:rsidRDefault="00B8505F" w:rsidP="003150BC">
      <w:pPr>
        <w:pStyle w:val="8bTextParagraph"/>
      </w:pPr>
      <w:r>
        <w:t>3</w:t>
      </w:r>
      <w:r w:rsidRPr="00B8505F">
        <w:rPr>
          <w:vertAlign w:val="superscript"/>
        </w:rPr>
        <w:t>rd</w:t>
      </w:r>
      <w:r>
        <w:t xml:space="preserve"> paragraph</w:t>
      </w:r>
    </w:p>
    <w:p w:rsidR="00B8505F" w:rsidRDefault="00B8505F" w:rsidP="00A03B14">
      <w:pPr>
        <w:pStyle w:val="Heading2"/>
        <w:spacing w:before="480" w:after="480"/>
      </w:pPr>
      <w:bookmarkStart w:id="982" w:name="_Toc30335618"/>
      <w:proofErr w:type="spellStart"/>
      <w:r>
        <w:t>T</w:t>
      </w:r>
      <w:r w:rsidR="006D3A67">
        <w:t>ajuk</w:t>
      </w:r>
      <w:bookmarkEnd w:id="982"/>
      <w:proofErr w:type="spellEnd"/>
    </w:p>
    <w:p w:rsidR="00B8505F" w:rsidRDefault="00B8505F" w:rsidP="00B8505F">
      <w:pPr>
        <w:pStyle w:val="8aText1stParagraph"/>
      </w:pPr>
      <w:r>
        <w:t>1</w:t>
      </w:r>
      <w:r w:rsidRPr="00B8505F">
        <w:rPr>
          <w:vertAlign w:val="superscript"/>
        </w:rPr>
        <w:t>st</w:t>
      </w:r>
      <w:r>
        <w:t xml:space="preserve"> paragraph</w:t>
      </w:r>
    </w:p>
    <w:p w:rsidR="00962883" w:rsidRPr="00230315" w:rsidRDefault="00B8505F" w:rsidP="00501CB6">
      <w:pPr>
        <w:pStyle w:val="8hlNumberingiconclusion"/>
      </w:pPr>
      <w:r>
        <w:t>1</w:t>
      </w:r>
      <w:r w:rsidRPr="00B8505F">
        <w:rPr>
          <w:vertAlign w:val="superscript"/>
        </w:rPr>
        <w:t>st</w:t>
      </w:r>
      <w:r>
        <w:t xml:space="preserve"> point</w:t>
      </w:r>
      <w:r w:rsidR="00962883" w:rsidRPr="00230315">
        <w:t>.</w:t>
      </w:r>
    </w:p>
    <w:p w:rsidR="00962883" w:rsidRPr="00230315" w:rsidRDefault="00B8505F" w:rsidP="00501CB6">
      <w:pPr>
        <w:pStyle w:val="8hlNumberingiconclusion"/>
      </w:pPr>
      <w:r>
        <w:t>2</w:t>
      </w:r>
      <w:r w:rsidRPr="00B8505F">
        <w:rPr>
          <w:vertAlign w:val="superscript"/>
        </w:rPr>
        <w:t>nd</w:t>
      </w:r>
      <w:r>
        <w:t xml:space="preserve"> point</w:t>
      </w:r>
    </w:p>
    <w:p w:rsidR="00962883" w:rsidRPr="001B38E3" w:rsidRDefault="00B8505F" w:rsidP="00A03B14">
      <w:pPr>
        <w:pStyle w:val="Heading2"/>
        <w:spacing w:before="480" w:after="480"/>
      </w:pPr>
      <w:bookmarkStart w:id="983" w:name="_Toc30335619"/>
      <w:proofErr w:type="spellStart"/>
      <w:r>
        <w:t>T</w:t>
      </w:r>
      <w:r w:rsidR="006D3A67">
        <w:t>ajuk</w:t>
      </w:r>
      <w:bookmarkEnd w:id="983"/>
      <w:proofErr w:type="spellEnd"/>
    </w:p>
    <w:p w:rsidR="00170DF9" w:rsidRDefault="00B8505F" w:rsidP="00B8505F">
      <w:pPr>
        <w:pStyle w:val="8aText1stParagraph"/>
      </w:pPr>
      <w:bookmarkStart w:id="984" w:name="_Toc317351841"/>
      <w:bookmarkStart w:id="985" w:name="_Toc317366775"/>
      <w:bookmarkStart w:id="986" w:name="_Toc317367002"/>
      <w:bookmarkStart w:id="987" w:name="_Toc317367229"/>
      <w:bookmarkStart w:id="988" w:name="_Toc317367457"/>
      <w:bookmarkStart w:id="989" w:name="_Toc317367684"/>
      <w:bookmarkStart w:id="990" w:name="_Toc317351847"/>
      <w:bookmarkStart w:id="991" w:name="_Toc317366781"/>
      <w:bookmarkStart w:id="992" w:name="_Toc317367008"/>
      <w:bookmarkStart w:id="993" w:name="_Toc317367235"/>
      <w:bookmarkStart w:id="994" w:name="_Toc317367463"/>
      <w:bookmarkStart w:id="995" w:name="_Toc317367690"/>
      <w:bookmarkStart w:id="996" w:name="_Toc317351848"/>
      <w:bookmarkStart w:id="997" w:name="_Toc317366782"/>
      <w:bookmarkStart w:id="998" w:name="_Toc317367009"/>
      <w:bookmarkStart w:id="999" w:name="_Toc317367236"/>
      <w:bookmarkStart w:id="1000" w:name="_Toc317367464"/>
      <w:bookmarkStart w:id="1001" w:name="_Toc317367691"/>
      <w:bookmarkStart w:id="1002" w:name="_Toc317351849"/>
      <w:bookmarkStart w:id="1003" w:name="_Toc317366783"/>
      <w:bookmarkStart w:id="1004" w:name="_Toc317367010"/>
      <w:bookmarkStart w:id="1005" w:name="_Toc317367237"/>
      <w:bookmarkStart w:id="1006" w:name="_Toc317367465"/>
      <w:bookmarkStart w:id="1007" w:name="_Toc317367692"/>
      <w:bookmarkStart w:id="1008" w:name="_Toc317351851"/>
      <w:bookmarkStart w:id="1009" w:name="_Toc317366785"/>
      <w:bookmarkStart w:id="1010" w:name="_Toc317367012"/>
      <w:bookmarkStart w:id="1011" w:name="_Toc317367239"/>
      <w:bookmarkStart w:id="1012" w:name="_Toc317367467"/>
      <w:bookmarkStart w:id="1013" w:name="_Toc317367694"/>
      <w:bookmarkStart w:id="1014" w:name="_Toc317351852"/>
      <w:bookmarkStart w:id="1015" w:name="_Toc317366786"/>
      <w:bookmarkStart w:id="1016" w:name="_Toc317367013"/>
      <w:bookmarkStart w:id="1017" w:name="_Toc317367240"/>
      <w:bookmarkStart w:id="1018" w:name="_Toc317367468"/>
      <w:bookmarkStart w:id="1019" w:name="_Toc317367695"/>
      <w:bookmarkStart w:id="1020" w:name="_Toc317351853"/>
      <w:bookmarkStart w:id="1021" w:name="_Toc317366787"/>
      <w:bookmarkStart w:id="1022" w:name="_Toc317367014"/>
      <w:bookmarkStart w:id="1023" w:name="_Toc317367241"/>
      <w:bookmarkStart w:id="1024" w:name="_Toc317367469"/>
      <w:bookmarkStart w:id="1025" w:name="_Toc317367696"/>
      <w:bookmarkStart w:id="1026" w:name="_Toc317351854"/>
      <w:bookmarkStart w:id="1027" w:name="_Toc317366788"/>
      <w:bookmarkStart w:id="1028" w:name="_Toc317367015"/>
      <w:bookmarkStart w:id="1029" w:name="_Toc317367242"/>
      <w:bookmarkStart w:id="1030" w:name="_Toc317367470"/>
      <w:bookmarkStart w:id="1031" w:name="_Toc317367697"/>
      <w:bookmarkStart w:id="1032" w:name="_Toc317351855"/>
      <w:bookmarkStart w:id="1033" w:name="_Toc317366789"/>
      <w:bookmarkStart w:id="1034" w:name="_Toc317367016"/>
      <w:bookmarkStart w:id="1035" w:name="_Toc317367243"/>
      <w:bookmarkStart w:id="1036" w:name="_Toc317367471"/>
      <w:bookmarkStart w:id="1037" w:name="_Toc317367698"/>
      <w:bookmarkStart w:id="1038" w:name="_Toc317351856"/>
      <w:bookmarkStart w:id="1039" w:name="_Toc317366790"/>
      <w:bookmarkStart w:id="1040" w:name="_Toc317367017"/>
      <w:bookmarkStart w:id="1041" w:name="_Toc317367244"/>
      <w:bookmarkStart w:id="1042" w:name="_Toc317367472"/>
      <w:bookmarkStart w:id="1043" w:name="_Toc317367699"/>
      <w:bookmarkStart w:id="1044" w:name="_Toc317351857"/>
      <w:bookmarkStart w:id="1045" w:name="_Toc317366791"/>
      <w:bookmarkStart w:id="1046" w:name="_Toc317367018"/>
      <w:bookmarkStart w:id="1047" w:name="_Toc317367245"/>
      <w:bookmarkStart w:id="1048" w:name="_Toc317367473"/>
      <w:bookmarkStart w:id="1049" w:name="_Toc317367700"/>
      <w:bookmarkStart w:id="1050" w:name="_Ref299151498"/>
      <w:bookmarkStart w:id="1051" w:name="_Toc299705937"/>
      <w:bookmarkStart w:id="1052" w:name="_Toc301186935"/>
      <w:bookmarkStart w:id="1053" w:name="_Toc301433817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r>
        <w:t>1</w:t>
      </w:r>
      <w:r w:rsidRPr="00B8505F">
        <w:rPr>
          <w:vertAlign w:val="superscript"/>
        </w:rPr>
        <w:t>st</w:t>
      </w:r>
      <w:r>
        <w:t xml:space="preserve"> paragraph</w:t>
      </w:r>
    </w:p>
    <w:p w:rsidR="005F13C1" w:rsidRPr="001B38E3" w:rsidRDefault="00015DE8" w:rsidP="00A03B14">
      <w:pPr>
        <w:pStyle w:val="Heading2"/>
        <w:spacing w:before="480" w:after="480"/>
      </w:pPr>
      <w:bookmarkStart w:id="1054" w:name="_Toc30335620"/>
      <w:bookmarkEnd w:id="1050"/>
      <w:bookmarkEnd w:id="1051"/>
      <w:bookmarkEnd w:id="1052"/>
      <w:bookmarkEnd w:id="1053"/>
      <w:proofErr w:type="spellStart"/>
      <w:r>
        <w:t>Kesimpulan</w:t>
      </w:r>
      <w:bookmarkEnd w:id="1054"/>
      <w:proofErr w:type="spellEnd"/>
    </w:p>
    <w:p w:rsidR="005F13C1" w:rsidRDefault="005F13C1" w:rsidP="005F13C1">
      <w:pPr>
        <w:pStyle w:val="8aText1stParagraph"/>
      </w:pPr>
      <w:r>
        <w:t>1</w:t>
      </w:r>
      <w:r w:rsidRPr="00B8505F">
        <w:rPr>
          <w:vertAlign w:val="superscript"/>
        </w:rPr>
        <w:t>st</w:t>
      </w:r>
      <w:r>
        <w:t xml:space="preserve"> paragraph</w:t>
      </w:r>
    </w:p>
    <w:p w:rsidR="005F13C1" w:rsidRPr="005F13C1" w:rsidRDefault="005F13C1" w:rsidP="00501CB6">
      <w:pPr>
        <w:pStyle w:val="8hmNumberingirecommendationsAfter2line"/>
      </w:pPr>
      <w:r>
        <w:rPr>
          <w:lang w:val="en-US"/>
        </w:rPr>
        <w:t>1</w:t>
      </w:r>
      <w:r w:rsidRPr="005F13C1">
        <w:rPr>
          <w:vertAlign w:val="superscript"/>
          <w:lang w:val="en-US"/>
        </w:rPr>
        <w:t>st</w:t>
      </w:r>
      <w:r>
        <w:rPr>
          <w:lang w:val="en-US"/>
        </w:rPr>
        <w:t xml:space="preserve"> point</w:t>
      </w:r>
    </w:p>
    <w:p w:rsidR="00962883" w:rsidRDefault="005F13C1" w:rsidP="00501CB6">
      <w:pPr>
        <w:pStyle w:val="8hmNumberingirecommendationsAfter2line"/>
      </w:pPr>
      <w:r>
        <w:rPr>
          <w:lang w:val="en-US"/>
        </w:rPr>
        <w:t>2</w:t>
      </w:r>
      <w:r w:rsidRPr="005F13C1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oint</w:t>
      </w:r>
      <w:proofErr w:type="spellEnd"/>
      <w:r w:rsidR="00962883" w:rsidRPr="00AE4288">
        <w:t>.</w:t>
      </w:r>
    </w:p>
    <w:p w:rsidR="00962883" w:rsidRDefault="00962883" w:rsidP="00501CB6">
      <w:pPr>
        <w:pStyle w:val="8hmNumberingirecommendationsAfter2line"/>
        <w:sectPr w:rsidR="00962883" w:rsidSect="000B650F">
          <w:headerReference w:type="even" r:id="rId76"/>
          <w:pgSz w:w="11907" w:h="16839" w:code="9"/>
          <w:pgMar w:top="1418" w:right="1418" w:bottom="1418" w:left="2268" w:header="850" w:footer="720" w:gutter="0"/>
          <w:cols w:space="720"/>
          <w:titlePg/>
          <w:docGrid w:linePitch="360"/>
        </w:sectPr>
      </w:pPr>
    </w:p>
    <w:p w:rsidR="00962883" w:rsidRPr="001B38E3" w:rsidRDefault="00962883" w:rsidP="00A03B14">
      <w:pPr>
        <w:pStyle w:val="7HeadingTitle"/>
        <w:spacing w:after="960"/>
        <w:outlineLvl w:val="0"/>
      </w:pPr>
      <w:bookmarkStart w:id="1055" w:name="_Toc299705938"/>
      <w:bookmarkStart w:id="1056" w:name="_Toc301433818"/>
      <w:bookmarkStart w:id="1057" w:name="_Toc30335621"/>
      <w:r w:rsidRPr="001B38E3">
        <w:lastRenderedPageBreak/>
        <w:t>R</w:t>
      </w:r>
      <w:bookmarkEnd w:id="1055"/>
      <w:bookmarkEnd w:id="1056"/>
      <w:r w:rsidR="006D3A67">
        <w:t>UJUKAN</w:t>
      </w:r>
      <w:bookmarkEnd w:id="1057"/>
    </w:p>
    <w:p w:rsidR="00B67B70" w:rsidRDefault="00EC7ED2" w:rsidP="00DB73FB">
      <w:pPr>
        <w:pStyle w:val="Style9ReferencesLinespacingsingle"/>
      </w:pPr>
      <w:r>
        <w:fldChar w:fldCharType="begin"/>
      </w:r>
      <w:r w:rsidR="00A60053">
        <w:instrText xml:space="preserve"> ADDIN EN.REFLIST </w:instrText>
      </w:r>
      <w:r>
        <w:fldChar w:fldCharType="separate"/>
      </w:r>
      <w:r w:rsidR="00B67B70">
        <w:t xml:space="preserve">Ackley, D. H., Hinton, G. E., &amp; Sejnowski, T. J. (1986). A learning algorithm for boltzmann machines. </w:t>
      </w:r>
      <w:r w:rsidR="00B67B70" w:rsidRPr="00B67B70">
        <w:rPr>
          <w:i/>
        </w:rPr>
        <w:t>Cognitive Science, 9 (1)</w:t>
      </w:r>
      <w:r w:rsidR="00B67B70">
        <w:t>, pp. 147-169.</w:t>
      </w:r>
    </w:p>
    <w:p w:rsidR="00B67B70" w:rsidRDefault="00B67B70" w:rsidP="00DB73FB">
      <w:pPr>
        <w:pStyle w:val="Style9ReferencesLinespacingsingle"/>
      </w:pPr>
    </w:p>
    <w:p w:rsidR="00E53204" w:rsidRDefault="00EC7ED2" w:rsidP="00DB73FB">
      <w:pPr>
        <w:pStyle w:val="Style9ReferencesLinespacingsingle"/>
        <w:sectPr w:rsidR="00E53204" w:rsidSect="00D84B5C">
          <w:headerReference w:type="default" r:id="rId77"/>
          <w:pgSz w:w="11907" w:h="16839" w:code="9"/>
          <w:pgMar w:top="1418" w:right="1418" w:bottom="1418" w:left="2268" w:header="850" w:footer="720" w:gutter="0"/>
          <w:cols w:space="720"/>
          <w:titlePg/>
          <w:docGrid w:linePitch="360"/>
        </w:sectPr>
      </w:pPr>
      <w:r>
        <w:fldChar w:fldCharType="end"/>
      </w:r>
    </w:p>
    <w:p w:rsidR="00BB6000" w:rsidRDefault="00F95FB3" w:rsidP="00F36735">
      <w:pPr>
        <w:ind w:firstLine="720"/>
        <w:jc w:val="center"/>
        <w:outlineLvl w:val="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91A6CF" wp14:editId="22B93E33">
                <wp:simplePos x="0" y="0"/>
                <wp:positionH relativeFrom="column">
                  <wp:posOffset>124460</wp:posOffset>
                </wp:positionH>
                <wp:positionV relativeFrom="paragraph">
                  <wp:posOffset>19050</wp:posOffset>
                </wp:positionV>
                <wp:extent cx="579755" cy="8296910"/>
                <wp:effectExtent l="2540" t="0" r="0" b="635"/>
                <wp:wrapNone/>
                <wp:docPr id="4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829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599C" w:rsidRPr="00783A8E" w:rsidRDefault="0009599C" w:rsidP="00783A8E">
                            <w:pPr>
                              <w:pStyle w:val="10Appendix"/>
                              <w:spacing w:before="240" w:after="360"/>
                            </w:pPr>
                            <w:bookmarkStart w:id="1058" w:name="_Toc318404435"/>
                            <w:bookmarkStart w:id="1059" w:name="_Toc30335626"/>
                            <w:proofErr w:type="spellStart"/>
                            <w:r>
                              <w:t>Jadual</w:t>
                            </w:r>
                            <w:proofErr w:type="spellEnd"/>
                            <w:r>
                              <w:t xml:space="preserve"> A.1: </w:t>
                            </w:r>
                            <w:r w:rsidRPr="00783A8E">
                              <w:t>Gantt Chart of Research Activities</w:t>
                            </w:r>
                            <w:bookmarkEnd w:id="1058"/>
                            <w:bookmarkEnd w:id="1059"/>
                          </w:p>
                          <w:p w:rsidR="0009599C" w:rsidRDefault="0009599C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1A6CF" id="Text Box 136" o:spid="_x0000_s1027" type="#_x0000_t202" style="position:absolute;left:0;text-align:left;margin-left:9.8pt;margin-top:1.5pt;width:45.65pt;height:653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" filled="f" stroked="f">
                <v:textbox style="layout-flow:vertical;mso-layout-flow-alt:bottom-to-top">
                  <w:txbxContent>
                    <w:p w:rsidR="0009599C" w:rsidRPr="00783A8E" w:rsidRDefault="0009599C" w:rsidP="00783A8E">
                      <w:pPr>
                        <w:pStyle w:val="10Appendix"/>
                        <w:spacing w:before="240" w:after="360"/>
                      </w:pPr>
                      <w:bookmarkStart w:id="1059" w:name="_Toc318404435"/>
                      <w:bookmarkStart w:id="1060" w:name="_Toc30335626"/>
                      <w:proofErr w:type="spellStart"/>
                      <w:r>
                        <w:t>Jadual</w:t>
                      </w:r>
                      <w:proofErr w:type="spellEnd"/>
                      <w:r>
                        <w:t xml:space="preserve"> A.1: </w:t>
                      </w:r>
                      <w:r w:rsidRPr="00783A8E">
                        <w:t>Gantt Chart of Research Activities</w:t>
                      </w:r>
                      <w:bookmarkEnd w:id="1059"/>
                      <w:bookmarkEnd w:id="1060"/>
                    </w:p>
                    <w:p w:rsidR="0009599C" w:rsidRDefault="0009599C"/>
                  </w:txbxContent>
                </v:textbox>
              </v:shape>
            </w:pict>
          </mc:Fallback>
        </mc:AlternateContent>
      </w:r>
      <w:r w:rsidR="00223BC4">
        <w:rPr>
          <w:b/>
          <w:noProof/>
        </w:rPr>
        <w:drawing>
          <wp:inline distT="0" distB="0" distL="0" distR="0" wp14:anchorId="3793ECB1" wp14:editId="40EC04B0">
            <wp:extent cx="4264660" cy="8352790"/>
            <wp:effectExtent l="19050" t="0" r="254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22604" t="1866" r="14978" b="2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835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8D6" w:rsidRPr="009F178A" w:rsidRDefault="009F178A" w:rsidP="00A03B14">
      <w:pPr>
        <w:pStyle w:val="7HeadingTitle"/>
        <w:spacing w:before="0" w:afterLines="0"/>
        <w:outlineLvl w:val="0"/>
        <w:rPr>
          <w:color w:val="FFFFFF"/>
        </w:rPr>
      </w:pPr>
      <w:bookmarkStart w:id="1060" w:name="_Toc30335622"/>
      <w:r w:rsidRPr="009F178A">
        <w:rPr>
          <w:color w:val="FFFFFF"/>
        </w:rPr>
        <w:t>APPENDIX</w:t>
      </w:r>
      <w:bookmarkEnd w:id="1060"/>
    </w:p>
    <w:p w:rsidR="009668D6" w:rsidRPr="009F178A" w:rsidRDefault="009668D6" w:rsidP="009F178A">
      <w:pPr>
        <w:pStyle w:val="7HeadingTitle"/>
        <w:spacing w:before="0" w:afterLines="0"/>
        <w:rPr>
          <w:color w:val="FFFFFF"/>
        </w:rPr>
        <w:sectPr w:rsidR="009668D6" w:rsidRPr="009F178A" w:rsidSect="000B7E88">
          <w:headerReference w:type="first" r:id="rId79"/>
          <w:pgSz w:w="11907" w:h="16839" w:code="9"/>
          <w:pgMar w:top="1418" w:right="1418" w:bottom="1418" w:left="2268" w:header="850" w:footer="720" w:gutter="0"/>
          <w:cols w:space="720"/>
          <w:titlePg/>
          <w:docGrid w:linePitch="360"/>
        </w:sectPr>
      </w:pPr>
    </w:p>
    <w:p w:rsidR="00E8030D" w:rsidRDefault="00E8030D" w:rsidP="00E8030D">
      <w:pPr>
        <w:pStyle w:val="8bTextParagraph"/>
        <w:spacing w:line="240" w:lineRule="auto"/>
      </w:pPr>
    </w:p>
    <w:p w:rsidR="00E556F5" w:rsidRDefault="00E556F5" w:rsidP="00E556F5">
      <w:pPr>
        <w:pStyle w:val="8bTextParagraph"/>
      </w:pPr>
      <w:r>
        <w:t>Hidden Nodes</w:t>
      </w:r>
      <w:r>
        <w:tab/>
        <w:t>:</w:t>
      </w:r>
      <w:r>
        <w:tab/>
        <w:t xml:space="preserve"> 5</w:t>
      </w:r>
    </w:p>
    <w:p w:rsidR="00E556F5" w:rsidRDefault="00E556F5" w:rsidP="00E556F5">
      <w:pPr>
        <w:pStyle w:val="8bTextParagraph"/>
      </w:pPr>
      <w:r>
        <w:t>Target Error</w:t>
      </w:r>
      <w:r>
        <w:tab/>
      </w:r>
      <w:r>
        <w:tab/>
        <w:t>: 0.001</w:t>
      </w:r>
    </w:p>
    <w:p w:rsidR="00E8030D" w:rsidRDefault="00E8030D" w:rsidP="00E556F5">
      <w:pPr>
        <w:pStyle w:val="8bTextParagraph"/>
      </w:pPr>
      <w:r>
        <w:t>Problem</w:t>
      </w:r>
      <w:r>
        <w:tab/>
      </w:r>
      <w:r>
        <w:tab/>
        <w:t>: Classification Problem</w:t>
      </w:r>
    </w:p>
    <w:p w:rsidR="00E556F5" w:rsidRDefault="00E556F5" w:rsidP="00E556F5">
      <w:pPr>
        <w:pStyle w:val="8bTextParagraph"/>
      </w:pPr>
      <w:r>
        <w:t>Maximum Epoch</w:t>
      </w:r>
      <w:r>
        <w:tab/>
        <w:t>: 10000</w:t>
      </w:r>
    </w:p>
    <w:p w:rsidR="00E556F5" w:rsidRDefault="00667546" w:rsidP="00A03B14">
      <w:pPr>
        <w:pStyle w:val="10Appendix"/>
        <w:spacing w:before="240" w:after="360"/>
        <w:outlineLvl w:val="0"/>
      </w:pPr>
      <w:bookmarkStart w:id="1061" w:name="_Toc318404436"/>
      <w:proofErr w:type="spellStart"/>
      <w:r>
        <w:t>Jadual</w:t>
      </w:r>
      <w:proofErr w:type="spellEnd"/>
      <w:r w:rsidR="00416EB9">
        <w:t xml:space="preserve"> B.1: </w:t>
      </w:r>
      <w:r w:rsidR="00E556F5" w:rsidRPr="00E556F5">
        <w:t>Algorithms</w:t>
      </w:r>
      <w:r w:rsidR="00E24F6F">
        <w:t>’</w:t>
      </w:r>
      <w:r w:rsidR="00E556F5" w:rsidRPr="00E556F5">
        <w:t xml:space="preserve"> </w:t>
      </w:r>
      <w:r w:rsidR="00E8030D">
        <w:t>P</w:t>
      </w:r>
      <w:r w:rsidR="00E556F5" w:rsidRPr="00E556F5">
        <w:t xml:space="preserve">erformance </w:t>
      </w:r>
      <w:bookmarkEnd w:id="1061"/>
    </w:p>
    <w:tbl>
      <w:tblPr>
        <w:tblW w:w="7873" w:type="dxa"/>
        <w:jc w:val="center"/>
        <w:tblLook w:val="04A0" w:firstRow="1" w:lastRow="0" w:firstColumn="1" w:lastColumn="0" w:noHBand="0" w:noVBand="1"/>
      </w:tblPr>
      <w:tblGrid>
        <w:gridCol w:w="1090"/>
        <w:gridCol w:w="671"/>
        <w:gridCol w:w="859"/>
        <w:gridCol w:w="753"/>
        <w:gridCol w:w="601"/>
        <w:gridCol w:w="896"/>
        <w:gridCol w:w="753"/>
        <w:gridCol w:w="601"/>
        <w:gridCol w:w="896"/>
        <w:gridCol w:w="753"/>
      </w:tblGrid>
      <w:tr w:rsidR="00CD4358" w:rsidRPr="00E8030D">
        <w:trPr>
          <w:trHeight w:val="60"/>
          <w:jc w:val="center"/>
        </w:trPr>
        <w:tc>
          <w:tcPr>
            <w:tcW w:w="1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56F5" w:rsidRPr="00E8030D" w:rsidRDefault="00E556F5" w:rsidP="00E556F5">
            <w:pPr>
              <w:jc w:val="left"/>
              <w:rPr>
                <w:rFonts w:eastAsia="Times New Roman"/>
                <w:b/>
                <w:bCs/>
                <w:sz w:val="14"/>
                <w:szCs w:val="14"/>
              </w:rPr>
            </w:pPr>
          </w:p>
        </w:tc>
        <w:tc>
          <w:tcPr>
            <w:tcW w:w="228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center"/>
              <w:rPr>
                <w:rFonts w:eastAsia="Times New Roman"/>
                <w:b/>
                <w:bCs/>
                <w:sz w:val="14"/>
                <w:szCs w:val="14"/>
              </w:rPr>
            </w:pPr>
          </w:p>
        </w:tc>
        <w:tc>
          <w:tcPr>
            <w:tcW w:w="22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center"/>
              <w:rPr>
                <w:rFonts w:eastAsia="Times New Roman"/>
                <w:b/>
                <w:bCs/>
                <w:sz w:val="14"/>
                <w:szCs w:val="14"/>
              </w:rPr>
            </w:pPr>
          </w:p>
        </w:tc>
        <w:tc>
          <w:tcPr>
            <w:tcW w:w="22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center"/>
              <w:rPr>
                <w:rFonts w:eastAsia="Times New Roman"/>
                <w:b/>
                <w:bCs/>
                <w:sz w:val="14"/>
                <w:szCs w:val="14"/>
              </w:rPr>
            </w:pPr>
          </w:p>
        </w:tc>
      </w:tr>
      <w:tr w:rsidR="00CD4358" w:rsidRPr="00E8030D">
        <w:trPr>
          <w:trHeight w:val="6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56F5" w:rsidRPr="00E8030D" w:rsidRDefault="00E556F5" w:rsidP="00E556F5">
            <w:pPr>
              <w:jc w:val="left"/>
              <w:rPr>
                <w:rFonts w:eastAsia="Times New Roman"/>
                <w:b/>
                <w:bCs/>
                <w:sz w:val="14"/>
                <w:szCs w:val="14"/>
              </w:rPr>
            </w:pPr>
          </w:p>
        </w:tc>
        <w:tc>
          <w:tcPr>
            <w:tcW w:w="228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center"/>
              <w:rPr>
                <w:rFonts w:eastAsia="Times New Roman"/>
                <w:b/>
                <w:bCs/>
                <w:sz w:val="14"/>
                <w:szCs w:val="14"/>
              </w:rPr>
            </w:pPr>
          </w:p>
        </w:tc>
        <w:tc>
          <w:tcPr>
            <w:tcW w:w="22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center"/>
              <w:rPr>
                <w:rFonts w:eastAsia="Times New Roman"/>
                <w:b/>
                <w:bCs/>
                <w:sz w:val="14"/>
                <w:szCs w:val="14"/>
              </w:rPr>
            </w:pPr>
          </w:p>
        </w:tc>
        <w:tc>
          <w:tcPr>
            <w:tcW w:w="22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center"/>
              <w:rPr>
                <w:rFonts w:eastAsia="Times New Roman"/>
                <w:b/>
                <w:bCs/>
                <w:sz w:val="14"/>
                <w:szCs w:val="14"/>
              </w:rPr>
            </w:pPr>
          </w:p>
        </w:tc>
      </w:tr>
      <w:tr w:rsidR="00CD4358" w:rsidRPr="00E8030D">
        <w:trPr>
          <w:trHeight w:val="6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556F5" w:rsidRPr="00E8030D" w:rsidRDefault="00E556F5" w:rsidP="00E556F5">
            <w:pPr>
              <w:jc w:val="left"/>
              <w:rPr>
                <w:rFonts w:eastAsia="Times New Roman"/>
                <w:b/>
                <w:bCs/>
                <w:sz w:val="14"/>
                <w:szCs w:val="14"/>
              </w:rPr>
            </w:pPr>
          </w:p>
        </w:tc>
        <w:tc>
          <w:tcPr>
            <w:tcW w:w="228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center"/>
              <w:rPr>
                <w:rFonts w:eastAsia="Times New Roman"/>
                <w:b/>
                <w:bCs/>
                <w:sz w:val="14"/>
                <w:szCs w:val="14"/>
              </w:rPr>
            </w:pPr>
          </w:p>
        </w:tc>
        <w:tc>
          <w:tcPr>
            <w:tcW w:w="22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center"/>
              <w:rPr>
                <w:rFonts w:eastAsia="Times New Roman"/>
                <w:b/>
                <w:bCs/>
                <w:sz w:val="14"/>
                <w:szCs w:val="14"/>
              </w:rPr>
            </w:pPr>
          </w:p>
        </w:tc>
        <w:tc>
          <w:tcPr>
            <w:tcW w:w="225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center"/>
              <w:rPr>
                <w:rFonts w:eastAsia="Times New Roman"/>
                <w:b/>
                <w:bCs/>
                <w:sz w:val="14"/>
                <w:szCs w:val="14"/>
              </w:rPr>
            </w:pPr>
          </w:p>
        </w:tc>
      </w:tr>
      <w:tr w:rsidR="00E8030D" w:rsidRPr="00E8030D">
        <w:trPr>
          <w:trHeight w:val="6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556F5" w:rsidRPr="00E8030D" w:rsidRDefault="00E556F5" w:rsidP="00E556F5">
            <w:pPr>
              <w:jc w:val="left"/>
              <w:rPr>
                <w:rFonts w:eastAsia="Times New Roman"/>
                <w:b/>
                <w:bCs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center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center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center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center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center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center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center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center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center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6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60"/>
          <w:jc w:val="center"/>
        </w:trPr>
        <w:tc>
          <w:tcPr>
            <w:tcW w:w="10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left"/>
              <w:rPr>
                <w:rFonts w:eastAsia="Times New Roman"/>
                <w:b/>
                <w:bCs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left"/>
              <w:rPr>
                <w:rFonts w:eastAsia="Times New Roman"/>
                <w:b/>
                <w:bCs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left"/>
              <w:rPr>
                <w:rFonts w:eastAsia="Times New Roman"/>
                <w:b/>
                <w:bCs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left"/>
              <w:rPr>
                <w:rFonts w:eastAsia="Times New Roman"/>
                <w:b/>
                <w:bCs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left"/>
              <w:rPr>
                <w:rFonts w:eastAsia="Times New Roman"/>
                <w:b/>
                <w:bCs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  <w:tr w:rsidR="00E8030D" w:rsidRPr="00E8030D">
        <w:trPr>
          <w:trHeight w:val="70"/>
          <w:jc w:val="center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left"/>
              <w:rPr>
                <w:rFonts w:eastAsia="Times New Roman"/>
                <w:b/>
                <w:bCs/>
                <w:sz w:val="14"/>
                <w:szCs w:val="1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6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556F5" w:rsidRPr="00E8030D" w:rsidRDefault="00E556F5" w:rsidP="00E556F5">
            <w:pPr>
              <w:jc w:val="right"/>
              <w:rPr>
                <w:rFonts w:eastAsia="Times New Roman"/>
                <w:sz w:val="14"/>
                <w:szCs w:val="14"/>
              </w:rPr>
            </w:pPr>
          </w:p>
        </w:tc>
      </w:tr>
    </w:tbl>
    <w:p w:rsidR="000B7E88" w:rsidRDefault="000B7E88" w:rsidP="00CD4358">
      <w:pPr>
        <w:pStyle w:val="8bTextParagraph"/>
        <w:spacing w:line="240" w:lineRule="auto"/>
      </w:pPr>
    </w:p>
    <w:p w:rsidR="00CD4358" w:rsidRDefault="000B7E88" w:rsidP="00CD4358">
      <w:pPr>
        <w:pStyle w:val="8bTextParagraph"/>
        <w:spacing w:line="240" w:lineRule="auto"/>
      </w:pPr>
      <w:r>
        <w:br w:type="page"/>
      </w:r>
    </w:p>
    <w:p w:rsidR="00CD4358" w:rsidRDefault="00CD4358" w:rsidP="00CD4358">
      <w:pPr>
        <w:pStyle w:val="8bTextParagraph"/>
      </w:pPr>
      <w:r>
        <w:lastRenderedPageBreak/>
        <w:t>Hidden Nodes</w:t>
      </w:r>
      <w:r>
        <w:tab/>
        <w:t>:</w:t>
      </w:r>
      <w:r>
        <w:tab/>
        <w:t xml:space="preserve"> 5</w:t>
      </w:r>
      <w:r w:rsidR="00E93259">
        <w:t>………</w:t>
      </w:r>
    </w:p>
    <w:p w:rsidR="00CD4358" w:rsidRDefault="00CD4358" w:rsidP="00CD4358">
      <w:pPr>
        <w:pStyle w:val="8bTextParagraph"/>
      </w:pPr>
      <w:r>
        <w:t>Target Error</w:t>
      </w:r>
      <w:r>
        <w:tab/>
      </w:r>
      <w:r>
        <w:tab/>
        <w:t xml:space="preserve">: </w:t>
      </w:r>
      <w:r w:rsidR="00E93259">
        <w:t>………</w:t>
      </w:r>
    </w:p>
    <w:p w:rsidR="00CD4358" w:rsidRDefault="00CD4358" w:rsidP="00CD4358">
      <w:pPr>
        <w:pStyle w:val="8bTextParagraph"/>
      </w:pPr>
      <w:r>
        <w:t>Problem</w:t>
      </w:r>
      <w:r>
        <w:tab/>
      </w:r>
      <w:r>
        <w:tab/>
        <w:t xml:space="preserve">: </w:t>
      </w:r>
      <w:r w:rsidR="00E93259">
        <w:t>……</w:t>
      </w:r>
      <w:proofErr w:type="gramStart"/>
      <w:r w:rsidR="00E93259">
        <w:t>…..</w:t>
      </w:r>
      <w:proofErr w:type="gramEnd"/>
    </w:p>
    <w:p w:rsidR="00CD4358" w:rsidRDefault="00CD4358" w:rsidP="00CD4358">
      <w:pPr>
        <w:pStyle w:val="8bTextParagraph"/>
      </w:pPr>
      <w:r>
        <w:t>Maximum Epoch</w:t>
      </w:r>
      <w:r>
        <w:tab/>
        <w:t xml:space="preserve">: </w:t>
      </w:r>
      <w:r w:rsidR="00E93259">
        <w:t>…………</w:t>
      </w:r>
    </w:p>
    <w:p w:rsidR="00CD4358" w:rsidRDefault="00E93259" w:rsidP="00783A8E">
      <w:pPr>
        <w:pStyle w:val="10Appendix"/>
        <w:spacing w:before="240" w:after="360"/>
      </w:pPr>
      <w:r>
        <w:t>……………………………….…………….</w:t>
      </w:r>
    </w:p>
    <w:p w:rsidR="00CD4358" w:rsidRPr="00CD2674" w:rsidRDefault="00CD4358" w:rsidP="006D3A67">
      <w:pPr>
        <w:outlineLvl w:val="0"/>
        <w:rPr>
          <w:b/>
        </w:rPr>
        <w:sectPr w:rsidR="00CD4358" w:rsidRPr="00CD2674" w:rsidSect="000B7E88">
          <w:headerReference w:type="default" r:id="rId80"/>
          <w:headerReference w:type="first" r:id="rId81"/>
          <w:pgSz w:w="11907" w:h="16839" w:code="9"/>
          <w:pgMar w:top="1418" w:right="1418" w:bottom="1418" w:left="2268" w:header="850" w:footer="720" w:gutter="0"/>
          <w:cols w:space="720"/>
          <w:titlePg/>
          <w:docGrid w:linePitch="360"/>
        </w:sectPr>
      </w:pPr>
    </w:p>
    <w:p w:rsidR="00AC7C7B" w:rsidRPr="006D3A67" w:rsidRDefault="00AC7C7B" w:rsidP="006D3A67"/>
    <w:sectPr w:rsidR="00AC7C7B" w:rsidRPr="006D3A67" w:rsidSect="008E562D">
      <w:headerReference w:type="default" r:id="rId82"/>
      <w:headerReference w:type="first" r:id="rId83"/>
      <w:footerReference w:type="first" r:id="rId84"/>
      <w:pgSz w:w="11907" w:h="16839" w:code="9"/>
      <w:pgMar w:top="1418" w:right="1418" w:bottom="1418" w:left="2268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4E7" w:rsidRDefault="00FA04E7" w:rsidP="00812CB9">
      <w:r>
        <w:separator/>
      </w:r>
    </w:p>
  </w:endnote>
  <w:endnote w:type="continuationSeparator" w:id="0">
    <w:p w:rsidR="00FA04E7" w:rsidRDefault="00FA04E7" w:rsidP="00812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 w:rsidP="00D163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Pr="007434CF" w:rsidRDefault="0009599C" w:rsidP="00743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4E7" w:rsidRDefault="00FA04E7" w:rsidP="00812CB9">
      <w:r>
        <w:separator/>
      </w:r>
    </w:p>
  </w:footnote>
  <w:footnote w:type="continuationSeparator" w:id="0">
    <w:p w:rsidR="00FA04E7" w:rsidRDefault="00FA04E7" w:rsidP="00812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 w:rsidP="002211F1">
    <w:pP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 w:rsidP="002211F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09599C" w:rsidRDefault="0009599C" w:rsidP="002211F1">
    <w:pPr>
      <w:ind w:right="360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 w:rsidP="002211F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151012">
      <w:rPr>
        <w:noProof/>
      </w:rPr>
      <w:t>x</w:t>
    </w:r>
    <w:r>
      <w:rPr>
        <w:noProof/>
      </w:rPr>
      <w:fldChar w:fldCharType="end"/>
    </w:r>
  </w:p>
  <w:p w:rsidR="0009599C" w:rsidRDefault="0009599C" w:rsidP="00D84B5C">
    <w:pPr>
      <w:ind w:right="360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 w:rsidP="002211F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09599C" w:rsidRDefault="0009599C" w:rsidP="002211F1">
    <w:pPr>
      <w:ind w:right="360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 w:rsidP="002211F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151012">
      <w:rPr>
        <w:noProof/>
      </w:rPr>
      <w:t>xi</w:t>
    </w:r>
    <w:r>
      <w:rPr>
        <w:noProof/>
      </w:rPr>
      <w:fldChar w:fldCharType="end"/>
    </w:r>
  </w:p>
  <w:p w:rsidR="0009599C" w:rsidRDefault="0009599C" w:rsidP="002211F1">
    <w:pPr>
      <w:ind w:right="360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 w:rsidP="002211F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09599C" w:rsidRDefault="0009599C" w:rsidP="002211F1">
    <w:pPr>
      <w:ind w:right="360"/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 w:rsidP="002211F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151012">
      <w:rPr>
        <w:noProof/>
      </w:rPr>
      <w:t>xii</w:t>
    </w:r>
    <w:r>
      <w:rPr>
        <w:noProof/>
      </w:rPr>
      <w:fldChar w:fldCharType="end"/>
    </w:r>
  </w:p>
  <w:p w:rsidR="0009599C" w:rsidRDefault="0009599C" w:rsidP="002211F1">
    <w:pPr>
      <w:ind w:right="360"/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 w:rsidP="002211F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09599C" w:rsidRDefault="0009599C" w:rsidP="002211F1">
    <w:pPr>
      <w:ind w:right="360"/>
    </w:pP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 w:rsidP="002211F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151012">
      <w:rPr>
        <w:noProof/>
      </w:rPr>
      <w:t>xiii</w:t>
    </w:r>
    <w:r>
      <w:rPr>
        <w:noProof/>
      </w:rPr>
      <w:fldChar w:fldCharType="end"/>
    </w:r>
  </w:p>
  <w:p w:rsidR="0009599C" w:rsidRDefault="0009599C" w:rsidP="002211F1">
    <w:pPr>
      <w:ind w:right="360"/>
    </w:pP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 w:rsidP="002211F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09599C" w:rsidRDefault="0009599C" w:rsidP="002211F1">
    <w:pPr>
      <w:ind w:right="360"/>
    </w:pP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 w:rsidP="002211F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151012">
      <w:rPr>
        <w:noProof/>
      </w:rPr>
      <w:t>xiv</w:t>
    </w:r>
    <w:r>
      <w:rPr>
        <w:noProof/>
      </w:rPr>
      <w:fldChar w:fldCharType="end"/>
    </w:r>
  </w:p>
  <w:p w:rsidR="0009599C" w:rsidRDefault="0009599C" w:rsidP="002211F1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Pr="00D84B5C" w:rsidRDefault="0009599C" w:rsidP="00D84B5C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51012">
      <w:rPr>
        <w:noProof/>
      </w:rPr>
      <w:t>ii</w:t>
    </w:r>
    <w:r>
      <w:rPr>
        <w:noProof/>
      </w:rPr>
      <w:fldChar w:fldCharType="end"/>
    </w: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 w:rsidP="002211F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09599C" w:rsidRDefault="0009599C" w:rsidP="002211F1">
    <w:pPr>
      <w:ind w:right="360"/>
    </w:pPr>
  </w:p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 w:rsidP="002211F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151012">
      <w:rPr>
        <w:noProof/>
      </w:rPr>
      <w:t>xv</w:t>
    </w:r>
    <w:r>
      <w:rPr>
        <w:noProof/>
      </w:rPr>
      <w:fldChar w:fldCharType="end"/>
    </w:r>
  </w:p>
  <w:p w:rsidR="0009599C" w:rsidRDefault="0009599C" w:rsidP="002211F1">
    <w:pPr>
      <w:ind w:right="360"/>
    </w:pPr>
  </w:p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 w:rsidP="002211F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09599C" w:rsidRDefault="0009599C" w:rsidP="002211F1">
    <w:pPr>
      <w:ind w:right="360"/>
    </w:pPr>
  </w:p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 w:rsidP="002211F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151012">
      <w:rPr>
        <w:noProof/>
      </w:rPr>
      <w:t>xvi</w:t>
    </w:r>
    <w:r>
      <w:rPr>
        <w:noProof/>
      </w:rPr>
      <w:fldChar w:fldCharType="end"/>
    </w:r>
  </w:p>
  <w:p w:rsidR="0009599C" w:rsidRDefault="0009599C" w:rsidP="002211F1">
    <w:pPr>
      <w:ind w:right="360"/>
    </w:pP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 w:rsidP="002211F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09599C" w:rsidRDefault="0009599C" w:rsidP="002211F1">
    <w:pPr>
      <w:ind w:right="360"/>
    </w:pPr>
  </w:p>
</w:hdr>
</file>

<file path=word/header2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 w:rsidP="002211F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151012">
      <w:rPr>
        <w:noProof/>
      </w:rPr>
      <w:t>xvii</w:t>
    </w:r>
    <w:r>
      <w:rPr>
        <w:noProof/>
      </w:rPr>
      <w:fldChar w:fldCharType="end"/>
    </w:r>
  </w:p>
  <w:p w:rsidR="0009599C" w:rsidRDefault="0009599C" w:rsidP="002211F1">
    <w:pPr>
      <w:ind w:right="360"/>
    </w:pPr>
  </w:p>
</w:hdr>
</file>

<file path=word/header2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 w:rsidP="002211F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09599C" w:rsidRDefault="0009599C" w:rsidP="002211F1">
    <w:pPr>
      <w:ind w:right="360"/>
    </w:pPr>
  </w:p>
</w:hdr>
</file>

<file path=word/header2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 w:rsidP="002211F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151012">
      <w:rPr>
        <w:noProof/>
      </w:rPr>
      <w:t>2</w:t>
    </w:r>
    <w:r>
      <w:rPr>
        <w:noProof/>
      </w:rPr>
      <w:fldChar w:fldCharType="end"/>
    </w:r>
  </w:p>
  <w:p w:rsidR="0009599C" w:rsidRDefault="0009599C" w:rsidP="002211F1">
    <w:pPr>
      <w:ind w:right="360"/>
    </w:pPr>
  </w:p>
</w:hdr>
</file>

<file path=word/header2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Pr="00D84B5C" w:rsidRDefault="0009599C" w:rsidP="00D84B5C">
    <w:pPr>
      <w:pStyle w:val="Header"/>
    </w:pPr>
  </w:p>
</w:hdr>
</file>

<file path=word/header2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 w:rsidP="002C0BE0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151012">
      <w:rPr>
        <w:noProof/>
      </w:rPr>
      <w:t>4</w:t>
    </w:r>
    <w:r>
      <w:rPr>
        <w:noProof/>
      </w:rPr>
      <w:fldChar w:fldCharType="end"/>
    </w:r>
  </w:p>
  <w:p w:rsidR="0009599C" w:rsidRDefault="0009599C" w:rsidP="002C0BE0">
    <w:pPr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 w:rsidP="002211F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09599C" w:rsidRDefault="0009599C" w:rsidP="002211F1">
    <w:pPr>
      <w:ind w:right="360"/>
    </w:pPr>
  </w:p>
</w:hdr>
</file>

<file path=word/header3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 w:rsidP="002C0BE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51012">
      <w:rPr>
        <w:noProof/>
      </w:rPr>
      <w:t>12</w:t>
    </w:r>
    <w:r>
      <w:rPr>
        <w:noProof/>
      </w:rPr>
      <w:fldChar w:fldCharType="end"/>
    </w:r>
  </w:p>
</w:hdr>
</file>

<file path=word/header3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/>
</w:hdr>
</file>

<file path=word/header3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 w:rsidP="000B7E88">
    <w:pPr>
      <w:pStyle w:val="9References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rPr>
        <w:noProof/>
      </w:rPr>
      <w:fldChar w:fldCharType="end"/>
    </w:r>
  </w:p>
</w:hdr>
</file>

<file path=word/header3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 w:rsidP="00D84B5C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51012">
      <w:rPr>
        <w:noProof/>
      </w:rPr>
      <w:t>16</w:t>
    </w:r>
    <w:r>
      <w:rPr>
        <w:noProof/>
      </w:rPr>
      <w:fldChar w:fldCharType="end"/>
    </w:r>
  </w:p>
  <w:p w:rsidR="0009599C" w:rsidRPr="00D84B5C" w:rsidRDefault="0009599C" w:rsidP="00D84B5C">
    <w:pPr>
      <w:pStyle w:val="Header"/>
      <w:jc w:val="right"/>
      <w:rPr>
        <w:b/>
      </w:rPr>
    </w:pPr>
    <w:r>
      <w:rPr>
        <w:b/>
      </w:rPr>
      <w:t>LAMPIRAN</w:t>
    </w:r>
    <w:r w:rsidRPr="00D84B5C">
      <w:rPr>
        <w:b/>
      </w:rPr>
      <w:t xml:space="preserve"> A</w:t>
    </w:r>
  </w:p>
</w:hdr>
</file>

<file path=word/header3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 w:rsidP="00D84B5C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51012">
      <w:rPr>
        <w:noProof/>
      </w:rPr>
      <w:t>18</w:t>
    </w:r>
    <w:r>
      <w:rPr>
        <w:noProof/>
      </w:rPr>
      <w:fldChar w:fldCharType="end"/>
    </w:r>
  </w:p>
  <w:p w:rsidR="0009599C" w:rsidRDefault="0009599C" w:rsidP="000B7E88">
    <w:pPr>
      <w:pStyle w:val="9References"/>
      <w:ind w:left="0" w:firstLine="0"/>
      <w:jc w:val="right"/>
    </w:pPr>
    <w:r>
      <w:rPr>
        <w:b/>
      </w:rPr>
      <w:t>LAMPIRAN B</w:t>
    </w:r>
  </w:p>
</w:hdr>
</file>

<file path=word/header3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 w:rsidP="00E53204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51012">
      <w:rPr>
        <w:noProof/>
      </w:rPr>
      <w:t>17</w:t>
    </w:r>
    <w:r>
      <w:rPr>
        <w:noProof/>
      </w:rPr>
      <w:fldChar w:fldCharType="end"/>
    </w:r>
  </w:p>
  <w:p w:rsidR="0009599C" w:rsidRPr="00E53204" w:rsidRDefault="0009599C" w:rsidP="000B650F">
    <w:pPr>
      <w:pStyle w:val="9References"/>
      <w:ind w:left="0" w:firstLine="0"/>
      <w:jc w:val="right"/>
    </w:pPr>
    <w:r>
      <w:rPr>
        <w:b/>
      </w:rPr>
      <w:t>LAMPIRAN B</w:t>
    </w:r>
  </w:p>
</w:hdr>
</file>

<file path=word/header3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Pr="00547036" w:rsidRDefault="0009599C" w:rsidP="00547036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18</w:t>
    </w:r>
    <w:r>
      <w:rPr>
        <w:noProof/>
      </w:rPr>
      <w:fldChar w:fldCharType="end"/>
    </w:r>
  </w:p>
</w:hdr>
</file>

<file path=word/header3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Pr="00547036" w:rsidRDefault="0009599C" w:rsidP="0054703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Pr="00D84B5C" w:rsidRDefault="0009599C" w:rsidP="00D84B5C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51012">
      <w:rPr>
        <w:noProof/>
      </w:rPr>
      <w:t>iv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 w:rsidP="002211F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09599C" w:rsidRDefault="0009599C" w:rsidP="002211F1">
    <w:pPr>
      <w:ind w:right="360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 w:rsidP="002211F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09599C" w:rsidRDefault="0009599C" w:rsidP="002211F1">
    <w:pPr>
      <w:ind w:right="360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 w:rsidP="002211F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151012">
      <w:rPr>
        <w:noProof/>
      </w:rPr>
      <w:t>vi</w:t>
    </w:r>
    <w:r>
      <w:rPr>
        <w:noProof/>
      </w:rPr>
      <w:fldChar w:fldCharType="end"/>
    </w:r>
  </w:p>
  <w:p w:rsidR="0009599C" w:rsidRDefault="0009599C" w:rsidP="002211F1">
    <w:pPr>
      <w:ind w:right="360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 w:rsidP="002211F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09599C" w:rsidRDefault="0009599C" w:rsidP="002211F1">
    <w:pPr>
      <w:ind w:right="360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9C" w:rsidRDefault="0009599C" w:rsidP="002211F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151012">
      <w:rPr>
        <w:noProof/>
      </w:rPr>
      <w:t>vii</w:t>
    </w:r>
    <w:r>
      <w:rPr>
        <w:noProof/>
      </w:rPr>
      <w:fldChar w:fldCharType="end"/>
    </w:r>
  </w:p>
  <w:p w:rsidR="0009599C" w:rsidRDefault="0009599C" w:rsidP="002211F1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B466E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F64281"/>
    <w:multiLevelType w:val="hybridMultilevel"/>
    <w:tmpl w:val="1BAAA89E"/>
    <w:lvl w:ilvl="0" w:tplc="D81090A8">
      <w:start w:val="1"/>
      <w:numFmt w:val="lowerRoman"/>
      <w:pStyle w:val="NumberingiSelectotherparameters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8C0CB9"/>
    <w:multiLevelType w:val="hybridMultilevel"/>
    <w:tmpl w:val="A8D6C430"/>
    <w:lvl w:ilvl="0" w:tplc="A6801620">
      <w:start w:val="1"/>
      <w:numFmt w:val="lowerRoman"/>
      <w:pStyle w:val="8hfNumberingiSelectotherparameter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54F7D"/>
    <w:multiLevelType w:val="hybridMultilevel"/>
    <w:tmpl w:val="818A2A78"/>
    <w:lvl w:ilvl="0" w:tplc="1512C41E">
      <w:start w:val="1"/>
      <w:numFmt w:val="bullet"/>
      <w:pStyle w:val="8hg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108"/>
    <w:multiLevelType w:val="hybridMultilevel"/>
    <w:tmpl w:val="46348732"/>
    <w:lvl w:ilvl="0" w:tplc="D862A75C">
      <w:start w:val="1"/>
      <w:numFmt w:val="lowerRoman"/>
      <w:pStyle w:val="Numberingiconclusio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777C43"/>
    <w:multiLevelType w:val="hybridMultilevel"/>
    <w:tmpl w:val="E81E55B0"/>
    <w:lvl w:ilvl="0" w:tplc="57D01A6E">
      <w:start w:val="1"/>
      <w:numFmt w:val="lowerRoman"/>
      <w:pStyle w:val="8hhNumberingistoping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C4C46"/>
    <w:multiLevelType w:val="hybridMultilevel"/>
    <w:tmpl w:val="AC2A7B80"/>
    <w:lvl w:ilvl="0" w:tplc="D714DA38">
      <w:start w:val="1"/>
      <w:numFmt w:val="lowerRoman"/>
      <w:pStyle w:val="8hjNumberingiproblem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23D84"/>
    <w:multiLevelType w:val="hybridMultilevel"/>
    <w:tmpl w:val="783CFA32"/>
    <w:lvl w:ilvl="0" w:tplc="DD326662">
      <w:start w:val="1"/>
      <w:numFmt w:val="lowerRoman"/>
      <w:pStyle w:val="Numberingirecommendations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F3059E"/>
    <w:multiLevelType w:val="hybridMultilevel"/>
    <w:tmpl w:val="4C84FD9C"/>
    <w:lvl w:ilvl="0" w:tplc="E2D25572">
      <w:start w:val="1"/>
      <w:numFmt w:val="lowerRoman"/>
      <w:pStyle w:val="NumberingiPublications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EC74F0"/>
    <w:multiLevelType w:val="multilevel"/>
    <w:tmpl w:val="5BE00FBA"/>
    <w:lvl w:ilvl="0">
      <w:start w:val="1"/>
      <w:numFmt w:val="decimal"/>
      <w:pStyle w:val="Heading1"/>
      <w:suff w:val="nothing"/>
      <w:lvlText w:val="%1"/>
      <w:lvlJc w:val="center"/>
      <w:pPr>
        <w:ind w:left="281" w:hanging="284"/>
      </w:pPr>
      <w:rPr>
        <w:rFonts w:hint="default"/>
        <w:color w:val="FFFFFF"/>
        <w:sz w:val="2"/>
        <w:szCs w:val="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77"/>
        </w:tabs>
        <w:ind w:left="851" w:hanging="851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1"/>
        </w:tabs>
        <w:ind w:left="122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5"/>
        </w:tabs>
        <w:ind w:left="13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09"/>
        </w:tabs>
        <w:ind w:left="15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3"/>
        </w:tabs>
        <w:ind w:left="16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97"/>
        </w:tabs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1"/>
        </w:tabs>
        <w:ind w:left="1941" w:hanging="1584"/>
      </w:pPr>
      <w:rPr>
        <w:rFonts w:hint="default"/>
      </w:rPr>
    </w:lvl>
  </w:abstractNum>
  <w:abstractNum w:abstractNumId="10" w15:restartNumberingAfterBreak="0">
    <w:nsid w:val="3B6C62E2"/>
    <w:multiLevelType w:val="hybridMultilevel"/>
    <w:tmpl w:val="05887810"/>
    <w:lvl w:ilvl="0" w:tplc="5D3EB152">
      <w:start w:val="1"/>
      <w:numFmt w:val="lowerRoman"/>
      <w:pStyle w:val="8hbNumberingiOutline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D610536"/>
    <w:multiLevelType w:val="hybridMultilevel"/>
    <w:tmpl w:val="3776F776"/>
    <w:lvl w:ilvl="0" w:tplc="FDB6B306">
      <w:start w:val="1"/>
      <w:numFmt w:val="lowerRoman"/>
      <w:pStyle w:val="8hiNumberingialgorithm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A5BFD"/>
    <w:multiLevelType w:val="hybridMultilevel"/>
    <w:tmpl w:val="82B4CF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E4F1BF4"/>
    <w:multiLevelType w:val="hybridMultilevel"/>
    <w:tmpl w:val="37BEFEA8"/>
    <w:lvl w:ilvl="0" w:tplc="CB028704">
      <w:start w:val="1"/>
      <w:numFmt w:val="lowerRoman"/>
      <w:pStyle w:val="8hdNumberingitwoterms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876106"/>
    <w:multiLevelType w:val="hybridMultilevel"/>
    <w:tmpl w:val="EAFA0E6E"/>
    <w:lvl w:ilvl="0" w:tplc="CACEF174">
      <w:start w:val="1"/>
      <w:numFmt w:val="lowerRoman"/>
      <w:pStyle w:val="8hkNumberinginotations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B564BB"/>
    <w:multiLevelType w:val="hybridMultilevel"/>
    <w:tmpl w:val="6700D8A4"/>
    <w:lvl w:ilvl="0" w:tplc="A9ACD310">
      <w:start w:val="1"/>
      <w:numFmt w:val="lowerRoman"/>
      <w:pStyle w:val="Numberingialgorithms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8207D5"/>
    <w:multiLevelType w:val="hybridMultilevel"/>
    <w:tmpl w:val="CC9CF90C"/>
    <w:lvl w:ilvl="0" w:tplc="9D16EE54">
      <w:start w:val="1"/>
      <w:numFmt w:val="lowerRoman"/>
      <w:pStyle w:val="Numberingilimitations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AD63E2C"/>
    <w:multiLevelType w:val="hybridMultilevel"/>
    <w:tmpl w:val="1A187F68"/>
    <w:lvl w:ilvl="0" w:tplc="F6B896AE">
      <w:start w:val="1"/>
      <w:numFmt w:val="lowerRoman"/>
      <w:pStyle w:val="8heNumberingiTwoTerms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BDF75B0"/>
    <w:multiLevelType w:val="hybridMultilevel"/>
    <w:tmpl w:val="AA0870C0"/>
    <w:lvl w:ilvl="0" w:tplc="4FA842BC">
      <w:start w:val="1"/>
      <w:numFmt w:val="lowerRoman"/>
      <w:pStyle w:val="Numberingistoping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ECB11E1"/>
    <w:multiLevelType w:val="hybridMultilevel"/>
    <w:tmpl w:val="645EE6E2"/>
    <w:lvl w:ilvl="0" w:tplc="022838E8">
      <w:start w:val="1"/>
      <w:numFmt w:val="lowerRoman"/>
      <w:pStyle w:val="Numberingiproblems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531025F"/>
    <w:multiLevelType w:val="hybridMultilevel"/>
    <w:tmpl w:val="D44868DA"/>
    <w:lvl w:ilvl="0" w:tplc="11C03EB4">
      <w:start w:val="1"/>
      <w:numFmt w:val="lowerRoman"/>
      <w:pStyle w:val="Numberinginotations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77915C5"/>
    <w:multiLevelType w:val="hybridMultilevel"/>
    <w:tmpl w:val="9BFCAFC2"/>
    <w:lvl w:ilvl="0" w:tplc="C9E4CC1A">
      <w:start w:val="1"/>
      <w:numFmt w:val="lowerRoman"/>
      <w:pStyle w:val="8haNumberingiObjectives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2931D1"/>
    <w:multiLevelType w:val="hybridMultilevel"/>
    <w:tmpl w:val="955C944C"/>
    <w:lvl w:ilvl="0" w:tplc="D4E02DB2">
      <w:start w:val="1"/>
      <w:numFmt w:val="lowerRoman"/>
      <w:pStyle w:val="8hlNumberingiconclusion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1B6245"/>
    <w:multiLevelType w:val="hybridMultilevel"/>
    <w:tmpl w:val="7F00908E"/>
    <w:lvl w:ilvl="0" w:tplc="46B8663E">
      <w:start w:val="1"/>
      <w:numFmt w:val="lowerRoman"/>
      <w:pStyle w:val="8hmNumberingirecommendationsAfter2line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0910F1"/>
    <w:multiLevelType w:val="hybridMultilevel"/>
    <w:tmpl w:val="3C5E491C"/>
    <w:lvl w:ilvl="0" w:tplc="5844AB6E">
      <w:start w:val="1"/>
      <w:numFmt w:val="lowerRoman"/>
      <w:pStyle w:val="Numberingiaspect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DFC79B1"/>
    <w:multiLevelType w:val="hybridMultilevel"/>
    <w:tmpl w:val="E4926674"/>
    <w:lvl w:ilvl="0" w:tplc="78D27E6E">
      <w:start w:val="1"/>
      <w:numFmt w:val="lowerRoman"/>
      <w:pStyle w:val="8hcNumberingiactivationfunctio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21"/>
  </w:num>
  <w:num w:numId="5">
    <w:abstractNumId w:val="8"/>
  </w:num>
  <w:num w:numId="6">
    <w:abstractNumId w:val="0"/>
  </w:num>
  <w:num w:numId="7">
    <w:abstractNumId w:val="17"/>
  </w:num>
  <w:num w:numId="8">
    <w:abstractNumId w:val="1"/>
  </w:num>
  <w:num w:numId="9">
    <w:abstractNumId w:val="18"/>
  </w:num>
  <w:num w:numId="10">
    <w:abstractNumId w:val="25"/>
  </w:num>
  <w:num w:numId="11">
    <w:abstractNumId w:val="19"/>
  </w:num>
  <w:num w:numId="12">
    <w:abstractNumId w:val="20"/>
  </w:num>
  <w:num w:numId="13">
    <w:abstractNumId w:val="24"/>
  </w:num>
  <w:num w:numId="14">
    <w:abstractNumId w:val="4"/>
  </w:num>
  <w:num w:numId="15">
    <w:abstractNumId w:val="16"/>
  </w:num>
  <w:num w:numId="16">
    <w:abstractNumId w:val="7"/>
  </w:num>
  <w:num w:numId="17">
    <w:abstractNumId w:val="13"/>
  </w:num>
  <w:num w:numId="18">
    <w:abstractNumId w:val="15"/>
  </w:num>
  <w:num w:numId="19">
    <w:abstractNumId w:val="2"/>
  </w:num>
  <w:num w:numId="20">
    <w:abstractNumId w:val="3"/>
  </w:num>
  <w:num w:numId="21">
    <w:abstractNumId w:val="5"/>
  </w:num>
  <w:num w:numId="22">
    <w:abstractNumId w:val="11"/>
  </w:num>
  <w:num w:numId="23">
    <w:abstractNumId w:val="6"/>
  </w:num>
  <w:num w:numId="24">
    <w:abstractNumId w:val="14"/>
  </w:num>
  <w:num w:numId="25">
    <w:abstractNumId w:val="22"/>
  </w:num>
  <w:num w:numId="26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drawingGridHorizontalSpacing w:val="120"/>
  <w:drawingGridVerticalSpacing w:val="14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UTHM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NORHAMREEZA - My Lovely Master Thesis.enl&lt;/item&gt;&lt;/Libraries&gt;&lt;/ENLibraries&gt;"/>
  </w:docVars>
  <w:rsids>
    <w:rsidRoot w:val="00944A76"/>
    <w:rsid w:val="00000F4A"/>
    <w:rsid w:val="000024ED"/>
    <w:rsid w:val="00002D98"/>
    <w:rsid w:val="00005748"/>
    <w:rsid w:val="00006506"/>
    <w:rsid w:val="00006996"/>
    <w:rsid w:val="00015DE8"/>
    <w:rsid w:val="00016FDD"/>
    <w:rsid w:val="00026964"/>
    <w:rsid w:val="000274E9"/>
    <w:rsid w:val="00034E05"/>
    <w:rsid w:val="00035E31"/>
    <w:rsid w:val="00035E43"/>
    <w:rsid w:val="00036C4D"/>
    <w:rsid w:val="00037E4A"/>
    <w:rsid w:val="0004119F"/>
    <w:rsid w:val="00041704"/>
    <w:rsid w:val="00044F3B"/>
    <w:rsid w:val="00052549"/>
    <w:rsid w:val="00052565"/>
    <w:rsid w:val="00057112"/>
    <w:rsid w:val="00066346"/>
    <w:rsid w:val="00067885"/>
    <w:rsid w:val="000710EA"/>
    <w:rsid w:val="00072670"/>
    <w:rsid w:val="000771A1"/>
    <w:rsid w:val="00080FA6"/>
    <w:rsid w:val="00083BC4"/>
    <w:rsid w:val="00085735"/>
    <w:rsid w:val="00085EE0"/>
    <w:rsid w:val="00091962"/>
    <w:rsid w:val="00091CA5"/>
    <w:rsid w:val="0009281A"/>
    <w:rsid w:val="00093201"/>
    <w:rsid w:val="000946D9"/>
    <w:rsid w:val="0009599C"/>
    <w:rsid w:val="000A1920"/>
    <w:rsid w:val="000A3CBB"/>
    <w:rsid w:val="000B05CC"/>
    <w:rsid w:val="000B2602"/>
    <w:rsid w:val="000B5C6E"/>
    <w:rsid w:val="000B650F"/>
    <w:rsid w:val="000B7E88"/>
    <w:rsid w:val="000C247C"/>
    <w:rsid w:val="000C4084"/>
    <w:rsid w:val="000C67BC"/>
    <w:rsid w:val="000C6CBF"/>
    <w:rsid w:val="000C6D6C"/>
    <w:rsid w:val="000C7491"/>
    <w:rsid w:val="000D1012"/>
    <w:rsid w:val="000D558B"/>
    <w:rsid w:val="000D63F7"/>
    <w:rsid w:val="000D7D4A"/>
    <w:rsid w:val="000D7EBD"/>
    <w:rsid w:val="000E46B0"/>
    <w:rsid w:val="000E77BA"/>
    <w:rsid w:val="000F102B"/>
    <w:rsid w:val="000F1D03"/>
    <w:rsid w:val="000F414A"/>
    <w:rsid w:val="000F69E0"/>
    <w:rsid w:val="000F7484"/>
    <w:rsid w:val="00100627"/>
    <w:rsid w:val="001016F2"/>
    <w:rsid w:val="00105E34"/>
    <w:rsid w:val="00110A5A"/>
    <w:rsid w:val="001124B5"/>
    <w:rsid w:val="0012021E"/>
    <w:rsid w:val="001222C2"/>
    <w:rsid w:val="00123C03"/>
    <w:rsid w:val="00125C51"/>
    <w:rsid w:val="00126008"/>
    <w:rsid w:val="00135EC6"/>
    <w:rsid w:val="00136564"/>
    <w:rsid w:val="0013717A"/>
    <w:rsid w:val="001428C0"/>
    <w:rsid w:val="0014475D"/>
    <w:rsid w:val="0014671D"/>
    <w:rsid w:val="001468FE"/>
    <w:rsid w:val="00146B41"/>
    <w:rsid w:val="00151012"/>
    <w:rsid w:val="001533D8"/>
    <w:rsid w:val="001541D7"/>
    <w:rsid w:val="00154AFE"/>
    <w:rsid w:val="00155735"/>
    <w:rsid w:val="001614AB"/>
    <w:rsid w:val="001641A4"/>
    <w:rsid w:val="00166826"/>
    <w:rsid w:val="00170DF9"/>
    <w:rsid w:val="00170E4E"/>
    <w:rsid w:val="00170EDA"/>
    <w:rsid w:val="0017121C"/>
    <w:rsid w:val="00173AFB"/>
    <w:rsid w:val="00174551"/>
    <w:rsid w:val="00175A18"/>
    <w:rsid w:val="00182F79"/>
    <w:rsid w:val="00183DD5"/>
    <w:rsid w:val="0019300A"/>
    <w:rsid w:val="001A1EE7"/>
    <w:rsid w:val="001A4399"/>
    <w:rsid w:val="001A6D14"/>
    <w:rsid w:val="001A78A7"/>
    <w:rsid w:val="001B0597"/>
    <w:rsid w:val="001B0B2B"/>
    <w:rsid w:val="001B51EC"/>
    <w:rsid w:val="001B5804"/>
    <w:rsid w:val="001B6B44"/>
    <w:rsid w:val="001C1DFE"/>
    <w:rsid w:val="001C1F37"/>
    <w:rsid w:val="001C59A7"/>
    <w:rsid w:val="001C6C05"/>
    <w:rsid w:val="001D0D12"/>
    <w:rsid w:val="001D231D"/>
    <w:rsid w:val="001D2C3D"/>
    <w:rsid w:val="001D6798"/>
    <w:rsid w:val="001E006B"/>
    <w:rsid w:val="001E18E5"/>
    <w:rsid w:val="001E4CD2"/>
    <w:rsid w:val="001E4D2E"/>
    <w:rsid w:val="001E56B0"/>
    <w:rsid w:val="001E63A0"/>
    <w:rsid w:val="001E68E3"/>
    <w:rsid w:val="001F3ECB"/>
    <w:rsid w:val="001F64F0"/>
    <w:rsid w:val="00200502"/>
    <w:rsid w:val="00200A3E"/>
    <w:rsid w:val="0020173A"/>
    <w:rsid w:val="002046D1"/>
    <w:rsid w:val="00205FC3"/>
    <w:rsid w:val="00206105"/>
    <w:rsid w:val="002114EF"/>
    <w:rsid w:val="00211E39"/>
    <w:rsid w:val="0022080C"/>
    <w:rsid w:val="002211F1"/>
    <w:rsid w:val="00223BC4"/>
    <w:rsid w:val="00224F80"/>
    <w:rsid w:val="002251A7"/>
    <w:rsid w:val="00230315"/>
    <w:rsid w:val="0023051A"/>
    <w:rsid w:val="0023222B"/>
    <w:rsid w:val="00232606"/>
    <w:rsid w:val="002519CC"/>
    <w:rsid w:val="00252C72"/>
    <w:rsid w:val="002554F5"/>
    <w:rsid w:val="002566C1"/>
    <w:rsid w:val="00256FEB"/>
    <w:rsid w:val="0026314D"/>
    <w:rsid w:val="002631E4"/>
    <w:rsid w:val="00265861"/>
    <w:rsid w:val="002721C6"/>
    <w:rsid w:val="0027702C"/>
    <w:rsid w:val="00287EE1"/>
    <w:rsid w:val="0029001B"/>
    <w:rsid w:val="0029165F"/>
    <w:rsid w:val="00292ECA"/>
    <w:rsid w:val="00293839"/>
    <w:rsid w:val="0029672D"/>
    <w:rsid w:val="0029703B"/>
    <w:rsid w:val="002971C7"/>
    <w:rsid w:val="00297ED8"/>
    <w:rsid w:val="002A7E90"/>
    <w:rsid w:val="002B014D"/>
    <w:rsid w:val="002B4E4E"/>
    <w:rsid w:val="002C0BE0"/>
    <w:rsid w:val="002C5BB8"/>
    <w:rsid w:val="002C665F"/>
    <w:rsid w:val="002C71D5"/>
    <w:rsid w:val="002C7794"/>
    <w:rsid w:val="002C7C9C"/>
    <w:rsid w:val="002D045A"/>
    <w:rsid w:val="002D31FD"/>
    <w:rsid w:val="002E778C"/>
    <w:rsid w:val="002F1ABF"/>
    <w:rsid w:val="002F36AB"/>
    <w:rsid w:val="002F7481"/>
    <w:rsid w:val="00301D57"/>
    <w:rsid w:val="003068C4"/>
    <w:rsid w:val="00310FDD"/>
    <w:rsid w:val="00311769"/>
    <w:rsid w:val="003150BC"/>
    <w:rsid w:val="0031708A"/>
    <w:rsid w:val="0031779C"/>
    <w:rsid w:val="0032169A"/>
    <w:rsid w:val="00321CE9"/>
    <w:rsid w:val="0032377E"/>
    <w:rsid w:val="003247CD"/>
    <w:rsid w:val="00325B2C"/>
    <w:rsid w:val="00341D9B"/>
    <w:rsid w:val="00341EC6"/>
    <w:rsid w:val="0034202E"/>
    <w:rsid w:val="003525AF"/>
    <w:rsid w:val="00353D7C"/>
    <w:rsid w:val="0035496D"/>
    <w:rsid w:val="00356CA7"/>
    <w:rsid w:val="003604DE"/>
    <w:rsid w:val="00360FC0"/>
    <w:rsid w:val="003663F0"/>
    <w:rsid w:val="00370729"/>
    <w:rsid w:val="00372128"/>
    <w:rsid w:val="00372611"/>
    <w:rsid w:val="0037641C"/>
    <w:rsid w:val="003772A6"/>
    <w:rsid w:val="0037752D"/>
    <w:rsid w:val="003778B7"/>
    <w:rsid w:val="00387758"/>
    <w:rsid w:val="003914FC"/>
    <w:rsid w:val="00392B37"/>
    <w:rsid w:val="00393563"/>
    <w:rsid w:val="0039659B"/>
    <w:rsid w:val="003A32CC"/>
    <w:rsid w:val="003A4DF8"/>
    <w:rsid w:val="003B4068"/>
    <w:rsid w:val="003C157A"/>
    <w:rsid w:val="003D035A"/>
    <w:rsid w:val="003D1FAA"/>
    <w:rsid w:val="003D2CF4"/>
    <w:rsid w:val="003E0976"/>
    <w:rsid w:val="003E0DE4"/>
    <w:rsid w:val="003E1A5B"/>
    <w:rsid w:val="003E2B18"/>
    <w:rsid w:val="003E3A08"/>
    <w:rsid w:val="003F04F2"/>
    <w:rsid w:val="003F26FE"/>
    <w:rsid w:val="003F475C"/>
    <w:rsid w:val="003F6863"/>
    <w:rsid w:val="0040165B"/>
    <w:rsid w:val="00405475"/>
    <w:rsid w:val="004054EF"/>
    <w:rsid w:val="004066A3"/>
    <w:rsid w:val="0040671A"/>
    <w:rsid w:val="00407128"/>
    <w:rsid w:val="004102C8"/>
    <w:rsid w:val="00410AEE"/>
    <w:rsid w:val="00411DF5"/>
    <w:rsid w:val="0041251A"/>
    <w:rsid w:val="0041544A"/>
    <w:rsid w:val="00416EB9"/>
    <w:rsid w:val="00417984"/>
    <w:rsid w:val="004215B5"/>
    <w:rsid w:val="00427B64"/>
    <w:rsid w:val="004320F2"/>
    <w:rsid w:val="00435F03"/>
    <w:rsid w:val="0043637D"/>
    <w:rsid w:val="00441BEA"/>
    <w:rsid w:val="00443D50"/>
    <w:rsid w:val="00445DB0"/>
    <w:rsid w:val="00446A24"/>
    <w:rsid w:val="0045015F"/>
    <w:rsid w:val="00451456"/>
    <w:rsid w:val="0045258F"/>
    <w:rsid w:val="00454D77"/>
    <w:rsid w:val="00455759"/>
    <w:rsid w:val="004608D9"/>
    <w:rsid w:val="0046319D"/>
    <w:rsid w:val="00466790"/>
    <w:rsid w:val="00471552"/>
    <w:rsid w:val="00471E6D"/>
    <w:rsid w:val="00473781"/>
    <w:rsid w:val="00475E27"/>
    <w:rsid w:val="00476973"/>
    <w:rsid w:val="00476CD6"/>
    <w:rsid w:val="004774C5"/>
    <w:rsid w:val="004809D7"/>
    <w:rsid w:val="00482D01"/>
    <w:rsid w:val="00483230"/>
    <w:rsid w:val="00484D1D"/>
    <w:rsid w:val="00485054"/>
    <w:rsid w:val="00486701"/>
    <w:rsid w:val="0048709D"/>
    <w:rsid w:val="00490C5D"/>
    <w:rsid w:val="004967B5"/>
    <w:rsid w:val="004A0742"/>
    <w:rsid w:val="004A3545"/>
    <w:rsid w:val="004A41F2"/>
    <w:rsid w:val="004B37C7"/>
    <w:rsid w:val="004B63BD"/>
    <w:rsid w:val="004C41BA"/>
    <w:rsid w:val="004C4C2F"/>
    <w:rsid w:val="004D0564"/>
    <w:rsid w:val="004D0AE8"/>
    <w:rsid w:val="004D770C"/>
    <w:rsid w:val="004D7715"/>
    <w:rsid w:val="004E0387"/>
    <w:rsid w:val="004E15EA"/>
    <w:rsid w:val="004E3FCB"/>
    <w:rsid w:val="004E5929"/>
    <w:rsid w:val="004E692A"/>
    <w:rsid w:val="00501CB6"/>
    <w:rsid w:val="005044F0"/>
    <w:rsid w:val="00504CD7"/>
    <w:rsid w:val="00505456"/>
    <w:rsid w:val="00505BCA"/>
    <w:rsid w:val="00506839"/>
    <w:rsid w:val="00506F05"/>
    <w:rsid w:val="00511D4E"/>
    <w:rsid w:val="00513CB1"/>
    <w:rsid w:val="00521267"/>
    <w:rsid w:val="00521673"/>
    <w:rsid w:val="00521749"/>
    <w:rsid w:val="00523F40"/>
    <w:rsid w:val="00526E00"/>
    <w:rsid w:val="005303B9"/>
    <w:rsid w:val="005316BC"/>
    <w:rsid w:val="00531A31"/>
    <w:rsid w:val="00531B21"/>
    <w:rsid w:val="005323AD"/>
    <w:rsid w:val="00532A65"/>
    <w:rsid w:val="005351FF"/>
    <w:rsid w:val="005408A9"/>
    <w:rsid w:val="00542A38"/>
    <w:rsid w:val="005434AD"/>
    <w:rsid w:val="00544045"/>
    <w:rsid w:val="00547036"/>
    <w:rsid w:val="00547B21"/>
    <w:rsid w:val="00560EC4"/>
    <w:rsid w:val="005629D5"/>
    <w:rsid w:val="0056317D"/>
    <w:rsid w:val="00563E83"/>
    <w:rsid w:val="0057010A"/>
    <w:rsid w:val="00570FD6"/>
    <w:rsid w:val="00573BE6"/>
    <w:rsid w:val="00573EC7"/>
    <w:rsid w:val="00574FFD"/>
    <w:rsid w:val="00577E03"/>
    <w:rsid w:val="00582091"/>
    <w:rsid w:val="005824E4"/>
    <w:rsid w:val="0058495E"/>
    <w:rsid w:val="00584E36"/>
    <w:rsid w:val="00585C9C"/>
    <w:rsid w:val="00586EEE"/>
    <w:rsid w:val="0058732C"/>
    <w:rsid w:val="00590E12"/>
    <w:rsid w:val="005A025C"/>
    <w:rsid w:val="005A2A8C"/>
    <w:rsid w:val="005A3B62"/>
    <w:rsid w:val="005A4C8A"/>
    <w:rsid w:val="005A52BF"/>
    <w:rsid w:val="005A7D00"/>
    <w:rsid w:val="005B197A"/>
    <w:rsid w:val="005B4DDB"/>
    <w:rsid w:val="005B5E09"/>
    <w:rsid w:val="005C6672"/>
    <w:rsid w:val="005C7C2F"/>
    <w:rsid w:val="005D3AC2"/>
    <w:rsid w:val="005D6BF2"/>
    <w:rsid w:val="005D7E5A"/>
    <w:rsid w:val="005E56E4"/>
    <w:rsid w:val="005E6C9B"/>
    <w:rsid w:val="005E6D53"/>
    <w:rsid w:val="005E6E5D"/>
    <w:rsid w:val="005F13C1"/>
    <w:rsid w:val="005F25A8"/>
    <w:rsid w:val="005F584B"/>
    <w:rsid w:val="006033B5"/>
    <w:rsid w:val="00605E61"/>
    <w:rsid w:val="00607A8F"/>
    <w:rsid w:val="00610DB2"/>
    <w:rsid w:val="00614380"/>
    <w:rsid w:val="006165F3"/>
    <w:rsid w:val="0061793D"/>
    <w:rsid w:val="00623985"/>
    <w:rsid w:val="00630689"/>
    <w:rsid w:val="006306E1"/>
    <w:rsid w:val="006353E5"/>
    <w:rsid w:val="006400EB"/>
    <w:rsid w:val="0064096E"/>
    <w:rsid w:val="00640B5E"/>
    <w:rsid w:val="00643509"/>
    <w:rsid w:val="00644332"/>
    <w:rsid w:val="00647149"/>
    <w:rsid w:val="006509A7"/>
    <w:rsid w:val="00651AD6"/>
    <w:rsid w:val="00651AFE"/>
    <w:rsid w:val="00651F86"/>
    <w:rsid w:val="0066033C"/>
    <w:rsid w:val="00660A55"/>
    <w:rsid w:val="00660CCE"/>
    <w:rsid w:val="00665126"/>
    <w:rsid w:val="00667546"/>
    <w:rsid w:val="00667975"/>
    <w:rsid w:val="00673E6D"/>
    <w:rsid w:val="0067565D"/>
    <w:rsid w:val="00676874"/>
    <w:rsid w:val="006849AD"/>
    <w:rsid w:val="00684CAF"/>
    <w:rsid w:val="006865B2"/>
    <w:rsid w:val="006877F3"/>
    <w:rsid w:val="00694068"/>
    <w:rsid w:val="006941FB"/>
    <w:rsid w:val="00695A1C"/>
    <w:rsid w:val="006A1E2F"/>
    <w:rsid w:val="006B1A9E"/>
    <w:rsid w:val="006B4219"/>
    <w:rsid w:val="006B6C00"/>
    <w:rsid w:val="006B76F2"/>
    <w:rsid w:val="006C03E1"/>
    <w:rsid w:val="006C392E"/>
    <w:rsid w:val="006C5644"/>
    <w:rsid w:val="006C7690"/>
    <w:rsid w:val="006D0340"/>
    <w:rsid w:val="006D15A9"/>
    <w:rsid w:val="006D3A67"/>
    <w:rsid w:val="006D5379"/>
    <w:rsid w:val="006D7184"/>
    <w:rsid w:val="006E04D1"/>
    <w:rsid w:val="006E0610"/>
    <w:rsid w:val="006E1E21"/>
    <w:rsid w:val="006E2405"/>
    <w:rsid w:val="006E2BFD"/>
    <w:rsid w:val="006E546D"/>
    <w:rsid w:val="006E61E5"/>
    <w:rsid w:val="006E7D8F"/>
    <w:rsid w:val="006F19FF"/>
    <w:rsid w:val="006F1D69"/>
    <w:rsid w:val="006F2CFC"/>
    <w:rsid w:val="006F6D63"/>
    <w:rsid w:val="006F721F"/>
    <w:rsid w:val="0070096F"/>
    <w:rsid w:val="00704358"/>
    <w:rsid w:val="00706FEF"/>
    <w:rsid w:val="00707193"/>
    <w:rsid w:val="0071436A"/>
    <w:rsid w:val="00722F70"/>
    <w:rsid w:val="0072674A"/>
    <w:rsid w:val="00726A69"/>
    <w:rsid w:val="007276B7"/>
    <w:rsid w:val="00727823"/>
    <w:rsid w:val="0073320F"/>
    <w:rsid w:val="0073364A"/>
    <w:rsid w:val="007434CF"/>
    <w:rsid w:val="00747FD6"/>
    <w:rsid w:val="007507E2"/>
    <w:rsid w:val="00755878"/>
    <w:rsid w:val="007568F1"/>
    <w:rsid w:val="00756EFE"/>
    <w:rsid w:val="007630B8"/>
    <w:rsid w:val="0077469C"/>
    <w:rsid w:val="007748D7"/>
    <w:rsid w:val="007759D3"/>
    <w:rsid w:val="00783A8E"/>
    <w:rsid w:val="00783E47"/>
    <w:rsid w:val="0078519A"/>
    <w:rsid w:val="007867B4"/>
    <w:rsid w:val="007909EF"/>
    <w:rsid w:val="0079444A"/>
    <w:rsid w:val="007A220E"/>
    <w:rsid w:val="007A2867"/>
    <w:rsid w:val="007B0558"/>
    <w:rsid w:val="007B11C2"/>
    <w:rsid w:val="007B4EDD"/>
    <w:rsid w:val="007B6F1D"/>
    <w:rsid w:val="007C1250"/>
    <w:rsid w:val="007C6701"/>
    <w:rsid w:val="007C7656"/>
    <w:rsid w:val="007D36E9"/>
    <w:rsid w:val="007D3FBE"/>
    <w:rsid w:val="007D705B"/>
    <w:rsid w:val="007D7649"/>
    <w:rsid w:val="007D7D45"/>
    <w:rsid w:val="007E2437"/>
    <w:rsid w:val="007E2B52"/>
    <w:rsid w:val="007E4B5B"/>
    <w:rsid w:val="007E5E65"/>
    <w:rsid w:val="007F248B"/>
    <w:rsid w:val="007F2F45"/>
    <w:rsid w:val="007F54F5"/>
    <w:rsid w:val="00804154"/>
    <w:rsid w:val="008058FF"/>
    <w:rsid w:val="00812CB9"/>
    <w:rsid w:val="00814F05"/>
    <w:rsid w:val="00822C60"/>
    <w:rsid w:val="0082779E"/>
    <w:rsid w:val="008278A1"/>
    <w:rsid w:val="008372C6"/>
    <w:rsid w:val="00841EDA"/>
    <w:rsid w:val="008475ED"/>
    <w:rsid w:val="0085018E"/>
    <w:rsid w:val="008512EC"/>
    <w:rsid w:val="008526DD"/>
    <w:rsid w:val="008537E6"/>
    <w:rsid w:val="00857D61"/>
    <w:rsid w:val="00862D9C"/>
    <w:rsid w:val="0086370E"/>
    <w:rsid w:val="008642F5"/>
    <w:rsid w:val="00864C9A"/>
    <w:rsid w:val="00871035"/>
    <w:rsid w:val="008779C6"/>
    <w:rsid w:val="00877DF0"/>
    <w:rsid w:val="00882C59"/>
    <w:rsid w:val="008849A6"/>
    <w:rsid w:val="00897928"/>
    <w:rsid w:val="008A5813"/>
    <w:rsid w:val="008A6278"/>
    <w:rsid w:val="008A6BC2"/>
    <w:rsid w:val="008A6FCA"/>
    <w:rsid w:val="008A7691"/>
    <w:rsid w:val="008B057D"/>
    <w:rsid w:val="008B0E7D"/>
    <w:rsid w:val="008C07A6"/>
    <w:rsid w:val="008C135F"/>
    <w:rsid w:val="008C492C"/>
    <w:rsid w:val="008C62B9"/>
    <w:rsid w:val="008D153E"/>
    <w:rsid w:val="008D1D31"/>
    <w:rsid w:val="008D270D"/>
    <w:rsid w:val="008D4284"/>
    <w:rsid w:val="008D6987"/>
    <w:rsid w:val="008E08F3"/>
    <w:rsid w:val="008E2923"/>
    <w:rsid w:val="008E4DB0"/>
    <w:rsid w:val="008E562D"/>
    <w:rsid w:val="008E60D6"/>
    <w:rsid w:val="008F32E8"/>
    <w:rsid w:val="008F53A3"/>
    <w:rsid w:val="009014A4"/>
    <w:rsid w:val="009040AD"/>
    <w:rsid w:val="00907407"/>
    <w:rsid w:val="00907E71"/>
    <w:rsid w:val="009119B1"/>
    <w:rsid w:val="00911EA8"/>
    <w:rsid w:val="00914B45"/>
    <w:rsid w:val="00916F90"/>
    <w:rsid w:val="009205B8"/>
    <w:rsid w:val="00920826"/>
    <w:rsid w:val="0092522D"/>
    <w:rsid w:val="009277F5"/>
    <w:rsid w:val="00930B32"/>
    <w:rsid w:val="0093113F"/>
    <w:rsid w:val="00943ADC"/>
    <w:rsid w:val="009442F9"/>
    <w:rsid w:val="00944A76"/>
    <w:rsid w:val="00945447"/>
    <w:rsid w:val="00946CAD"/>
    <w:rsid w:val="0095335F"/>
    <w:rsid w:val="00953EFA"/>
    <w:rsid w:val="009562D4"/>
    <w:rsid w:val="00962883"/>
    <w:rsid w:val="009668D6"/>
    <w:rsid w:val="0097346F"/>
    <w:rsid w:val="00973FE0"/>
    <w:rsid w:val="0097607E"/>
    <w:rsid w:val="009801EE"/>
    <w:rsid w:val="00985115"/>
    <w:rsid w:val="00985D07"/>
    <w:rsid w:val="0098752F"/>
    <w:rsid w:val="00990E40"/>
    <w:rsid w:val="00991296"/>
    <w:rsid w:val="009934D5"/>
    <w:rsid w:val="00994B6D"/>
    <w:rsid w:val="009A0165"/>
    <w:rsid w:val="009A0A7E"/>
    <w:rsid w:val="009A0FC8"/>
    <w:rsid w:val="009A28E0"/>
    <w:rsid w:val="009A6A4A"/>
    <w:rsid w:val="009B257F"/>
    <w:rsid w:val="009C02C4"/>
    <w:rsid w:val="009C07C4"/>
    <w:rsid w:val="009C65FB"/>
    <w:rsid w:val="009D1200"/>
    <w:rsid w:val="009D2EBB"/>
    <w:rsid w:val="009D31DB"/>
    <w:rsid w:val="009D3EC5"/>
    <w:rsid w:val="009D4217"/>
    <w:rsid w:val="009D73B3"/>
    <w:rsid w:val="009E09ED"/>
    <w:rsid w:val="009E4D06"/>
    <w:rsid w:val="009E6B68"/>
    <w:rsid w:val="009F178A"/>
    <w:rsid w:val="009F2AED"/>
    <w:rsid w:val="009F3EA0"/>
    <w:rsid w:val="009F4271"/>
    <w:rsid w:val="00A0096E"/>
    <w:rsid w:val="00A01112"/>
    <w:rsid w:val="00A01A60"/>
    <w:rsid w:val="00A03B14"/>
    <w:rsid w:val="00A06715"/>
    <w:rsid w:val="00A06807"/>
    <w:rsid w:val="00A07239"/>
    <w:rsid w:val="00A1025B"/>
    <w:rsid w:val="00A12AB2"/>
    <w:rsid w:val="00A218D7"/>
    <w:rsid w:val="00A21F16"/>
    <w:rsid w:val="00A307F2"/>
    <w:rsid w:val="00A359C1"/>
    <w:rsid w:val="00A42EC6"/>
    <w:rsid w:val="00A447FF"/>
    <w:rsid w:val="00A46CB6"/>
    <w:rsid w:val="00A47198"/>
    <w:rsid w:val="00A50B19"/>
    <w:rsid w:val="00A5258E"/>
    <w:rsid w:val="00A57F87"/>
    <w:rsid w:val="00A60053"/>
    <w:rsid w:val="00A61479"/>
    <w:rsid w:val="00A6186E"/>
    <w:rsid w:val="00A64E4B"/>
    <w:rsid w:val="00A65B96"/>
    <w:rsid w:val="00A67B43"/>
    <w:rsid w:val="00A67DDC"/>
    <w:rsid w:val="00A736AD"/>
    <w:rsid w:val="00A7561F"/>
    <w:rsid w:val="00A7695C"/>
    <w:rsid w:val="00A81E75"/>
    <w:rsid w:val="00A82248"/>
    <w:rsid w:val="00A82578"/>
    <w:rsid w:val="00A83265"/>
    <w:rsid w:val="00A904BB"/>
    <w:rsid w:val="00AA0710"/>
    <w:rsid w:val="00AA1BA5"/>
    <w:rsid w:val="00AA29F5"/>
    <w:rsid w:val="00AA347E"/>
    <w:rsid w:val="00AA4AE1"/>
    <w:rsid w:val="00AA69D5"/>
    <w:rsid w:val="00AA6C62"/>
    <w:rsid w:val="00AB38F3"/>
    <w:rsid w:val="00AB44C5"/>
    <w:rsid w:val="00AC264C"/>
    <w:rsid w:val="00AC420B"/>
    <w:rsid w:val="00AC6DDD"/>
    <w:rsid w:val="00AC7C7B"/>
    <w:rsid w:val="00AD4D55"/>
    <w:rsid w:val="00AE6395"/>
    <w:rsid w:val="00AE7052"/>
    <w:rsid w:val="00AE73BF"/>
    <w:rsid w:val="00AF0D69"/>
    <w:rsid w:val="00AF338D"/>
    <w:rsid w:val="00B00E9E"/>
    <w:rsid w:val="00B05261"/>
    <w:rsid w:val="00B106FB"/>
    <w:rsid w:val="00B13ACF"/>
    <w:rsid w:val="00B20F53"/>
    <w:rsid w:val="00B2792E"/>
    <w:rsid w:val="00B27A1E"/>
    <w:rsid w:val="00B3096E"/>
    <w:rsid w:val="00B336A7"/>
    <w:rsid w:val="00B339D7"/>
    <w:rsid w:val="00B34111"/>
    <w:rsid w:val="00B3596F"/>
    <w:rsid w:val="00B40957"/>
    <w:rsid w:val="00B432F0"/>
    <w:rsid w:val="00B43D7B"/>
    <w:rsid w:val="00B44D9D"/>
    <w:rsid w:val="00B47276"/>
    <w:rsid w:val="00B50029"/>
    <w:rsid w:val="00B55319"/>
    <w:rsid w:val="00B63F65"/>
    <w:rsid w:val="00B67B70"/>
    <w:rsid w:val="00B80D11"/>
    <w:rsid w:val="00B81285"/>
    <w:rsid w:val="00B83F16"/>
    <w:rsid w:val="00B8505F"/>
    <w:rsid w:val="00B87E68"/>
    <w:rsid w:val="00B94E1F"/>
    <w:rsid w:val="00B97D38"/>
    <w:rsid w:val="00BA4695"/>
    <w:rsid w:val="00BA47B9"/>
    <w:rsid w:val="00BA51CD"/>
    <w:rsid w:val="00BA59D7"/>
    <w:rsid w:val="00BB054F"/>
    <w:rsid w:val="00BB25D7"/>
    <w:rsid w:val="00BB311A"/>
    <w:rsid w:val="00BB3407"/>
    <w:rsid w:val="00BB6000"/>
    <w:rsid w:val="00BC4DF5"/>
    <w:rsid w:val="00BC5DCE"/>
    <w:rsid w:val="00BE586C"/>
    <w:rsid w:val="00BE71C9"/>
    <w:rsid w:val="00BF187D"/>
    <w:rsid w:val="00BF1EB8"/>
    <w:rsid w:val="00BF2F49"/>
    <w:rsid w:val="00BF4C72"/>
    <w:rsid w:val="00BF72E5"/>
    <w:rsid w:val="00BF780C"/>
    <w:rsid w:val="00C0049D"/>
    <w:rsid w:val="00C04844"/>
    <w:rsid w:val="00C113FB"/>
    <w:rsid w:val="00C1187F"/>
    <w:rsid w:val="00C12AF1"/>
    <w:rsid w:val="00C131C4"/>
    <w:rsid w:val="00C13A15"/>
    <w:rsid w:val="00C13AF5"/>
    <w:rsid w:val="00C13D60"/>
    <w:rsid w:val="00C146A1"/>
    <w:rsid w:val="00C16D2D"/>
    <w:rsid w:val="00C17980"/>
    <w:rsid w:val="00C21F68"/>
    <w:rsid w:val="00C223DF"/>
    <w:rsid w:val="00C32071"/>
    <w:rsid w:val="00C348A6"/>
    <w:rsid w:val="00C379D1"/>
    <w:rsid w:val="00C42818"/>
    <w:rsid w:val="00C43674"/>
    <w:rsid w:val="00C4406E"/>
    <w:rsid w:val="00C44B51"/>
    <w:rsid w:val="00C47892"/>
    <w:rsid w:val="00C52AE4"/>
    <w:rsid w:val="00C544DA"/>
    <w:rsid w:val="00C55453"/>
    <w:rsid w:val="00C606D6"/>
    <w:rsid w:val="00C6311A"/>
    <w:rsid w:val="00C65B70"/>
    <w:rsid w:val="00C71BD2"/>
    <w:rsid w:val="00C72407"/>
    <w:rsid w:val="00C73AA2"/>
    <w:rsid w:val="00C73B53"/>
    <w:rsid w:val="00C801A7"/>
    <w:rsid w:val="00C80E53"/>
    <w:rsid w:val="00C80FA1"/>
    <w:rsid w:val="00C810D1"/>
    <w:rsid w:val="00C8210A"/>
    <w:rsid w:val="00C839C7"/>
    <w:rsid w:val="00C8549E"/>
    <w:rsid w:val="00C86A0C"/>
    <w:rsid w:val="00C87950"/>
    <w:rsid w:val="00C91770"/>
    <w:rsid w:val="00C95301"/>
    <w:rsid w:val="00C9607C"/>
    <w:rsid w:val="00CA029B"/>
    <w:rsid w:val="00CA1F45"/>
    <w:rsid w:val="00CB24B0"/>
    <w:rsid w:val="00CB271A"/>
    <w:rsid w:val="00CB2A10"/>
    <w:rsid w:val="00CB39D0"/>
    <w:rsid w:val="00CB7E04"/>
    <w:rsid w:val="00CC0829"/>
    <w:rsid w:val="00CC0C2F"/>
    <w:rsid w:val="00CD0978"/>
    <w:rsid w:val="00CD29B4"/>
    <w:rsid w:val="00CD2D27"/>
    <w:rsid w:val="00CD2FF7"/>
    <w:rsid w:val="00CD371B"/>
    <w:rsid w:val="00CD4358"/>
    <w:rsid w:val="00CD4F22"/>
    <w:rsid w:val="00CD531D"/>
    <w:rsid w:val="00CD5FF4"/>
    <w:rsid w:val="00CD6B68"/>
    <w:rsid w:val="00CE00EE"/>
    <w:rsid w:val="00CE138F"/>
    <w:rsid w:val="00CE42BA"/>
    <w:rsid w:val="00CE596A"/>
    <w:rsid w:val="00CE698D"/>
    <w:rsid w:val="00CE6C79"/>
    <w:rsid w:val="00CF181E"/>
    <w:rsid w:val="00CF19EF"/>
    <w:rsid w:val="00CF1C70"/>
    <w:rsid w:val="00D00C7C"/>
    <w:rsid w:val="00D02973"/>
    <w:rsid w:val="00D052A9"/>
    <w:rsid w:val="00D10A0D"/>
    <w:rsid w:val="00D119DA"/>
    <w:rsid w:val="00D131A0"/>
    <w:rsid w:val="00D1631C"/>
    <w:rsid w:val="00D16950"/>
    <w:rsid w:val="00D213A9"/>
    <w:rsid w:val="00D23B2B"/>
    <w:rsid w:val="00D24ABB"/>
    <w:rsid w:val="00D27A1A"/>
    <w:rsid w:val="00D27CD9"/>
    <w:rsid w:val="00D34A07"/>
    <w:rsid w:val="00D36FEA"/>
    <w:rsid w:val="00D415FF"/>
    <w:rsid w:val="00D41B67"/>
    <w:rsid w:val="00D42AAE"/>
    <w:rsid w:val="00D42DDD"/>
    <w:rsid w:val="00D42E85"/>
    <w:rsid w:val="00D50115"/>
    <w:rsid w:val="00D51634"/>
    <w:rsid w:val="00D650ED"/>
    <w:rsid w:val="00D67D5A"/>
    <w:rsid w:val="00D70E34"/>
    <w:rsid w:val="00D7315E"/>
    <w:rsid w:val="00D80C4F"/>
    <w:rsid w:val="00D81B07"/>
    <w:rsid w:val="00D81E46"/>
    <w:rsid w:val="00D8315B"/>
    <w:rsid w:val="00D8319F"/>
    <w:rsid w:val="00D846A8"/>
    <w:rsid w:val="00D84B5C"/>
    <w:rsid w:val="00D9136E"/>
    <w:rsid w:val="00D92B6C"/>
    <w:rsid w:val="00D93680"/>
    <w:rsid w:val="00D959CC"/>
    <w:rsid w:val="00D95B9A"/>
    <w:rsid w:val="00D97C07"/>
    <w:rsid w:val="00DA1A50"/>
    <w:rsid w:val="00DA3A58"/>
    <w:rsid w:val="00DA55FE"/>
    <w:rsid w:val="00DB1C62"/>
    <w:rsid w:val="00DB35CD"/>
    <w:rsid w:val="00DB3C45"/>
    <w:rsid w:val="00DB6945"/>
    <w:rsid w:val="00DB73FB"/>
    <w:rsid w:val="00DC0581"/>
    <w:rsid w:val="00DC4BE0"/>
    <w:rsid w:val="00DC58F8"/>
    <w:rsid w:val="00DD0167"/>
    <w:rsid w:val="00DD1C2F"/>
    <w:rsid w:val="00DD2A68"/>
    <w:rsid w:val="00DD421D"/>
    <w:rsid w:val="00DD706A"/>
    <w:rsid w:val="00DE4796"/>
    <w:rsid w:val="00DE4E4D"/>
    <w:rsid w:val="00DF1485"/>
    <w:rsid w:val="00DF253B"/>
    <w:rsid w:val="00E00E41"/>
    <w:rsid w:val="00E01C47"/>
    <w:rsid w:val="00E02C86"/>
    <w:rsid w:val="00E16937"/>
    <w:rsid w:val="00E16F50"/>
    <w:rsid w:val="00E17A39"/>
    <w:rsid w:val="00E17F10"/>
    <w:rsid w:val="00E22A41"/>
    <w:rsid w:val="00E22A69"/>
    <w:rsid w:val="00E24F6F"/>
    <w:rsid w:val="00E26F1B"/>
    <w:rsid w:val="00E27462"/>
    <w:rsid w:val="00E316C5"/>
    <w:rsid w:val="00E31D0C"/>
    <w:rsid w:val="00E33EB9"/>
    <w:rsid w:val="00E413FB"/>
    <w:rsid w:val="00E4244C"/>
    <w:rsid w:val="00E4298A"/>
    <w:rsid w:val="00E43A71"/>
    <w:rsid w:val="00E45EAB"/>
    <w:rsid w:val="00E53204"/>
    <w:rsid w:val="00E556F5"/>
    <w:rsid w:val="00E616FA"/>
    <w:rsid w:val="00E716BE"/>
    <w:rsid w:val="00E72E57"/>
    <w:rsid w:val="00E801FC"/>
    <w:rsid w:val="00E8030D"/>
    <w:rsid w:val="00E819EA"/>
    <w:rsid w:val="00E87B98"/>
    <w:rsid w:val="00E90EB1"/>
    <w:rsid w:val="00E93259"/>
    <w:rsid w:val="00E94B3B"/>
    <w:rsid w:val="00E95939"/>
    <w:rsid w:val="00EA12FB"/>
    <w:rsid w:val="00EA18A0"/>
    <w:rsid w:val="00EB43BF"/>
    <w:rsid w:val="00EB48B9"/>
    <w:rsid w:val="00EC07E5"/>
    <w:rsid w:val="00EC69B8"/>
    <w:rsid w:val="00EC7ED2"/>
    <w:rsid w:val="00ED5646"/>
    <w:rsid w:val="00EE0AC6"/>
    <w:rsid w:val="00EE1478"/>
    <w:rsid w:val="00EE5E84"/>
    <w:rsid w:val="00F05B02"/>
    <w:rsid w:val="00F05B9F"/>
    <w:rsid w:val="00F070F4"/>
    <w:rsid w:val="00F14C74"/>
    <w:rsid w:val="00F15556"/>
    <w:rsid w:val="00F208AE"/>
    <w:rsid w:val="00F239B0"/>
    <w:rsid w:val="00F23C5B"/>
    <w:rsid w:val="00F23E8A"/>
    <w:rsid w:val="00F256FA"/>
    <w:rsid w:val="00F30226"/>
    <w:rsid w:val="00F34C07"/>
    <w:rsid w:val="00F36735"/>
    <w:rsid w:val="00F43137"/>
    <w:rsid w:val="00F44652"/>
    <w:rsid w:val="00F518A0"/>
    <w:rsid w:val="00F5425C"/>
    <w:rsid w:val="00F54E4E"/>
    <w:rsid w:val="00F55735"/>
    <w:rsid w:val="00F564F0"/>
    <w:rsid w:val="00F5799E"/>
    <w:rsid w:val="00F57B17"/>
    <w:rsid w:val="00F61462"/>
    <w:rsid w:val="00F614B5"/>
    <w:rsid w:val="00F62AA6"/>
    <w:rsid w:val="00F642C0"/>
    <w:rsid w:val="00F66A7A"/>
    <w:rsid w:val="00F66F1B"/>
    <w:rsid w:val="00F70E3E"/>
    <w:rsid w:val="00F7292F"/>
    <w:rsid w:val="00F73FA3"/>
    <w:rsid w:val="00F75C30"/>
    <w:rsid w:val="00F8229A"/>
    <w:rsid w:val="00F85FDE"/>
    <w:rsid w:val="00F91ED5"/>
    <w:rsid w:val="00F9330E"/>
    <w:rsid w:val="00F95FB3"/>
    <w:rsid w:val="00FA04E7"/>
    <w:rsid w:val="00FA160E"/>
    <w:rsid w:val="00FA4404"/>
    <w:rsid w:val="00FA5CD8"/>
    <w:rsid w:val="00FA71DD"/>
    <w:rsid w:val="00FB0998"/>
    <w:rsid w:val="00FB193D"/>
    <w:rsid w:val="00FB5A9D"/>
    <w:rsid w:val="00FB750B"/>
    <w:rsid w:val="00FC1479"/>
    <w:rsid w:val="00FC2103"/>
    <w:rsid w:val="00FD01E9"/>
    <w:rsid w:val="00FE4611"/>
    <w:rsid w:val="00FE5E56"/>
    <w:rsid w:val="00FE7D29"/>
    <w:rsid w:val="00FF0D2E"/>
    <w:rsid w:val="00FF17E8"/>
    <w:rsid w:val="00FF2B6B"/>
    <w:rsid w:val="00FF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DC20D"/>
  <w15:docId w15:val="{904F8D8F-FAD4-4FF4-9312-06FE1DD5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CB1"/>
    <w:pPr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link w:val="Heading1Char"/>
    <w:qFormat/>
    <w:rsid w:val="0034202E"/>
    <w:pPr>
      <w:keepNext/>
      <w:numPr>
        <w:numId w:val="2"/>
      </w:numPr>
      <w:spacing w:before="1418" w:line="36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24"/>
      <w:szCs w:val="32"/>
      <w:lang w:val="en-GB" w:eastAsia="en-US"/>
    </w:rPr>
  </w:style>
  <w:style w:type="paragraph" w:styleId="Heading2">
    <w:name w:val="heading 2"/>
    <w:link w:val="Heading2Char"/>
    <w:autoRedefine/>
    <w:qFormat/>
    <w:rsid w:val="00FA71DD"/>
    <w:pPr>
      <w:keepNext/>
      <w:numPr>
        <w:ilvl w:val="1"/>
        <w:numId w:val="2"/>
      </w:numPr>
      <w:tabs>
        <w:tab w:val="clear" w:pos="1077"/>
      </w:tabs>
      <w:spacing w:beforeLines="200" w:afterLines="200" w:line="360" w:lineRule="auto"/>
      <w:ind w:left="720" w:hanging="720"/>
      <w:jc w:val="both"/>
      <w:outlineLvl w:val="1"/>
    </w:pPr>
    <w:rPr>
      <w:rFonts w:ascii="Times New Roman" w:eastAsia="Times New Roman" w:hAnsi="Times New Roman" w:cs="Arial"/>
      <w:b/>
      <w:bCs/>
      <w:sz w:val="24"/>
      <w:szCs w:val="28"/>
      <w:lang w:val="en-GB" w:eastAsia="en-US"/>
    </w:rPr>
  </w:style>
  <w:style w:type="paragraph" w:styleId="Heading3">
    <w:name w:val="heading 3"/>
    <w:link w:val="Heading3Char"/>
    <w:qFormat/>
    <w:rsid w:val="003F26FE"/>
    <w:pPr>
      <w:keepNext/>
      <w:numPr>
        <w:ilvl w:val="2"/>
        <w:numId w:val="2"/>
      </w:numPr>
      <w:tabs>
        <w:tab w:val="clear" w:pos="0"/>
      </w:tabs>
      <w:spacing w:beforeLines="200" w:afterLines="200" w:line="360" w:lineRule="auto"/>
      <w:ind w:left="0" w:firstLine="0"/>
      <w:jc w:val="both"/>
      <w:outlineLvl w:val="2"/>
    </w:pPr>
    <w:rPr>
      <w:rFonts w:ascii="Times New Roman" w:eastAsia="Times New Roman" w:hAnsi="Times New Roman" w:cs="Arial"/>
      <w:b/>
      <w:bCs/>
      <w:sz w:val="24"/>
      <w:szCs w:val="26"/>
      <w:lang w:val="en-GB" w:eastAsia="en-US"/>
    </w:rPr>
  </w:style>
  <w:style w:type="paragraph" w:styleId="Heading4">
    <w:name w:val="heading 4"/>
    <w:link w:val="Heading4Char"/>
    <w:qFormat/>
    <w:rsid w:val="00513CB1"/>
    <w:pPr>
      <w:keepNext/>
      <w:numPr>
        <w:ilvl w:val="3"/>
        <w:numId w:val="2"/>
      </w:numPr>
      <w:tabs>
        <w:tab w:val="clear" w:pos="1221"/>
      </w:tabs>
      <w:spacing w:beforeLines="200" w:afterLines="200"/>
      <w:ind w:left="720" w:hanging="720"/>
      <w:outlineLvl w:val="3"/>
    </w:pPr>
    <w:rPr>
      <w:rFonts w:ascii="Times New Roman" w:eastAsia="Times New Roman" w:hAnsi="Times New Roman"/>
      <w:b/>
      <w:bCs/>
      <w:sz w:val="24"/>
      <w:szCs w:val="28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TitlePageTitle">
    <w:name w:val="1(a) TitlePage_Title"/>
    <w:qFormat/>
    <w:rsid w:val="00CE698D"/>
    <w:pPr>
      <w:spacing w:before="1418" w:line="360" w:lineRule="auto"/>
      <w:jc w:val="center"/>
    </w:pPr>
    <w:rPr>
      <w:rFonts w:ascii="Times New Roman" w:hAnsi="Times New Roman"/>
      <w:sz w:val="36"/>
      <w:szCs w:val="22"/>
      <w:lang w:val="en-US" w:eastAsia="en-US"/>
    </w:rPr>
  </w:style>
  <w:style w:type="paragraph" w:customStyle="1" w:styleId="1bTitlePageName">
    <w:name w:val="1(b) TitlePage_Name"/>
    <w:qFormat/>
    <w:rsid w:val="0077469C"/>
    <w:pPr>
      <w:spacing w:beforeLines="1600" w:before="1600" w:afterLines="1600" w:after="1600" w:line="360" w:lineRule="auto"/>
      <w:jc w:val="center"/>
    </w:pPr>
    <w:rPr>
      <w:rFonts w:ascii="Times New Roman" w:hAnsi="Times New Roman"/>
      <w:sz w:val="36"/>
      <w:szCs w:val="22"/>
      <w:lang w:val="en-US" w:eastAsia="en-US"/>
    </w:rPr>
  </w:style>
  <w:style w:type="paragraph" w:customStyle="1" w:styleId="1cTitlePageUniversity">
    <w:name w:val="1(c) TitlePage_University"/>
    <w:qFormat/>
    <w:rsid w:val="00CE698D"/>
    <w:pPr>
      <w:spacing w:after="1418" w:line="360" w:lineRule="auto"/>
      <w:jc w:val="center"/>
    </w:pPr>
    <w:rPr>
      <w:rFonts w:ascii="Times New Roman" w:hAnsi="Times New Roman"/>
      <w:sz w:val="36"/>
      <w:szCs w:val="22"/>
      <w:lang w:val="en-US" w:eastAsia="en-US"/>
    </w:rPr>
  </w:style>
  <w:style w:type="paragraph" w:customStyle="1" w:styleId="4bTitleName">
    <w:name w:val="4(b) Title_Name"/>
    <w:qFormat/>
    <w:rsid w:val="00AA347E"/>
    <w:pPr>
      <w:spacing w:beforeLines="700" w:before="700" w:line="360" w:lineRule="auto"/>
      <w:jc w:val="center"/>
    </w:pPr>
    <w:rPr>
      <w:rFonts w:ascii="Times New Roman" w:eastAsia="SimSun" w:hAnsi="Times New Roman"/>
      <w:sz w:val="24"/>
      <w:szCs w:val="22"/>
      <w:lang w:val="en-US" w:eastAsia="en-US"/>
    </w:rPr>
  </w:style>
  <w:style w:type="paragraph" w:customStyle="1" w:styleId="4cTitleFullfilment">
    <w:name w:val="4(c) Title_Fullfilment"/>
    <w:qFormat/>
    <w:rsid w:val="00C72407"/>
    <w:pPr>
      <w:spacing w:line="360" w:lineRule="auto"/>
      <w:jc w:val="center"/>
    </w:pPr>
    <w:rPr>
      <w:rFonts w:ascii="Times New Roman" w:eastAsia="SimSun" w:hAnsi="Times New Roman"/>
      <w:sz w:val="24"/>
      <w:szCs w:val="22"/>
      <w:lang w:val="en-US" w:eastAsia="en-US"/>
    </w:rPr>
  </w:style>
  <w:style w:type="paragraph" w:customStyle="1" w:styleId="4dTitleMIT">
    <w:name w:val="4(d) Title_ MIT"/>
    <w:qFormat/>
    <w:rsid w:val="00C72407"/>
    <w:pPr>
      <w:spacing w:afterLines="800" w:line="360" w:lineRule="auto"/>
      <w:jc w:val="center"/>
    </w:pPr>
    <w:rPr>
      <w:rFonts w:ascii="Times New Roman" w:eastAsia="SimSun" w:hAnsi="Times New Roman"/>
      <w:sz w:val="24"/>
      <w:szCs w:val="22"/>
      <w:lang w:val="en-US" w:eastAsia="en-US"/>
    </w:rPr>
  </w:style>
  <w:style w:type="paragraph" w:customStyle="1" w:styleId="2aConfirmationTitle">
    <w:name w:val="2(a) Confirmation_Title"/>
    <w:qFormat/>
    <w:rsid w:val="00812CB9"/>
    <w:pPr>
      <w:widowControl w:val="0"/>
      <w:autoSpaceDE w:val="0"/>
      <w:autoSpaceDN w:val="0"/>
      <w:adjustRightInd w:val="0"/>
      <w:spacing w:line="360" w:lineRule="auto"/>
      <w:jc w:val="center"/>
    </w:pPr>
    <w:rPr>
      <w:rFonts w:ascii="Times New Roman" w:hAnsi="Times New Roman"/>
      <w:b/>
      <w:bCs/>
      <w:sz w:val="24"/>
      <w:lang w:val="ms-MY" w:eastAsia="en-US"/>
    </w:rPr>
  </w:style>
  <w:style w:type="paragraph" w:styleId="BalloonText">
    <w:name w:val="Balloon Text"/>
    <w:basedOn w:val="Normal"/>
    <w:link w:val="BalloonTextChar"/>
    <w:semiHidden/>
    <w:unhideWhenUsed/>
    <w:rsid w:val="001D67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7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2CB9"/>
    <w:pPr>
      <w:tabs>
        <w:tab w:val="center" w:pos="4680"/>
        <w:tab w:val="right" w:pos="9360"/>
      </w:tabs>
      <w:spacing w:line="360" w:lineRule="auto"/>
      <w:jc w:val="left"/>
    </w:pPr>
    <w:rPr>
      <w:rFonts w:eastAsia="SimSu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2CB9"/>
    <w:rPr>
      <w:rFonts w:ascii="Times New Roman" w:eastAsia="SimSun" w:hAnsi="Times New Roman"/>
      <w:sz w:val="24"/>
      <w:szCs w:val="24"/>
    </w:rPr>
  </w:style>
  <w:style w:type="paragraph" w:customStyle="1" w:styleId="5aDeclaration">
    <w:name w:val="5(a) Declaration"/>
    <w:qFormat/>
    <w:rsid w:val="00D27A1A"/>
    <w:pPr>
      <w:spacing w:before="1320" w:after="960" w:line="360" w:lineRule="auto"/>
      <w:jc w:val="center"/>
    </w:pPr>
    <w:rPr>
      <w:rFonts w:ascii="Times New Roman" w:eastAsia="SimSun" w:hAnsi="Times New Roman"/>
      <w:b/>
      <w:sz w:val="24"/>
      <w:szCs w:val="24"/>
      <w:lang w:val="en-US" w:eastAsia="en-US"/>
    </w:rPr>
  </w:style>
  <w:style w:type="paragraph" w:customStyle="1" w:styleId="5cDeclarationSupervisor">
    <w:name w:val="5(c) Declaration_Supervisor"/>
    <w:qFormat/>
    <w:rsid w:val="00812CB9"/>
    <w:pPr>
      <w:spacing w:beforeLines="800" w:line="360" w:lineRule="auto"/>
      <w:jc w:val="center"/>
    </w:pPr>
    <w:rPr>
      <w:rFonts w:ascii="Times New Roman" w:eastAsia="SimSun" w:hAnsi="Times New Roman"/>
      <w:sz w:val="24"/>
      <w:szCs w:val="22"/>
      <w:lang w:val="en-US" w:eastAsia="en-US"/>
    </w:rPr>
  </w:style>
  <w:style w:type="paragraph" w:styleId="Footer">
    <w:name w:val="footer"/>
    <w:link w:val="FooterChar"/>
    <w:uiPriority w:val="99"/>
    <w:unhideWhenUsed/>
    <w:rsid w:val="0034202E"/>
    <w:pPr>
      <w:tabs>
        <w:tab w:val="center" w:pos="4680"/>
        <w:tab w:val="right" w:pos="9360"/>
      </w:tabs>
    </w:pPr>
    <w:rPr>
      <w:rFonts w:ascii="Times New Roman" w:hAnsi="Times New Roman"/>
      <w:sz w:val="24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4202E"/>
    <w:rPr>
      <w:rFonts w:ascii="Times New Roman" w:hAnsi="Times New Roman"/>
      <w:sz w:val="24"/>
      <w:szCs w:val="22"/>
      <w:lang w:val="en-US" w:eastAsia="en-US" w:bidi="ar-SA"/>
    </w:rPr>
  </w:style>
  <w:style w:type="paragraph" w:customStyle="1" w:styleId="6aDedication">
    <w:name w:val="6(a) Dedication"/>
    <w:qFormat/>
    <w:rsid w:val="00325B2C"/>
    <w:pPr>
      <w:spacing w:line="360" w:lineRule="auto"/>
      <w:jc w:val="center"/>
    </w:pPr>
    <w:rPr>
      <w:rFonts w:ascii="Times New Roman" w:hAnsi="Times New Roman"/>
      <w:color w:val="1D1B11"/>
      <w:sz w:val="24"/>
      <w:szCs w:val="22"/>
      <w:lang w:val="es-ES" w:eastAsia="en-US"/>
    </w:rPr>
  </w:style>
  <w:style w:type="paragraph" w:customStyle="1" w:styleId="7HeadingTitle">
    <w:name w:val="7 Heading_Title"/>
    <w:qFormat/>
    <w:rsid w:val="009934D5"/>
    <w:pPr>
      <w:spacing w:before="1418" w:afterLines="400" w:line="360" w:lineRule="auto"/>
      <w:jc w:val="center"/>
    </w:pPr>
    <w:rPr>
      <w:rFonts w:ascii="Times New Roman" w:hAnsi="Times New Roman"/>
      <w:b/>
      <w:sz w:val="24"/>
      <w:szCs w:val="22"/>
      <w:lang w:val="en-US" w:eastAsia="en-US"/>
    </w:rPr>
  </w:style>
  <w:style w:type="paragraph" w:customStyle="1" w:styleId="8aText1stParagraph">
    <w:name w:val="8(a) Text_1st Paragraph"/>
    <w:qFormat/>
    <w:rsid w:val="00C73AA2"/>
    <w:pPr>
      <w:spacing w:line="360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customStyle="1" w:styleId="8bTextParagraph">
    <w:name w:val="8(b) Text_Paragraph"/>
    <w:qFormat/>
    <w:rsid w:val="00E801FC"/>
    <w:pPr>
      <w:spacing w:line="360" w:lineRule="auto"/>
      <w:ind w:firstLine="720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customStyle="1" w:styleId="TableofSymbolsandAbbreviation">
    <w:name w:val="Table of Symbols and Abbreviation"/>
    <w:qFormat/>
    <w:rsid w:val="009934D5"/>
    <w:pPr>
      <w:tabs>
        <w:tab w:val="left" w:pos="2268"/>
        <w:tab w:val="left" w:pos="2977"/>
      </w:tabs>
      <w:spacing w:line="360" w:lineRule="auto"/>
    </w:pPr>
    <w:rPr>
      <w:rFonts w:ascii="Times New Roman" w:hAnsi="Times New Roman"/>
      <w:sz w:val="24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34202E"/>
    <w:rPr>
      <w:rFonts w:ascii="Times New Roman" w:eastAsia="Times New Roman" w:hAnsi="Times New Roman" w:cs="Arial"/>
      <w:b/>
      <w:bCs/>
      <w:kern w:val="32"/>
      <w:sz w:val="24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FA71DD"/>
    <w:rPr>
      <w:rFonts w:ascii="Times New Roman" w:eastAsia="Times New Roman" w:hAnsi="Times New Roman" w:cs="Arial"/>
      <w:b/>
      <w:bCs/>
      <w:sz w:val="24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3F26FE"/>
    <w:rPr>
      <w:rFonts w:ascii="Times New Roman" w:eastAsia="Times New Roman" w:hAnsi="Times New Roman" w:cs="Arial"/>
      <w:b/>
      <w:bCs/>
      <w:sz w:val="24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513CB1"/>
    <w:rPr>
      <w:rFonts w:ascii="Times New Roman" w:eastAsia="Times New Roman" w:hAnsi="Times New Roman"/>
      <w:b/>
      <w:bCs/>
      <w:sz w:val="24"/>
      <w:szCs w:val="28"/>
      <w:lang w:val="en-GB" w:eastAsia="en-US"/>
    </w:rPr>
  </w:style>
  <w:style w:type="paragraph" w:customStyle="1" w:styleId="Heading1Title">
    <w:name w:val="Heading 1 Title"/>
    <w:rsid w:val="003150BC"/>
    <w:pPr>
      <w:spacing w:beforeLines="400"/>
      <w:jc w:val="center"/>
    </w:pPr>
    <w:rPr>
      <w:rFonts w:ascii="Times New Roman" w:eastAsia="Times New Roman" w:hAnsi="Times New Roman"/>
      <w:b/>
      <w:sz w:val="24"/>
      <w:szCs w:val="24"/>
      <w:lang w:val="en-GB" w:eastAsia="en-US"/>
    </w:rPr>
  </w:style>
  <w:style w:type="paragraph" w:customStyle="1" w:styleId="8cTextSubpoint">
    <w:name w:val="8(c) Text_Subpoint"/>
    <w:qFormat/>
    <w:rsid w:val="009442F9"/>
    <w:pPr>
      <w:spacing w:line="360" w:lineRule="auto"/>
      <w:ind w:left="720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customStyle="1" w:styleId="8hTextAlgorithm">
    <w:name w:val="8(h) Text_Algorithm"/>
    <w:qFormat/>
    <w:rsid w:val="00C95301"/>
    <w:pPr>
      <w:spacing w:beforeLines="150" w:afterLines="100"/>
      <w:jc w:val="center"/>
    </w:pPr>
    <w:rPr>
      <w:rFonts w:ascii="Times New Roman" w:eastAsia="Times New Roman" w:hAnsi="Times New Roman"/>
      <w:sz w:val="24"/>
      <w:szCs w:val="24"/>
      <w:lang w:val="en-GB" w:eastAsia="en-US"/>
    </w:rPr>
  </w:style>
  <w:style w:type="paragraph" w:customStyle="1" w:styleId="8hbNumberingiOutline">
    <w:name w:val="8(h.b) Numbering (i) Outline"/>
    <w:rsid w:val="00E94B3B"/>
    <w:pPr>
      <w:numPr>
        <w:numId w:val="3"/>
      </w:numPr>
      <w:tabs>
        <w:tab w:val="clear" w:pos="720"/>
        <w:tab w:val="num" w:pos="360"/>
      </w:tabs>
      <w:spacing w:line="360" w:lineRule="auto"/>
      <w:jc w:val="both"/>
    </w:pPr>
    <w:rPr>
      <w:rFonts w:ascii="Times New Roman" w:eastAsia="Times New Roman" w:hAnsi="Times New Roman"/>
      <w:sz w:val="24"/>
      <w:lang w:val="en-GB" w:eastAsia="en-US"/>
    </w:rPr>
  </w:style>
  <w:style w:type="paragraph" w:customStyle="1" w:styleId="TitlePageTitle">
    <w:name w:val="Title_Page Title"/>
    <w:qFormat/>
    <w:rsid w:val="00057112"/>
    <w:pPr>
      <w:spacing w:before="1418" w:line="360" w:lineRule="auto"/>
      <w:jc w:val="center"/>
    </w:pPr>
    <w:rPr>
      <w:rFonts w:ascii="Times New Roman" w:hAnsi="Times New Roman"/>
      <w:sz w:val="24"/>
      <w:szCs w:val="22"/>
      <w:lang w:val="en-US" w:eastAsia="en-US"/>
    </w:rPr>
  </w:style>
  <w:style w:type="paragraph" w:customStyle="1" w:styleId="10Appendix">
    <w:name w:val="10 Appendix"/>
    <w:qFormat/>
    <w:rsid w:val="00F36735"/>
    <w:pPr>
      <w:spacing w:beforeLines="100" w:afterLines="150"/>
      <w:jc w:val="center"/>
    </w:pPr>
    <w:rPr>
      <w:rFonts w:ascii="Times New Roman" w:hAnsi="Times New Roman"/>
      <w:sz w:val="24"/>
      <w:szCs w:val="22"/>
      <w:lang w:val="en-US" w:eastAsia="en-US"/>
    </w:rPr>
  </w:style>
  <w:style w:type="paragraph" w:customStyle="1" w:styleId="8haNumberingiObjectives">
    <w:name w:val="8(h.a) Numbering (i) Objectives"/>
    <w:link w:val="8haNumberingiObjectivesChar"/>
    <w:rsid w:val="00E94B3B"/>
    <w:pPr>
      <w:numPr>
        <w:numId w:val="4"/>
      </w:numPr>
      <w:spacing w:line="360" w:lineRule="auto"/>
      <w:jc w:val="both"/>
    </w:pPr>
    <w:rPr>
      <w:rFonts w:ascii="Times New Roman" w:eastAsia="Times New Roman" w:hAnsi="Times New Roman"/>
      <w:sz w:val="24"/>
      <w:lang w:val="en-GB" w:eastAsia="en-US"/>
    </w:rPr>
  </w:style>
  <w:style w:type="character" w:customStyle="1" w:styleId="8haNumberingiObjectivesChar">
    <w:name w:val="8(h.a) Numbering (i) Objectives Char"/>
    <w:basedOn w:val="DefaultParagraphFont"/>
    <w:link w:val="8haNumberingiObjectives"/>
    <w:rsid w:val="00E94B3B"/>
    <w:rPr>
      <w:rFonts w:ascii="Times New Roman" w:eastAsia="Times New Roman" w:hAnsi="Times New Roman"/>
      <w:sz w:val="24"/>
      <w:lang w:val="en-GB" w:eastAsia="en-US"/>
    </w:rPr>
  </w:style>
  <w:style w:type="paragraph" w:customStyle="1" w:styleId="8fTextEquation">
    <w:name w:val="8(f) Text_Equation"/>
    <w:rsid w:val="006E7D8F"/>
    <w:pPr>
      <w:tabs>
        <w:tab w:val="right" w:pos="7934"/>
      </w:tabs>
      <w:spacing w:before="120" w:after="120"/>
      <w:ind w:firstLine="720"/>
      <w:jc w:val="both"/>
    </w:pPr>
    <w:rPr>
      <w:rFonts w:ascii="Times New Roman" w:eastAsia="Times New Roman" w:hAnsi="Times New Roman"/>
      <w:bCs/>
      <w:sz w:val="24"/>
      <w:lang w:val="en-GB" w:eastAsia="en-US"/>
    </w:rPr>
  </w:style>
  <w:style w:type="paragraph" w:styleId="TOC1">
    <w:name w:val="toc 1"/>
    <w:next w:val="Normal"/>
    <w:autoRedefine/>
    <w:uiPriority w:val="39"/>
    <w:rsid w:val="0009599C"/>
    <w:pPr>
      <w:tabs>
        <w:tab w:val="right" w:pos="7643"/>
      </w:tabs>
      <w:spacing w:beforeLines="100" w:before="240" w:line="360" w:lineRule="auto"/>
      <w:ind w:left="1440"/>
    </w:pPr>
    <w:rPr>
      <w:rFonts w:ascii="Times New Roman" w:eastAsia="Times New Roman" w:hAnsi="Times New Roman"/>
      <w:b/>
      <w:noProof/>
      <w:sz w:val="24"/>
      <w:szCs w:val="24"/>
      <w:lang w:val="en-GB" w:eastAsia="en-US"/>
    </w:rPr>
  </w:style>
  <w:style w:type="paragraph" w:styleId="Caption">
    <w:name w:val="caption"/>
    <w:next w:val="Normal"/>
    <w:link w:val="CaptionChar"/>
    <w:qFormat/>
    <w:rsid w:val="00E4298A"/>
    <w:rPr>
      <w:rFonts w:ascii="Times New Roman" w:eastAsia="Times New Roman" w:hAnsi="Times New Roman"/>
      <w:b/>
      <w:bCs/>
      <w:lang w:val="en-GB" w:eastAsia="en-US"/>
    </w:rPr>
  </w:style>
  <w:style w:type="character" w:customStyle="1" w:styleId="CaptionChar">
    <w:name w:val="Caption Char"/>
    <w:basedOn w:val="DefaultParagraphFont"/>
    <w:link w:val="Caption"/>
    <w:rsid w:val="00E4298A"/>
    <w:rPr>
      <w:rFonts w:ascii="Times New Roman" w:eastAsia="Times New Roman" w:hAnsi="Times New Roman"/>
      <w:b/>
      <w:bCs/>
      <w:lang w:val="en-GB" w:eastAsia="en-US" w:bidi="ar-SA"/>
    </w:rPr>
  </w:style>
  <w:style w:type="paragraph" w:styleId="TOC2">
    <w:name w:val="toc 2"/>
    <w:next w:val="Normal"/>
    <w:autoRedefine/>
    <w:uiPriority w:val="39"/>
    <w:rsid w:val="001F64F0"/>
    <w:pPr>
      <w:tabs>
        <w:tab w:val="left" w:pos="1440"/>
        <w:tab w:val="right" w:pos="7643"/>
      </w:tabs>
      <w:spacing w:beforeLines="100" w:line="360" w:lineRule="auto"/>
    </w:pPr>
    <w:rPr>
      <w:rFonts w:ascii="Times New Roman" w:eastAsia="Times New Roman" w:hAnsi="Times New Roman"/>
      <w:b/>
      <w:noProof/>
      <w:sz w:val="24"/>
      <w:szCs w:val="24"/>
      <w:lang w:val="en-GB" w:eastAsia="en-US"/>
    </w:rPr>
  </w:style>
  <w:style w:type="paragraph" w:styleId="TOC3">
    <w:name w:val="toc 3"/>
    <w:next w:val="Normal"/>
    <w:autoRedefine/>
    <w:uiPriority w:val="39"/>
    <w:rsid w:val="003068C4"/>
    <w:pPr>
      <w:tabs>
        <w:tab w:val="left" w:pos="965"/>
        <w:tab w:val="left" w:pos="2160"/>
        <w:tab w:val="right" w:pos="7643"/>
      </w:tabs>
      <w:spacing w:line="360" w:lineRule="auto"/>
      <w:ind w:left="2160" w:hanging="720"/>
    </w:pPr>
    <w:rPr>
      <w:rFonts w:ascii="Times New Roman" w:eastAsia="Times New Roman" w:hAnsi="Times New Roman"/>
      <w:noProof/>
      <w:sz w:val="24"/>
      <w:szCs w:val="24"/>
      <w:lang w:val="en-GB" w:eastAsia="en-US"/>
    </w:rPr>
  </w:style>
  <w:style w:type="paragraph" w:customStyle="1" w:styleId="NumberingiPublications">
    <w:name w:val="Numbering (i) Publications"/>
    <w:rsid w:val="00526E00"/>
    <w:pPr>
      <w:numPr>
        <w:numId w:val="5"/>
      </w:numPr>
      <w:spacing w:afterLines="200" w:line="360" w:lineRule="auto"/>
      <w:ind w:left="720" w:hanging="720"/>
    </w:pPr>
    <w:rPr>
      <w:rFonts w:ascii="Times New Roman" w:eastAsia="Times New Roman" w:hAnsi="Times New Roman"/>
      <w:sz w:val="24"/>
      <w:szCs w:val="24"/>
      <w:lang w:val="en-GB" w:eastAsia="en-US"/>
    </w:rPr>
  </w:style>
  <w:style w:type="paragraph" w:customStyle="1" w:styleId="8daTextFigure">
    <w:name w:val="8(d.a) Text_Figure"/>
    <w:rsid w:val="001C1F37"/>
    <w:pPr>
      <w:tabs>
        <w:tab w:val="right" w:pos="8064"/>
      </w:tabs>
      <w:spacing w:beforeLines="100"/>
      <w:jc w:val="center"/>
    </w:pPr>
    <w:rPr>
      <w:rFonts w:ascii="Times New Roman" w:eastAsia="Times New Roman" w:hAnsi="Times New Roman"/>
      <w:sz w:val="24"/>
      <w:szCs w:val="24"/>
      <w:lang w:val="en-GB" w:eastAsia="en-US"/>
    </w:rPr>
  </w:style>
  <w:style w:type="paragraph" w:customStyle="1" w:styleId="8heNumberingiTwoTerms">
    <w:name w:val="8(h.e) Numbering (i) Two Terms"/>
    <w:rsid w:val="00722F70"/>
    <w:pPr>
      <w:numPr>
        <w:numId w:val="7"/>
      </w:numPr>
      <w:spacing w:line="360" w:lineRule="auto"/>
      <w:ind w:left="720" w:hanging="720"/>
    </w:pPr>
    <w:rPr>
      <w:rFonts w:ascii="Times New Roman" w:eastAsia="Times New Roman" w:hAnsi="Times New Roman"/>
      <w:sz w:val="24"/>
      <w:lang w:val="en-GB" w:eastAsia="en-US"/>
    </w:rPr>
  </w:style>
  <w:style w:type="paragraph" w:customStyle="1" w:styleId="8dbTextFigureCaption">
    <w:name w:val="8(d.b) Text_Figure Caption"/>
    <w:rsid w:val="009442F9"/>
    <w:pPr>
      <w:spacing w:beforeLines="150" w:afterLines="100"/>
      <w:jc w:val="center"/>
    </w:pPr>
    <w:rPr>
      <w:rFonts w:ascii="Times New Roman" w:eastAsia="Times New Roman" w:hAnsi="Times New Roman"/>
      <w:sz w:val="24"/>
      <w:szCs w:val="24"/>
      <w:lang w:val="en-GB" w:eastAsia="en-US"/>
    </w:rPr>
  </w:style>
  <w:style w:type="paragraph" w:customStyle="1" w:styleId="8eaTextTable">
    <w:name w:val="8(e.a) Text_Table"/>
    <w:rsid w:val="00706FEF"/>
    <w:pPr>
      <w:jc w:val="center"/>
    </w:pPr>
    <w:rPr>
      <w:rFonts w:ascii="Times New Roman" w:eastAsia="Times New Roman" w:hAnsi="Times New Roman"/>
      <w:szCs w:val="24"/>
      <w:lang w:val="en-GB" w:eastAsia="en-US"/>
    </w:rPr>
  </w:style>
  <w:style w:type="paragraph" w:customStyle="1" w:styleId="Numberingistoping">
    <w:name w:val="Numbering (i) stoping"/>
    <w:rsid w:val="0072674A"/>
    <w:pPr>
      <w:numPr>
        <w:numId w:val="9"/>
      </w:numPr>
      <w:spacing w:afterLines="200" w:line="360" w:lineRule="auto"/>
      <w:ind w:left="0" w:firstLine="0"/>
    </w:pPr>
    <w:rPr>
      <w:rFonts w:ascii="Times New Roman" w:eastAsia="Times New Roman" w:hAnsi="Times New Roman"/>
      <w:sz w:val="24"/>
      <w:lang w:val="en-GB" w:eastAsia="en-US"/>
    </w:rPr>
  </w:style>
  <w:style w:type="paragraph" w:customStyle="1" w:styleId="NumberingiSelectotherparameters">
    <w:name w:val="Numbering (i) Select other parameters"/>
    <w:rsid w:val="00D42DDD"/>
    <w:pPr>
      <w:numPr>
        <w:numId w:val="8"/>
      </w:numPr>
      <w:spacing w:afterLines="200" w:line="360" w:lineRule="auto"/>
      <w:ind w:left="0" w:firstLine="0"/>
    </w:pPr>
    <w:rPr>
      <w:rFonts w:ascii="Times New Roman" w:eastAsia="Times New Roman" w:hAnsi="Times New Roman"/>
      <w:sz w:val="24"/>
      <w:lang w:val="en-GB" w:eastAsia="en-US"/>
    </w:rPr>
  </w:style>
  <w:style w:type="paragraph" w:customStyle="1" w:styleId="8hgBullet">
    <w:name w:val="8(h.g) Bullet"/>
    <w:rsid w:val="00FA71DD"/>
    <w:pPr>
      <w:numPr>
        <w:numId w:val="20"/>
      </w:numPr>
      <w:spacing w:line="360" w:lineRule="auto"/>
      <w:ind w:left="1440" w:hanging="720"/>
      <w:jc w:val="both"/>
    </w:pPr>
    <w:rPr>
      <w:rFonts w:ascii="Times New Roman" w:eastAsia="Times New Roman" w:hAnsi="Times New Roman"/>
      <w:sz w:val="24"/>
      <w:szCs w:val="24"/>
      <w:lang w:val="en-GB" w:eastAsia="en-US"/>
    </w:rPr>
  </w:style>
  <w:style w:type="paragraph" w:customStyle="1" w:styleId="8ebTextTableCaption">
    <w:name w:val="8(e.b) Text_Table Caption"/>
    <w:rsid w:val="006C7690"/>
    <w:pPr>
      <w:spacing w:beforeLines="100" w:afterLines="150"/>
      <w:jc w:val="center"/>
    </w:pPr>
    <w:rPr>
      <w:rFonts w:ascii="Times New Roman" w:eastAsia="Times New Roman" w:hAnsi="Times New Roman"/>
      <w:sz w:val="24"/>
      <w:szCs w:val="24"/>
      <w:lang w:val="en-GB" w:eastAsia="en-US"/>
    </w:rPr>
  </w:style>
  <w:style w:type="paragraph" w:styleId="ListBullet">
    <w:name w:val="List Bullet"/>
    <w:rsid w:val="0034202E"/>
    <w:pPr>
      <w:numPr>
        <w:numId w:val="6"/>
      </w:numPr>
    </w:pPr>
    <w:rPr>
      <w:rFonts w:ascii="Times New Roman" w:eastAsia="Times New Roman" w:hAnsi="Times New Roman"/>
      <w:sz w:val="24"/>
      <w:szCs w:val="24"/>
      <w:lang w:val="en-GB" w:eastAsia="en-US"/>
    </w:rPr>
  </w:style>
  <w:style w:type="paragraph" w:customStyle="1" w:styleId="Numberingialgorithms">
    <w:name w:val="Numbering (i) algorithms"/>
    <w:rsid w:val="00574FFD"/>
    <w:pPr>
      <w:numPr>
        <w:numId w:val="18"/>
      </w:numPr>
      <w:tabs>
        <w:tab w:val="clear" w:pos="720"/>
      </w:tabs>
      <w:spacing w:afterLines="200" w:line="360" w:lineRule="auto"/>
    </w:pPr>
    <w:rPr>
      <w:rFonts w:ascii="Times New Roman" w:eastAsia="Times New Roman" w:hAnsi="Times New Roman"/>
      <w:sz w:val="24"/>
      <w:lang w:val="en-GB" w:eastAsia="en-US"/>
    </w:rPr>
  </w:style>
  <w:style w:type="paragraph" w:customStyle="1" w:styleId="Numberingiproblems">
    <w:name w:val="Numbering (i) problems"/>
    <w:rsid w:val="0045258F"/>
    <w:pPr>
      <w:numPr>
        <w:numId w:val="11"/>
      </w:numPr>
      <w:tabs>
        <w:tab w:val="clear" w:pos="720"/>
      </w:tabs>
      <w:spacing w:afterLines="200" w:line="360" w:lineRule="auto"/>
    </w:pPr>
    <w:rPr>
      <w:rFonts w:ascii="Times New Roman" w:eastAsia="Times New Roman" w:hAnsi="Times New Roman"/>
      <w:sz w:val="24"/>
      <w:lang w:val="en-GB" w:eastAsia="en-US"/>
    </w:rPr>
  </w:style>
  <w:style w:type="paragraph" w:customStyle="1" w:styleId="Numberinginotations">
    <w:name w:val="Numbering (i) notations"/>
    <w:rsid w:val="00D846A8"/>
    <w:pPr>
      <w:numPr>
        <w:numId w:val="12"/>
      </w:numPr>
      <w:tabs>
        <w:tab w:val="clear" w:pos="720"/>
      </w:tabs>
      <w:spacing w:line="360" w:lineRule="auto"/>
    </w:pPr>
    <w:rPr>
      <w:rFonts w:ascii="Times New Roman" w:eastAsia="Times New Roman" w:hAnsi="Times New Roman"/>
      <w:sz w:val="24"/>
      <w:lang w:val="en-GB" w:eastAsia="en-US"/>
    </w:rPr>
  </w:style>
  <w:style w:type="paragraph" w:customStyle="1" w:styleId="StyleNumberingAfter2line">
    <w:name w:val="Style Numbering + After:  2 line"/>
    <w:basedOn w:val="Normal"/>
    <w:rsid w:val="0034202E"/>
    <w:pPr>
      <w:tabs>
        <w:tab w:val="num" w:pos="720"/>
      </w:tabs>
      <w:spacing w:afterLines="200" w:line="360" w:lineRule="auto"/>
      <w:ind w:left="720" w:hanging="432"/>
      <w:jc w:val="left"/>
    </w:pPr>
    <w:rPr>
      <w:rFonts w:eastAsia="Times New Roman"/>
      <w:szCs w:val="20"/>
      <w:lang w:val="en-GB"/>
    </w:rPr>
  </w:style>
  <w:style w:type="paragraph" w:customStyle="1" w:styleId="Numberingiaspect">
    <w:name w:val="Numbering (i) aspect"/>
    <w:rsid w:val="00AA69D5"/>
    <w:pPr>
      <w:numPr>
        <w:numId w:val="13"/>
      </w:numPr>
    </w:pPr>
    <w:rPr>
      <w:rFonts w:ascii="Times New Roman" w:eastAsia="Times New Roman" w:hAnsi="Times New Roman"/>
      <w:sz w:val="24"/>
      <w:lang w:val="en-GB" w:eastAsia="en-US"/>
    </w:rPr>
  </w:style>
  <w:style w:type="paragraph" w:customStyle="1" w:styleId="Numberingiconclusion">
    <w:name w:val="Numbering (i) conclusion"/>
    <w:rsid w:val="00230315"/>
    <w:pPr>
      <w:numPr>
        <w:numId w:val="14"/>
      </w:numPr>
      <w:spacing w:afterLines="200" w:line="360" w:lineRule="auto"/>
    </w:pPr>
    <w:rPr>
      <w:rFonts w:ascii="Times New Roman" w:eastAsia="Times New Roman" w:hAnsi="Times New Roman"/>
      <w:sz w:val="24"/>
      <w:lang w:val="en-GB" w:eastAsia="en-US"/>
    </w:rPr>
  </w:style>
  <w:style w:type="paragraph" w:customStyle="1" w:styleId="Numberingilimitations">
    <w:name w:val="Numbering (i) limitations"/>
    <w:rsid w:val="000B05CC"/>
    <w:pPr>
      <w:numPr>
        <w:numId w:val="15"/>
      </w:numPr>
      <w:tabs>
        <w:tab w:val="clear" w:pos="720"/>
      </w:tabs>
      <w:spacing w:afterLines="200" w:line="360" w:lineRule="auto"/>
    </w:pPr>
    <w:rPr>
      <w:rFonts w:ascii="Times New Roman" w:eastAsia="Times New Roman" w:hAnsi="Times New Roman"/>
      <w:sz w:val="24"/>
      <w:lang w:val="en-GB" w:eastAsia="en-US"/>
    </w:rPr>
  </w:style>
  <w:style w:type="paragraph" w:customStyle="1" w:styleId="Numberingirecommendations">
    <w:name w:val="Numbering (i) recommendations"/>
    <w:rsid w:val="004608D9"/>
    <w:pPr>
      <w:numPr>
        <w:numId w:val="16"/>
      </w:numPr>
      <w:tabs>
        <w:tab w:val="clear" w:pos="720"/>
      </w:tabs>
      <w:spacing w:afterLines="200" w:line="360" w:lineRule="auto"/>
    </w:pPr>
    <w:rPr>
      <w:rFonts w:ascii="Times New Roman" w:eastAsia="Times New Roman" w:hAnsi="Times New Roman"/>
      <w:sz w:val="24"/>
      <w:lang w:val="en-GB" w:eastAsia="en-US"/>
    </w:rPr>
  </w:style>
  <w:style w:type="paragraph" w:customStyle="1" w:styleId="9References">
    <w:name w:val="9 References"/>
    <w:rsid w:val="00C1187F"/>
    <w:pPr>
      <w:spacing w:line="360" w:lineRule="auto"/>
      <w:ind w:left="720" w:hanging="720"/>
      <w:jc w:val="both"/>
    </w:pPr>
    <w:rPr>
      <w:rFonts w:ascii="Times New Roman" w:eastAsia="Times New Roman" w:hAnsi="Times New Roman"/>
      <w:sz w:val="24"/>
      <w:szCs w:val="24"/>
      <w:lang w:val="en-GB" w:eastAsia="en-US"/>
    </w:rPr>
  </w:style>
  <w:style w:type="character" w:styleId="Hyperlink">
    <w:name w:val="Hyperlink"/>
    <w:basedOn w:val="DefaultParagraphFont"/>
    <w:uiPriority w:val="99"/>
    <w:rsid w:val="0034202E"/>
    <w:rPr>
      <w:color w:val="0000FF"/>
      <w:u w:val="single"/>
    </w:rPr>
  </w:style>
  <w:style w:type="paragraph" w:customStyle="1" w:styleId="8hcNumberingiactivationfunction">
    <w:name w:val="8(h.c) Numbering (i) activation function"/>
    <w:rsid w:val="00D846A8"/>
    <w:pPr>
      <w:numPr>
        <w:numId w:val="10"/>
      </w:numPr>
      <w:spacing w:line="360" w:lineRule="auto"/>
    </w:pPr>
    <w:rPr>
      <w:rFonts w:ascii="Times New Roman" w:eastAsia="Times New Roman" w:hAnsi="Times New Roman"/>
      <w:sz w:val="24"/>
      <w:lang w:val="en-GB" w:eastAsia="en-US"/>
    </w:rPr>
  </w:style>
  <w:style w:type="character" w:styleId="CommentReference">
    <w:name w:val="annotation reference"/>
    <w:basedOn w:val="DefaultParagraphFont"/>
    <w:rsid w:val="003420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34202E"/>
    <w:pPr>
      <w:jc w:val="left"/>
    </w:pPr>
    <w:rPr>
      <w:rFonts w:eastAsia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34202E"/>
    <w:rPr>
      <w:rFonts w:ascii="Times New Roman" w:eastAsia="Times New Roman" w:hAnsi="Times New Roman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3420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4202E"/>
    <w:rPr>
      <w:rFonts w:ascii="Times New Roman" w:eastAsia="Times New Roman" w:hAnsi="Times New Roman"/>
      <w:b/>
      <w:bCs/>
      <w:lang w:val="en-GB"/>
    </w:rPr>
  </w:style>
  <w:style w:type="character" w:customStyle="1" w:styleId="apple-style-span">
    <w:name w:val="apple-style-span"/>
    <w:basedOn w:val="DefaultParagraphFont"/>
    <w:rsid w:val="0034202E"/>
  </w:style>
  <w:style w:type="table" w:styleId="TableGrid">
    <w:name w:val="Table Grid"/>
    <w:basedOn w:val="TableNormal"/>
    <w:rsid w:val="0009196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8hdNumberingitwoterms">
    <w:name w:val="8(h.d) Numbering (i) two terms"/>
    <w:qFormat/>
    <w:rsid w:val="00EA18A0"/>
    <w:pPr>
      <w:numPr>
        <w:numId w:val="17"/>
      </w:numPr>
      <w:spacing w:line="360" w:lineRule="auto"/>
      <w:ind w:left="720" w:hanging="720"/>
    </w:pPr>
    <w:rPr>
      <w:rFonts w:ascii="Times New Roman" w:eastAsia="Times New Roman" w:hAnsi="Times New Roman"/>
      <w:sz w:val="24"/>
      <w:lang w:val="en-GB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631E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631E4"/>
    <w:rPr>
      <w:rFonts w:ascii="Times New Roman" w:hAnsi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2631E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631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631E4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2631E4"/>
    <w:rPr>
      <w:vertAlign w:val="superscript"/>
    </w:rPr>
  </w:style>
  <w:style w:type="paragraph" w:styleId="ListParagraph">
    <w:name w:val="List Paragraph"/>
    <w:basedOn w:val="Normal"/>
    <w:qFormat/>
    <w:rsid w:val="00962883"/>
    <w:pPr>
      <w:ind w:left="720"/>
    </w:pPr>
    <w:rPr>
      <w:rFonts w:eastAsia="Times New Roman"/>
      <w:szCs w:val="24"/>
    </w:rPr>
  </w:style>
  <w:style w:type="paragraph" w:styleId="TableofFigures">
    <w:name w:val="table of figures"/>
    <w:next w:val="Normal"/>
    <w:uiPriority w:val="99"/>
    <w:rsid w:val="006E0610"/>
    <w:pPr>
      <w:tabs>
        <w:tab w:val="left" w:pos="1985"/>
        <w:tab w:val="right" w:pos="7643"/>
      </w:tabs>
      <w:spacing w:line="360" w:lineRule="auto"/>
      <w:ind w:left="1985" w:hanging="1134"/>
    </w:pPr>
    <w:rPr>
      <w:rFonts w:ascii="Times New Roman" w:eastAsia="Times New Roman" w:hAnsi="Times New Roman"/>
      <w:sz w:val="24"/>
      <w:szCs w:val="24"/>
      <w:lang w:val="en-GB" w:eastAsia="en-US"/>
    </w:rPr>
  </w:style>
  <w:style w:type="paragraph" w:styleId="TOAHeading">
    <w:name w:val="toa heading"/>
    <w:basedOn w:val="Normal"/>
    <w:next w:val="Normal"/>
    <w:rsid w:val="00962883"/>
    <w:pPr>
      <w:spacing w:before="120"/>
      <w:ind w:left="1440"/>
    </w:pPr>
    <w:rPr>
      <w:rFonts w:ascii="Cambria" w:eastAsia="Times New Roman" w:hAnsi="Cambria"/>
      <w:b/>
      <w:bCs/>
      <w:szCs w:val="24"/>
      <w:lang w:val="en-GB"/>
    </w:rPr>
  </w:style>
  <w:style w:type="paragraph" w:customStyle="1" w:styleId="GanttChart">
    <w:name w:val="Gantt Chart"/>
    <w:qFormat/>
    <w:rsid w:val="005C7C2F"/>
    <w:pPr>
      <w:contextualSpacing/>
    </w:pPr>
    <w:rPr>
      <w:rFonts w:ascii="Times New Roman" w:eastAsia="Times New Roman" w:hAnsi="Times New Roman"/>
      <w:szCs w:val="18"/>
      <w:lang w:val="en-US" w:eastAsia="en-US"/>
    </w:rPr>
  </w:style>
  <w:style w:type="paragraph" w:styleId="TOC4">
    <w:name w:val="toc 4"/>
    <w:next w:val="Normal"/>
    <w:autoRedefine/>
    <w:uiPriority w:val="39"/>
    <w:unhideWhenUsed/>
    <w:rsid w:val="001F64F0"/>
    <w:pPr>
      <w:tabs>
        <w:tab w:val="left" w:pos="1440"/>
        <w:tab w:val="left" w:pos="2880"/>
        <w:tab w:val="right" w:pos="7643"/>
      </w:tabs>
      <w:spacing w:line="360" w:lineRule="auto"/>
      <w:ind w:left="2880" w:hanging="720"/>
    </w:pPr>
    <w:rPr>
      <w:rFonts w:ascii="Times New Roman" w:hAnsi="Times New Roman"/>
      <w:sz w:val="24"/>
      <w:szCs w:val="22"/>
      <w:lang w:val="en-US" w:eastAsia="en-US"/>
    </w:rPr>
  </w:style>
  <w:style w:type="paragraph" w:customStyle="1" w:styleId="5bDeclarationName">
    <w:name w:val="5(b) Declaration_Name"/>
    <w:rsid w:val="000D1012"/>
    <w:pPr>
      <w:tabs>
        <w:tab w:val="right" w:pos="7581"/>
      </w:tabs>
      <w:spacing w:line="360" w:lineRule="auto"/>
      <w:ind w:left="2835"/>
      <w:jc w:val="center"/>
    </w:pPr>
    <w:rPr>
      <w:rFonts w:ascii="Times New Roman" w:eastAsia="SimSun" w:hAnsi="Times New Roman"/>
      <w:sz w:val="24"/>
      <w:szCs w:val="22"/>
      <w:lang w:val="en-US" w:eastAsia="en-US"/>
    </w:rPr>
  </w:style>
  <w:style w:type="character" w:styleId="PageNumber">
    <w:name w:val="page number"/>
    <w:basedOn w:val="DefaultParagraphFont"/>
    <w:rsid w:val="00D1631C"/>
  </w:style>
  <w:style w:type="paragraph" w:customStyle="1" w:styleId="8hfNumberingiSelectotherparameters">
    <w:name w:val="8(h.f) Numbering (i) Select other parameters"/>
    <w:rsid w:val="006B4219"/>
    <w:pPr>
      <w:numPr>
        <w:numId w:val="19"/>
      </w:numPr>
      <w:spacing w:line="360" w:lineRule="auto"/>
      <w:ind w:hanging="720"/>
      <w:jc w:val="both"/>
    </w:pPr>
    <w:rPr>
      <w:rFonts w:ascii="Times New Roman" w:eastAsia="Times New Roman" w:hAnsi="Times New Roman"/>
      <w:sz w:val="24"/>
      <w:lang w:val="en-GB" w:eastAsia="en-US"/>
    </w:rPr>
  </w:style>
  <w:style w:type="paragraph" w:customStyle="1" w:styleId="8hhNumberingistoping">
    <w:name w:val="8(h.h) Numbering (i) stoping"/>
    <w:rsid w:val="001641A4"/>
    <w:pPr>
      <w:numPr>
        <w:numId w:val="21"/>
      </w:numPr>
      <w:spacing w:line="360" w:lineRule="auto"/>
      <w:ind w:hanging="720"/>
      <w:jc w:val="both"/>
    </w:pPr>
    <w:rPr>
      <w:rFonts w:ascii="Times New Roman" w:eastAsia="Times New Roman" w:hAnsi="Times New Roman"/>
      <w:sz w:val="24"/>
      <w:lang w:val="en-GB" w:eastAsia="en-US"/>
    </w:rPr>
  </w:style>
  <w:style w:type="paragraph" w:customStyle="1" w:styleId="8hiNumberingialgorithms">
    <w:name w:val="8(h.i) Numbering (i) algorithms"/>
    <w:rsid w:val="001641A4"/>
    <w:pPr>
      <w:numPr>
        <w:numId w:val="22"/>
      </w:numPr>
      <w:spacing w:line="360" w:lineRule="auto"/>
      <w:ind w:hanging="720"/>
      <w:jc w:val="both"/>
    </w:pPr>
    <w:rPr>
      <w:rFonts w:ascii="Times New Roman" w:eastAsia="Times New Roman" w:hAnsi="Times New Roman"/>
      <w:sz w:val="24"/>
      <w:lang w:val="en-GB" w:eastAsia="en-US"/>
    </w:rPr>
  </w:style>
  <w:style w:type="paragraph" w:customStyle="1" w:styleId="8hjNumberingiproblems">
    <w:name w:val="8(h.j) Numbering (i) problems"/>
    <w:rsid w:val="00293839"/>
    <w:pPr>
      <w:numPr>
        <w:numId w:val="23"/>
      </w:numPr>
      <w:spacing w:line="360" w:lineRule="auto"/>
      <w:ind w:hanging="720"/>
      <w:jc w:val="both"/>
    </w:pPr>
    <w:rPr>
      <w:rFonts w:ascii="Times New Roman" w:eastAsia="Times New Roman" w:hAnsi="Times New Roman"/>
      <w:sz w:val="24"/>
      <w:lang w:val="en-GB" w:eastAsia="en-US"/>
    </w:rPr>
  </w:style>
  <w:style w:type="paragraph" w:customStyle="1" w:styleId="8hkNumberinginotations">
    <w:name w:val="8(h.k) Numbering (i) notations"/>
    <w:basedOn w:val="Numberinginotations"/>
    <w:rsid w:val="00293839"/>
    <w:pPr>
      <w:numPr>
        <w:numId w:val="24"/>
      </w:numPr>
      <w:ind w:hanging="720"/>
      <w:jc w:val="both"/>
    </w:pPr>
  </w:style>
  <w:style w:type="paragraph" w:customStyle="1" w:styleId="8hlNumberingiconclusion">
    <w:name w:val="8(h.l) Numbering (i) conclusion"/>
    <w:rsid w:val="001D231D"/>
    <w:pPr>
      <w:numPr>
        <w:numId w:val="25"/>
      </w:numPr>
      <w:spacing w:line="360" w:lineRule="auto"/>
      <w:ind w:left="720" w:hanging="720"/>
      <w:jc w:val="both"/>
    </w:pPr>
    <w:rPr>
      <w:rFonts w:ascii="Times New Roman" w:eastAsia="Times New Roman" w:hAnsi="Times New Roman"/>
      <w:sz w:val="24"/>
      <w:lang w:val="en-GB" w:eastAsia="en-US"/>
    </w:rPr>
  </w:style>
  <w:style w:type="paragraph" w:customStyle="1" w:styleId="StyleNumberingiPublicationsAfter2line">
    <w:name w:val="Style Numbering (i) Publications + After:  2 line"/>
    <w:basedOn w:val="NumberingiPublications"/>
    <w:rsid w:val="00501CB6"/>
    <w:pPr>
      <w:spacing w:afterLines="0"/>
    </w:pPr>
    <w:rPr>
      <w:szCs w:val="20"/>
    </w:rPr>
  </w:style>
  <w:style w:type="paragraph" w:customStyle="1" w:styleId="StyleNumberingilimitationsAfter2line">
    <w:name w:val="Style Numbering (i) limitations + After:  2 line"/>
    <w:basedOn w:val="Numberingilimitations"/>
    <w:rsid w:val="00501CB6"/>
    <w:pPr>
      <w:spacing w:afterLines="0"/>
    </w:pPr>
  </w:style>
  <w:style w:type="paragraph" w:customStyle="1" w:styleId="8hmNumberingirecommendationsAfter2line">
    <w:name w:val="8(h.m) Numbering (i) recommendations + After:  2 line"/>
    <w:rsid w:val="001D231D"/>
    <w:pPr>
      <w:numPr>
        <w:numId w:val="26"/>
      </w:numPr>
      <w:spacing w:line="360" w:lineRule="auto"/>
      <w:ind w:hanging="720"/>
      <w:jc w:val="both"/>
    </w:pPr>
    <w:rPr>
      <w:rFonts w:ascii="Times New Roman" w:eastAsia="Times New Roman" w:hAnsi="Times New Roman"/>
      <w:sz w:val="24"/>
      <w:lang w:val="en-GB" w:eastAsia="en-US"/>
    </w:rPr>
  </w:style>
  <w:style w:type="paragraph" w:styleId="Revision">
    <w:name w:val="Revision"/>
    <w:hidden/>
    <w:uiPriority w:val="99"/>
    <w:semiHidden/>
    <w:rsid w:val="00E413FB"/>
    <w:rPr>
      <w:rFonts w:ascii="Times New Roman" w:hAnsi="Times New Roman"/>
      <w:sz w:val="24"/>
      <w:szCs w:val="22"/>
      <w:lang w:val="en-US" w:eastAsia="en-US"/>
    </w:rPr>
  </w:style>
  <w:style w:type="paragraph" w:customStyle="1" w:styleId="4aTitleTitle">
    <w:name w:val="4(a) Title_Title"/>
    <w:qFormat/>
    <w:rsid w:val="00C544DA"/>
    <w:pPr>
      <w:spacing w:before="1320" w:line="360" w:lineRule="auto"/>
      <w:jc w:val="center"/>
      <w:outlineLvl w:val="0"/>
    </w:pPr>
    <w:rPr>
      <w:rFonts w:ascii="Times New Roman" w:hAnsi="Times New Roman"/>
      <w:sz w:val="24"/>
      <w:szCs w:val="22"/>
      <w:lang w:val="en-US" w:eastAsia="en-US"/>
    </w:rPr>
  </w:style>
  <w:style w:type="paragraph" w:customStyle="1" w:styleId="4eTitleDate">
    <w:name w:val="4(e) Title_Date"/>
    <w:qFormat/>
    <w:rsid w:val="00F614B5"/>
    <w:pPr>
      <w:spacing w:after="1418" w:line="360" w:lineRule="auto"/>
      <w:jc w:val="center"/>
    </w:pPr>
    <w:rPr>
      <w:rFonts w:ascii="Times New Roman" w:hAnsi="Times New Roman"/>
      <w:sz w:val="24"/>
      <w:szCs w:val="22"/>
      <w:lang w:val="de-DE" w:eastAsia="en-US"/>
    </w:rPr>
  </w:style>
  <w:style w:type="paragraph" w:customStyle="1" w:styleId="3aaExaminersDeclaration1stParagraph">
    <w:name w:val="3(a.a) Examiners' Declaration_1st Paragraph"/>
    <w:qFormat/>
    <w:rsid w:val="00C55453"/>
    <w:pPr>
      <w:spacing w:before="1418" w:line="360" w:lineRule="auto"/>
      <w:jc w:val="both"/>
    </w:pPr>
    <w:rPr>
      <w:rFonts w:ascii="Times-Roman" w:eastAsia="Times New Roman" w:hAnsi="Times-Roman" w:cs="Times-Roman"/>
      <w:sz w:val="24"/>
      <w:szCs w:val="24"/>
      <w:lang w:val="en-US" w:eastAsia="en-US"/>
    </w:rPr>
  </w:style>
  <w:style w:type="paragraph" w:customStyle="1" w:styleId="3abExaminersDeclaraionPanel">
    <w:name w:val="3(a.b) Examiners' Declaraion_Panel"/>
    <w:qFormat/>
    <w:rsid w:val="00C55453"/>
    <w:pPr>
      <w:spacing w:beforeLines="400" w:line="360" w:lineRule="auto"/>
      <w:jc w:val="both"/>
    </w:pPr>
    <w:rPr>
      <w:rFonts w:ascii="Times-Roman" w:eastAsia="Times New Roman" w:hAnsi="Times-Roman" w:cs="Times-Roman"/>
      <w:sz w:val="24"/>
      <w:szCs w:val="24"/>
      <w:lang w:val="en-US" w:eastAsia="en-US"/>
    </w:rPr>
  </w:style>
  <w:style w:type="paragraph" w:customStyle="1" w:styleId="3acExaminersDeclaraionPanelsName">
    <w:name w:val="3(a.c) Examiners' Declaraion_Panels' Name"/>
    <w:qFormat/>
    <w:rsid w:val="00C55453"/>
    <w:pPr>
      <w:spacing w:beforeLines="200" w:line="360" w:lineRule="auto"/>
      <w:jc w:val="both"/>
    </w:pPr>
    <w:rPr>
      <w:rFonts w:ascii="Times-Roman" w:eastAsia="Times New Roman" w:hAnsi="Times-Roman" w:cs="Times-Roman"/>
      <w:sz w:val="24"/>
      <w:szCs w:val="24"/>
      <w:lang w:val="en-US" w:eastAsia="en-US"/>
    </w:rPr>
  </w:style>
  <w:style w:type="paragraph" w:customStyle="1" w:styleId="7Publications">
    <w:name w:val="7Publications"/>
    <w:qFormat/>
    <w:rsid w:val="007F2F45"/>
    <w:pPr>
      <w:spacing w:beforeLines="200" w:afterLines="200" w:line="360" w:lineRule="auto"/>
      <w:jc w:val="both"/>
    </w:pPr>
    <w:rPr>
      <w:rFonts w:ascii="Times New Roman" w:hAnsi="Times New Roman"/>
      <w:b/>
      <w:sz w:val="24"/>
      <w:szCs w:val="22"/>
      <w:lang w:val="en-US" w:eastAsia="en-US"/>
    </w:rPr>
  </w:style>
  <w:style w:type="paragraph" w:customStyle="1" w:styleId="Style9ReferencesLinespacingsingle">
    <w:name w:val="Style 9 References + Line spacing:  single"/>
    <w:basedOn w:val="9References"/>
    <w:rsid w:val="00DB73FB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3B1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3B1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.bin"/><Relationship Id="rId21" Type="http://schemas.openxmlformats.org/officeDocument/2006/relationships/header" Target="header14.xml"/><Relationship Id="rId42" Type="http://schemas.openxmlformats.org/officeDocument/2006/relationships/header" Target="header22.xml"/><Relationship Id="rId47" Type="http://schemas.openxmlformats.org/officeDocument/2006/relationships/header" Target="header27.xml"/><Relationship Id="rId63" Type="http://schemas.openxmlformats.org/officeDocument/2006/relationships/oleObject" Target="embeddings/oleObject13.bin"/><Relationship Id="rId68" Type="http://schemas.openxmlformats.org/officeDocument/2006/relationships/image" Target="media/image17.wmf"/><Relationship Id="rId84" Type="http://schemas.openxmlformats.org/officeDocument/2006/relationships/footer" Target="footer2.xml"/><Relationship Id="rId16" Type="http://schemas.openxmlformats.org/officeDocument/2006/relationships/header" Target="header9.xml"/><Relationship Id="rId11" Type="http://schemas.openxmlformats.org/officeDocument/2006/relationships/header" Target="header4.xml"/><Relationship Id="rId32" Type="http://schemas.openxmlformats.org/officeDocument/2006/relationships/oleObject" Target="embeddings/oleObject4.bin"/><Relationship Id="rId37" Type="http://schemas.openxmlformats.org/officeDocument/2006/relationships/header" Target="header18.xml"/><Relationship Id="rId53" Type="http://schemas.openxmlformats.org/officeDocument/2006/relationships/oleObject" Target="embeddings/oleObject8.bin"/><Relationship Id="rId58" Type="http://schemas.openxmlformats.org/officeDocument/2006/relationships/image" Target="media/image12.wmf"/><Relationship Id="rId74" Type="http://schemas.openxmlformats.org/officeDocument/2006/relationships/header" Target="header29.xml"/><Relationship Id="rId79" Type="http://schemas.openxmlformats.org/officeDocument/2006/relationships/header" Target="header33.xml"/><Relationship Id="rId5" Type="http://schemas.openxmlformats.org/officeDocument/2006/relationships/footnotes" Target="footnotes.xml"/><Relationship Id="rId19" Type="http://schemas.openxmlformats.org/officeDocument/2006/relationships/header" Target="header12.xml"/><Relationship Id="rId14" Type="http://schemas.openxmlformats.org/officeDocument/2006/relationships/header" Target="header7.xml"/><Relationship Id="rId22" Type="http://schemas.openxmlformats.org/officeDocument/2006/relationships/header" Target="header15.xml"/><Relationship Id="rId27" Type="http://schemas.openxmlformats.org/officeDocument/2006/relationships/image" Target="media/image2.wmf"/><Relationship Id="rId30" Type="http://schemas.openxmlformats.org/officeDocument/2006/relationships/oleObject" Target="embeddings/oleObject3.bin"/><Relationship Id="rId35" Type="http://schemas.openxmlformats.org/officeDocument/2006/relationships/image" Target="media/image6.wmf"/><Relationship Id="rId43" Type="http://schemas.openxmlformats.org/officeDocument/2006/relationships/header" Target="header23.xml"/><Relationship Id="rId48" Type="http://schemas.openxmlformats.org/officeDocument/2006/relationships/header" Target="header28.xml"/><Relationship Id="rId56" Type="http://schemas.openxmlformats.org/officeDocument/2006/relationships/image" Target="media/image11.wmf"/><Relationship Id="rId64" Type="http://schemas.openxmlformats.org/officeDocument/2006/relationships/image" Target="media/image15.wmf"/><Relationship Id="rId69" Type="http://schemas.openxmlformats.org/officeDocument/2006/relationships/oleObject" Target="embeddings/oleObject16.bin"/><Relationship Id="rId77" Type="http://schemas.openxmlformats.org/officeDocument/2006/relationships/header" Target="header32.xml"/><Relationship Id="rId8" Type="http://schemas.openxmlformats.org/officeDocument/2006/relationships/footer" Target="footer1.xml"/><Relationship Id="rId51" Type="http://schemas.openxmlformats.org/officeDocument/2006/relationships/oleObject" Target="embeddings/oleObject7.bin"/><Relationship Id="rId72" Type="http://schemas.openxmlformats.org/officeDocument/2006/relationships/image" Target="media/image19.wmf"/><Relationship Id="rId80" Type="http://schemas.openxmlformats.org/officeDocument/2006/relationships/header" Target="header34.xm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image" Target="media/image1.wmf"/><Relationship Id="rId33" Type="http://schemas.openxmlformats.org/officeDocument/2006/relationships/image" Target="media/image5.wmf"/><Relationship Id="rId38" Type="http://schemas.openxmlformats.org/officeDocument/2006/relationships/header" Target="header19.xml"/><Relationship Id="rId46" Type="http://schemas.openxmlformats.org/officeDocument/2006/relationships/header" Target="header26.xml"/><Relationship Id="rId59" Type="http://schemas.openxmlformats.org/officeDocument/2006/relationships/oleObject" Target="embeddings/oleObject11.bin"/><Relationship Id="rId67" Type="http://schemas.openxmlformats.org/officeDocument/2006/relationships/oleObject" Target="embeddings/oleObject15.bin"/><Relationship Id="rId20" Type="http://schemas.openxmlformats.org/officeDocument/2006/relationships/header" Target="header13.xml"/><Relationship Id="rId41" Type="http://schemas.openxmlformats.org/officeDocument/2006/relationships/header" Target="header21.xml"/><Relationship Id="rId54" Type="http://schemas.openxmlformats.org/officeDocument/2006/relationships/image" Target="media/image10.wmf"/><Relationship Id="rId62" Type="http://schemas.openxmlformats.org/officeDocument/2006/relationships/image" Target="media/image14.wmf"/><Relationship Id="rId70" Type="http://schemas.openxmlformats.org/officeDocument/2006/relationships/image" Target="media/image18.wmf"/><Relationship Id="rId75" Type="http://schemas.openxmlformats.org/officeDocument/2006/relationships/header" Target="header30.xml"/><Relationship Id="rId83" Type="http://schemas.openxmlformats.org/officeDocument/2006/relationships/header" Target="header3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28" Type="http://schemas.openxmlformats.org/officeDocument/2006/relationships/oleObject" Target="embeddings/oleObject2.bin"/><Relationship Id="rId36" Type="http://schemas.openxmlformats.org/officeDocument/2006/relationships/oleObject" Target="embeddings/oleObject6.bin"/><Relationship Id="rId49" Type="http://schemas.openxmlformats.org/officeDocument/2006/relationships/image" Target="media/image7.png"/><Relationship Id="rId57" Type="http://schemas.openxmlformats.org/officeDocument/2006/relationships/oleObject" Target="embeddings/oleObject10.bin"/><Relationship Id="rId10" Type="http://schemas.openxmlformats.org/officeDocument/2006/relationships/header" Target="header3.xml"/><Relationship Id="rId31" Type="http://schemas.openxmlformats.org/officeDocument/2006/relationships/image" Target="media/image4.wmf"/><Relationship Id="rId44" Type="http://schemas.openxmlformats.org/officeDocument/2006/relationships/header" Target="header24.xml"/><Relationship Id="rId52" Type="http://schemas.openxmlformats.org/officeDocument/2006/relationships/image" Target="media/image9.wmf"/><Relationship Id="rId60" Type="http://schemas.openxmlformats.org/officeDocument/2006/relationships/image" Target="media/image13.wmf"/><Relationship Id="rId65" Type="http://schemas.openxmlformats.org/officeDocument/2006/relationships/oleObject" Target="embeddings/oleObject14.bin"/><Relationship Id="rId73" Type="http://schemas.openxmlformats.org/officeDocument/2006/relationships/oleObject" Target="embeddings/oleObject18.bin"/><Relationship Id="rId78" Type="http://schemas.openxmlformats.org/officeDocument/2006/relationships/image" Target="media/image20.png"/><Relationship Id="rId81" Type="http://schemas.openxmlformats.org/officeDocument/2006/relationships/header" Target="header35.xm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9" Type="http://schemas.openxmlformats.org/officeDocument/2006/relationships/hyperlink" Target="file:///C:\Users\UTHM\Downloads\NORHAMREEZA-CORRECTION%20THEISIS%20v5.2.doc" TargetMode="External"/><Relationship Id="rId34" Type="http://schemas.openxmlformats.org/officeDocument/2006/relationships/oleObject" Target="embeddings/oleObject5.bin"/><Relationship Id="rId50" Type="http://schemas.openxmlformats.org/officeDocument/2006/relationships/image" Target="media/image8.wmf"/><Relationship Id="rId55" Type="http://schemas.openxmlformats.org/officeDocument/2006/relationships/oleObject" Target="embeddings/oleObject9.bin"/><Relationship Id="rId76" Type="http://schemas.openxmlformats.org/officeDocument/2006/relationships/header" Target="header31.xml"/><Relationship Id="rId7" Type="http://schemas.openxmlformats.org/officeDocument/2006/relationships/header" Target="header1.xml"/><Relationship Id="rId71" Type="http://schemas.openxmlformats.org/officeDocument/2006/relationships/oleObject" Target="embeddings/oleObject17.bin"/><Relationship Id="rId2" Type="http://schemas.openxmlformats.org/officeDocument/2006/relationships/styles" Target="styles.xml"/><Relationship Id="rId29" Type="http://schemas.openxmlformats.org/officeDocument/2006/relationships/image" Target="media/image3.wmf"/><Relationship Id="rId24" Type="http://schemas.openxmlformats.org/officeDocument/2006/relationships/header" Target="header17.xml"/><Relationship Id="rId40" Type="http://schemas.openxmlformats.org/officeDocument/2006/relationships/header" Target="header20.xml"/><Relationship Id="rId45" Type="http://schemas.openxmlformats.org/officeDocument/2006/relationships/header" Target="header25.xml"/><Relationship Id="rId66" Type="http://schemas.openxmlformats.org/officeDocument/2006/relationships/image" Target="media/image16.wmf"/><Relationship Id="rId61" Type="http://schemas.openxmlformats.org/officeDocument/2006/relationships/oleObject" Target="embeddings/oleObject12.bin"/><Relationship Id="rId82" Type="http://schemas.openxmlformats.org/officeDocument/2006/relationships/header" Target="header3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My%20Documents\Downloads\thesis%20template%20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thesis template (2)</Template>
  <TotalTime>362</TotalTime>
  <Pages>36</Pages>
  <Words>2319</Words>
  <Characters>13221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EFFECT OF AFAPTIVE PARAMETERS ON THE PERFORMANCE OF BACK PROPAGATION</vt:lpstr>
    </vt:vector>
  </TitlesOfParts>
  <Company>User</Company>
  <LinksUpToDate>false</LinksUpToDate>
  <CharactersWithSpaces>15509</CharactersWithSpaces>
  <SharedDoc>false</SharedDoc>
  <HLinks>
    <vt:vector size="612" baseType="variant">
      <vt:variant>
        <vt:i4>1376319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_Toc318404439</vt:lpwstr>
      </vt:variant>
      <vt:variant>
        <vt:i4>1376319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_Toc318404438</vt:lpwstr>
      </vt:variant>
      <vt:variant>
        <vt:i4>1376319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_Toc318404437</vt:lpwstr>
      </vt:variant>
      <vt:variant>
        <vt:i4>1376319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_Toc318404436</vt:lpwstr>
      </vt:variant>
      <vt:variant>
        <vt:i4>4980851</vt:i4>
      </vt:variant>
      <vt:variant>
        <vt:i4>614</vt:i4>
      </vt:variant>
      <vt:variant>
        <vt:i4>0</vt:i4>
      </vt:variant>
      <vt:variant>
        <vt:i4>5</vt:i4>
      </vt:variant>
      <vt:variant>
        <vt:lpwstr>K:\others file\OTHERS\THESIS [MASTER] FINALE [JILID]\NORHAMREEZA-CORRECTION THEISIS v5.2.doc</vt:lpwstr>
      </vt:variant>
      <vt:variant>
        <vt:lpwstr>_Toc318404435</vt:lpwstr>
      </vt:variant>
      <vt:variant>
        <vt:i4>1703984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_Toc317349067</vt:lpwstr>
      </vt:variant>
      <vt:variant>
        <vt:i4>1703984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_Toc317349066</vt:lpwstr>
      </vt:variant>
      <vt:variant>
        <vt:i4>1048633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_Toc317347927</vt:lpwstr>
      </vt:variant>
      <vt:variant>
        <vt:i4>1048633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_Toc317347926</vt:lpwstr>
      </vt:variant>
      <vt:variant>
        <vt:i4>1048633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_Toc317347923</vt:lpwstr>
      </vt:variant>
      <vt:variant>
        <vt:i4>1048633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_Toc317347922</vt:lpwstr>
      </vt:variant>
      <vt:variant>
        <vt:i4>1048633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_Toc317347921</vt:lpwstr>
      </vt:variant>
      <vt:variant>
        <vt:i4>1048633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_Toc317347920</vt:lpwstr>
      </vt:variant>
      <vt:variant>
        <vt:i4>1245241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_Toc317347919</vt:lpwstr>
      </vt:variant>
      <vt:variant>
        <vt:i4>1245241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_Toc317347918</vt:lpwstr>
      </vt:variant>
      <vt:variant>
        <vt:i4>1245241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_Toc317347917</vt:lpwstr>
      </vt:variant>
      <vt:variant>
        <vt:i4>1245241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_Toc317347916</vt:lpwstr>
      </vt:variant>
      <vt:variant>
        <vt:i4>1245241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_Toc317347915</vt:lpwstr>
      </vt:variant>
      <vt:variant>
        <vt:i4>1245241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_Toc317347914</vt:lpwstr>
      </vt:variant>
      <vt:variant>
        <vt:i4>1441845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_Toc318199786</vt:lpwstr>
      </vt:variant>
      <vt:variant>
        <vt:i4>1441845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_Toc318199785</vt:lpwstr>
      </vt:variant>
      <vt:variant>
        <vt:i4>1441845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_Toc318199784</vt:lpwstr>
      </vt:variant>
      <vt:variant>
        <vt:i4>1441845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_Toc318199783</vt:lpwstr>
      </vt:variant>
      <vt:variant>
        <vt:i4>1441845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_Toc318199782</vt:lpwstr>
      </vt:variant>
      <vt:variant>
        <vt:i4>1441845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_Toc318199781</vt:lpwstr>
      </vt:variant>
      <vt:variant>
        <vt:i4>1441845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_Toc318199780</vt:lpwstr>
      </vt:variant>
      <vt:variant>
        <vt:i4>1638453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_Toc318199779</vt:lpwstr>
      </vt:variant>
      <vt:variant>
        <vt:i4>1638453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_Toc318199778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_Toc318200313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_Toc318200312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_Toc318200311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_Toc318200310</vt:lpwstr>
      </vt:variant>
      <vt:variant>
        <vt:i4>1310776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_Toc318200309</vt:lpwstr>
      </vt:variant>
      <vt:variant>
        <vt:i4>1310776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_Toc318200308</vt:lpwstr>
      </vt:variant>
      <vt:variant>
        <vt:i4>1310776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_Toc318200307</vt:lpwstr>
      </vt:variant>
      <vt:variant>
        <vt:i4>1310776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_Toc318200306</vt:lpwstr>
      </vt:variant>
      <vt:variant>
        <vt:i4>1310776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_Toc318200305</vt:lpwstr>
      </vt:variant>
      <vt:variant>
        <vt:i4>1310776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_Toc318200304</vt:lpwstr>
      </vt:variant>
      <vt:variant>
        <vt:i4>1310776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_Toc318200303</vt:lpwstr>
      </vt:variant>
      <vt:variant>
        <vt:i4>1310776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_Toc318200302</vt:lpwstr>
      </vt:variant>
      <vt:variant>
        <vt:i4>1310776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_Toc318200301</vt:lpwstr>
      </vt:variant>
      <vt:variant>
        <vt:i4>1310776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_Toc318200300</vt:lpwstr>
      </vt:variant>
      <vt:variant>
        <vt:i4>1900601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_Toc318200299</vt:lpwstr>
      </vt:variant>
      <vt:variant>
        <vt:i4>1900601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_Toc318200298</vt:lpwstr>
      </vt:variant>
      <vt:variant>
        <vt:i4>1900601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_Toc318200297</vt:lpwstr>
      </vt:variant>
      <vt:variant>
        <vt:i4>1900601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_Toc318200296</vt:lpwstr>
      </vt:variant>
      <vt:variant>
        <vt:i4>1900601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_Toc318200295</vt:lpwstr>
      </vt:variant>
      <vt:variant>
        <vt:i4>1900601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_Toc318200294</vt:lpwstr>
      </vt:variant>
      <vt:variant>
        <vt:i4>1900601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_Toc318200293</vt:lpwstr>
      </vt:variant>
      <vt:variant>
        <vt:i4>1900601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_Toc318200292</vt:lpwstr>
      </vt:variant>
      <vt:variant>
        <vt:i4>1900601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_Toc318200291</vt:lpwstr>
      </vt:variant>
      <vt:variant>
        <vt:i4>1900601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_Toc318200290</vt:lpwstr>
      </vt:variant>
      <vt:variant>
        <vt:i4>1835065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_Toc318200289</vt:lpwstr>
      </vt:variant>
      <vt:variant>
        <vt:i4>1835065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_Toc318200288</vt:lpwstr>
      </vt:variant>
      <vt:variant>
        <vt:i4>1835065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_Toc318200287</vt:lpwstr>
      </vt:variant>
      <vt:variant>
        <vt:i4>1835065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_Toc318200286</vt:lpwstr>
      </vt:variant>
      <vt:variant>
        <vt:i4>1835065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_Toc318200285</vt:lpwstr>
      </vt:variant>
      <vt:variant>
        <vt:i4>1835065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_Toc318200284</vt:lpwstr>
      </vt:variant>
      <vt:variant>
        <vt:i4>1835065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_Toc318200283</vt:lpwstr>
      </vt:variant>
      <vt:variant>
        <vt:i4>1835065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_Toc318200282</vt:lpwstr>
      </vt:variant>
      <vt:variant>
        <vt:i4>1835065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_Toc318200281</vt:lpwstr>
      </vt:variant>
      <vt:variant>
        <vt:i4>1835065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_Toc318200280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_Toc318200279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_Toc318200278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_Toc318200277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_Toc318200276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_Toc318200275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_Toc318200274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_Toc318200273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_Toc318200272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_Toc318200271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_Toc318200270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_Toc318200269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_Toc318200268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_Toc318200267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_Toc318200266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_Toc318200265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_Toc318200264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_Toc318200263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_Toc318200262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_Toc318200261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_Toc318200260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_Toc318200259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_Toc318200257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_Toc318200256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_Toc318200255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_Toc318200254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_Toc318200253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_Toc318200252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_Toc318200251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_Toc318200250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_Toc318200249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_Toc318200248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_Toc318200247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_Toc318200245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_Toc318200244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_Toc318200243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_Toc318200242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_Toc318200241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_Toc318200240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_Toc318200239</vt:lpwstr>
      </vt:variant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_Toc318200238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EFFECT OF AFAPTIVE PARAMETERS ON THE PERFORMANCE OF BACK PROPAGATION</dc:title>
  <dc:creator>user</dc:creator>
  <cp:lastModifiedBy>UTHM</cp:lastModifiedBy>
  <cp:revision>15</cp:revision>
  <cp:lastPrinted>2012-05-24T17:09:00Z</cp:lastPrinted>
  <dcterms:created xsi:type="dcterms:W3CDTF">2020-01-16T04:55:00Z</dcterms:created>
  <dcterms:modified xsi:type="dcterms:W3CDTF">2020-03-01T02:31:00Z</dcterms:modified>
</cp:coreProperties>
</file>